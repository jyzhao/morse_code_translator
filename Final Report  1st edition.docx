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CC94B" w14:textId="77777777" w:rsidR="008C7D5D" w:rsidRPr="00000222" w:rsidRDefault="00903AA8" w:rsidP="00822864">
      <w:pPr>
        <w:jc w:val="center"/>
        <w:rPr>
          <w:b/>
          <w:color w:val="000000"/>
          <w:sz w:val="40"/>
          <w:szCs w:val="40"/>
        </w:rPr>
      </w:pPr>
      <w:r w:rsidRPr="00000222">
        <w:rPr>
          <w:b/>
          <w:color w:val="000000"/>
          <w:sz w:val="40"/>
          <w:szCs w:val="40"/>
        </w:rPr>
        <w:t>&lt;Project</w:t>
      </w:r>
      <w:r w:rsidR="00514C65" w:rsidRPr="00000222">
        <w:rPr>
          <w:b/>
          <w:color w:val="000000"/>
          <w:sz w:val="40"/>
          <w:szCs w:val="40"/>
        </w:rPr>
        <w:t xml:space="preserve"> Name</w:t>
      </w:r>
      <w:r w:rsidRPr="00000222">
        <w:rPr>
          <w:b/>
          <w:color w:val="000000"/>
          <w:sz w:val="40"/>
          <w:szCs w:val="40"/>
        </w:rPr>
        <w:t>&gt;</w:t>
      </w:r>
      <w:r w:rsidR="00C140DA">
        <w:rPr>
          <w:b/>
          <w:color w:val="000000"/>
          <w:sz w:val="40"/>
          <w:szCs w:val="40"/>
        </w:rPr>
        <w:t>:  Team 17</w:t>
      </w:r>
    </w:p>
    <w:p w14:paraId="56431C02" w14:textId="77777777" w:rsidR="00514C65" w:rsidRDefault="00EB34AF" w:rsidP="00514C65">
      <w:pPr>
        <w:jc w:val="both"/>
        <w:rPr>
          <w:b/>
          <w:sz w:val="32"/>
        </w:rPr>
      </w:pPr>
      <w:r>
        <w:rPr>
          <w:b/>
          <w:noProof/>
          <w:color w:val="000000"/>
          <w:sz w:val="48"/>
          <w:szCs w:val="48"/>
        </w:rPr>
        <mc:AlternateContent>
          <mc:Choice Requires="wps">
            <w:drawing>
              <wp:anchor distT="0" distB="0" distL="114300" distR="114300" simplePos="0" relativeHeight="251656704" behindDoc="0" locked="0" layoutInCell="1" allowOverlap="1" wp14:anchorId="3233FC50" wp14:editId="0F6366E0">
                <wp:simplePos x="0" y="0"/>
                <wp:positionH relativeFrom="column">
                  <wp:posOffset>432435</wp:posOffset>
                </wp:positionH>
                <wp:positionV relativeFrom="paragraph">
                  <wp:posOffset>95885</wp:posOffset>
                </wp:positionV>
                <wp:extent cx="5029200" cy="2533650"/>
                <wp:effectExtent l="0" t="0" r="0" b="0"/>
                <wp:wrapNone/>
                <wp:docPr id="3"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33650"/>
                        </a:xfrm>
                        <a:prstGeom prst="rect">
                          <a:avLst/>
                        </a:prstGeom>
                        <a:solidFill>
                          <a:srgbClr val="CCFFFF"/>
                        </a:solidFill>
                        <a:ln w="9525">
                          <a:solidFill>
                            <a:srgbClr val="000000"/>
                          </a:solidFill>
                          <a:miter lim="800000"/>
                          <a:headEnd/>
                          <a:tailEnd/>
                        </a:ln>
                      </wps:spPr>
                      <wps:txbx>
                        <w:txbxContent>
                          <w:p w14:paraId="6472DD66" w14:textId="77777777" w:rsidR="00C140DA" w:rsidRDefault="00C140DA" w:rsidP="00514C65">
                            <w:pPr>
                              <w:jc w:val="center"/>
                            </w:pPr>
                          </w:p>
                          <w:p w14:paraId="25A48B84" w14:textId="77777777" w:rsidR="00C140DA" w:rsidRDefault="00C140DA" w:rsidP="00514C65">
                            <w:pPr>
                              <w:jc w:val="center"/>
                            </w:pPr>
                          </w:p>
                          <w:p w14:paraId="34890B4A" w14:textId="77777777" w:rsidR="00C140DA" w:rsidRDefault="00C140DA" w:rsidP="00514C65">
                            <w:pPr>
                              <w:jc w:val="center"/>
                            </w:pPr>
                          </w:p>
                          <w:p w14:paraId="0882E28A" w14:textId="77777777" w:rsidR="00C140DA" w:rsidRDefault="00C140DA" w:rsidP="00514C65">
                            <w:pPr>
                              <w:jc w:val="center"/>
                            </w:pPr>
                          </w:p>
                          <w:p w14:paraId="203974A4" w14:textId="77777777" w:rsidR="00C140DA" w:rsidRDefault="00C140DA" w:rsidP="00514C65">
                            <w:pPr>
                              <w:jc w:val="center"/>
                              <w:rPr>
                                <w:i/>
                              </w:rPr>
                            </w:pPr>
                            <w:proofErr w:type="gramStart"/>
                            <w:r w:rsidRPr="00822864">
                              <w:rPr>
                                <w:i/>
                              </w:rPr>
                              <w:t xml:space="preserve">Place picture of project </w:t>
                            </w:r>
                            <w:r>
                              <w:rPr>
                                <w:i/>
                              </w:rPr>
                              <w:t>with</w:t>
                            </w:r>
                            <w:r w:rsidRPr="00822864">
                              <w:rPr>
                                <w:i/>
                              </w:rPr>
                              <w:t xml:space="preserve"> team members here.</w:t>
                            </w:r>
                            <w:proofErr w:type="gramEnd"/>
                          </w:p>
                          <w:p w14:paraId="573C8D5F" w14:textId="77777777" w:rsidR="00C140DA" w:rsidRDefault="00C140DA" w:rsidP="00514C65">
                            <w:pPr>
                              <w:jc w:val="center"/>
                              <w:rPr>
                                <w:i/>
                              </w:rPr>
                            </w:pPr>
                          </w:p>
                          <w:p w14:paraId="49084E87" w14:textId="77777777" w:rsidR="00C140DA" w:rsidRDefault="00C140DA" w:rsidP="00514C65">
                            <w:pPr>
                              <w:jc w:val="center"/>
                              <w:rPr>
                                <w:i/>
                              </w:rPr>
                            </w:pPr>
                            <w:r>
                              <w:rPr>
                                <w:i/>
                              </w:rPr>
                              <w:t>Complete the caption, below.</w:t>
                            </w:r>
                          </w:p>
                          <w:p w14:paraId="5EB962CA" w14:textId="77777777" w:rsidR="00C140DA" w:rsidRDefault="00C140DA" w:rsidP="00514C65">
                            <w:pPr>
                              <w:jc w:val="center"/>
                              <w:rPr>
                                <w:i/>
                              </w:rPr>
                            </w:pPr>
                          </w:p>
                          <w:p w14:paraId="090FBFBF" w14:textId="77777777" w:rsidR="00C140DA" w:rsidRPr="00C87281" w:rsidRDefault="00C140DA" w:rsidP="00514C65">
                            <w:pPr>
                              <w:jc w:val="center"/>
                              <w:rPr>
                                <w:i/>
                                <w:color w:val="FF0000"/>
                              </w:rPr>
                            </w:pPr>
                            <w:r w:rsidRPr="00C87281">
                              <w:rPr>
                                <w:i/>
                                <w:color w:val="FF0000"/>
                              </w:rPr>
                              <w:t>Delete this text box before pasting in your 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35" o:spid="_x0000_s1026" type="#_x0000_t202" style="position:absolute;left:0;text-align:left;margin-left:34.05pt;margin-top:7.55pt;width:396pt;height:19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" fillcolor="#cff">
                <v:textbox>
                  <w:txbxContent>
                    <w:p w14:paraId="6472DD66" w14:textId="77777777" w:rsidR="00C140DA" w:rsidRDefault="00C140DA" w:rsidP="00514C65">
                      <w:pPr>
                        <w:jc w:val="center"/>
                      </w:pPr>
                    </w:p>
                    <w:p w14:paraId="25A48B84" w14:textId="77777777" w:rsidR="00C140DA" w:rsidRDefault="00C140DA" w:rsidP="00514C65">
                      <w:pPr>
                        <w:jc w:val="center"/>
                      </w:pPr>
                    </w:p>
                    <w:p w14:paraId="34890B4A" w14:textId="77777777" w:rsidR="00C140DA" w:rsidRDefault="00C140DA" w:rsidP="00514C65">
                      <w:pPr>
                        <w:jc w:val="center"/>
                      </w:pPr>
                    </w:p>
                    <w:p w14:paraId="0882E28A" w14:textId="77777777" w:rsidR="00C140DA" w:rsidRDefault="00C140DA" w:rsidP="00514C65">
                      <w:pPr>
                        <w:jc w:val="center"/>
                      </w:pPr>
                    </w:p>
                    <w:p w14:paraId="203974A4" w14:textId="77777777" w:rsidR="00C140DA" w:rsidRDefault="00C140DA" w:rsidP="00514C65">
                      <w:pPr>
                        <w:jc w:val="center"/>
                        <w:rPr>
                          <w:i/>
                        </w:rPr>
                      </w:pPr>
                      <w:proofErr w:type="gramStart"/>
                      <w:r w:rsidRPr="00822864">
                        <w:rPr>
                          <w:i/>
                        </w:rPr>
                        <w:t xml:space="preserve">Place picture of project </w:t>
                      </w:r>
                      <w:r>
                        <w:rPr>
                          <w:i/>
                        </w:rPr>
                        <w:t>with</w:t>
                      </w:r>
                      <w:r w:rsidRPr="00822864">
                        <w:rPr>
                          <w:i/>
                        </w:rPr>
                        <w:t xml:space="preserve"> team members here.</w:t>
                      </w:r>
                      <w:proofErr w:type="gramEnd"/>
                    </w:p>
                    <w:p w14:paraId="573C8D5F" w14:textId="77777777" w:rsidR="00C140DA" w:rsidRDefault="00C140DA" w:rsidP="00514C65">
                      <w:pPr>
                        <w:jc w:val="center"/>
                        <w:rPr>
                          <w:i/>
                        </w:rPr>
                      </w:pPr>
                    </w:p>
                    <w:p w14:paraId="49084E87" w14:textId="77777777" w:rsidR="00C140DA" w:rsidRDefault="00C140DA" w:rsidP="00514C65">
                      <w:pPr>
                        <w:jc w:val="center"/>
                        <w:rPr>
                          <w:i/>
                        </w:rPr>
                      </w:pPr>
                      <w:r>
                        <w:rPr>
                          <w:i/>
                        </w:rPr>
                        <w:t>Complete the caption, below.</w:t>
                      </w:r>
                    </w:p>
                    <w:p w14:paraId="5EB962CA" w14:textId="77777777" w:rsidR="00C140DA" w:rsidRDefault="00C140DA" w:rsidP="00514C65">
                      <w:pPr>
                        <w:jc w:val="center"/>
                        <w:rPr>
                          <w:i/>
                        </w:rPr>
                      </w:pPr>
                    </w:p>
                    <w:p w14:paraId="090FBFBF" w14:textId="77777777" w:rsidR="00C140DA" w:rsidRPr="00C87281" w:rsidRDefault="00C140DA" w:rsidP="00514C65">
                      <w:pPr>
                        <w:jc w:val="center"/>
                        <w:rPr>
                          <w:i/>
                          <w:color w:val="FF0000"/>
                        </w:rPr>
                      </w:pPr>
                      <w:r w:rsidRPr="00C87281">
                        <w:rPr>
                          <w:i/>
                          <w:color w:val="FF0000"/>
                        </w:rPr>
                        <w:t>Delete this text box before pasting in your photo!</w:t>
                      </w:r>
                    </w:p>
                  </w:txbxContent>
                </v:textbox>
              </v:shape>
            </w:pict>
          </mc:Fallback>
        </mc:AlternateContent>
      </w:r>
    </w:p>
    <w:p w14:paraId="679669CB" w14:textId="77777777" w:rsidR="00514C65" w:rsidRDefault="00514C65" w:rsidP="00514C65">
      <w:pPr>
        <w:jc w:val="both"/>
        <w:rPr>
          <w:b/>
          <w:sz w:val="32"/>
        </w:rPr>
      </w:pPr>
    </w:p>
    <w:p w14:paraId="10656E43" w14:textId="77777777" w:rsidR="00514C65" w:rsidRDefault="00514C65" w:rsidP="00514C65">
      <w:pPr>
        <w:jc w:val="both"/>
        <w:rPr>
          <w:b/>
          <w:sz w:val="32"/>
        </w:rPr>
      </w:pPr>
    </w:p>
    <w:p w14:paraId="1E43A7D4" w14:textId="77777777" w:rsidR="00514C65" w:rsidRDefault="00514C65" w:rsidP="00514C65">
      <w:pPr>
        <w:jc w:val="both"/>
        <w:rPr>
          <w:b/>
          <w:sz w:val="32"/>
        </w:rPr>
      </w:pPr>
    </w:p>
    <w:p w14:paraId="248A3F4B" w14:textId="77777777" w:rsidR="00514C65" w:rsidRDefault="00514C65" w:rsidP="00514C65">
      <w:pPr>
        <w:jc w:val="both"/>
        <w:rPr>
          <w:b/>
          <w:sz w:val="32"/>
        </w:rPr>
      </w:pPr>
    </w:p>
    <w:p w14:paraId="66AADA77" w14:textId="77777777" w:rsidR="00514C65" w:rsidRDefault="00514C65" w:rsidP="00514C65">
      <w:pPr>
        <w:jc w:val="both"/>
        <w:rPr>
          <w:b/>
          <w:sz w:val="32"/>
        </w:rPr>
      </w:pPr>
    </w:p>
    <w:p w14:paraId="438BE63D" w14:textId="77777777" w:rsidR="00514C65" w:rsidRDefault="00514C65" w:rsidP="00514C65">
      <w:pPr>
        <w:jc w:val="both"/>
        <w:rPr>
          <w:b/>
          <w:sz w:val="32"/>
        </w:rPr>
      </w:pPr>
    </w:p>
    <w:p w14:paraId="690C9849" w14:textId="77777777" w:rsidR="00514C65" w:rsidRDefault="00514C65" w:rsidP="00514C65">
      <w:pPr>
        <w:jc w:val="both"/>
        <w:rPr>
          <w:b/>
          <w:sz w:val="32"/>
        </w:rPr>
      </w:pPr>
    </w:p>
    <w:p w14:paraId="233B1877" w14:textId="77777777" w:rsidR="00514C65" w:rsidRDefault="00514C65" w:rsidP="00514C65">
      <w:pPr>
        <w:jc w:val="both"/>
        <w:rPr>
          <w:b/>
          <w:sz w:val="32"/>
        </w:rPr>
      </w:pPr>
    </w:p>
    <w:p w14:paraId="2D264EF2" w14:textId="77777777" w:rsidR="00514C65" w:rsidRDefault="00514C65" w:rsidP="00514C65">
      <w:pPr>
        <w:jc w:val="both"/>
        <w:rPr>
          <w:b/>
          <w:sz w:val="32"/>
        </w:rPr>
      </w:pPr>
    </w:p>
    <w:p w14:paraId="31AF58DB" w14:textId="77777777" w:rsidR="00000222" w:rsidRDefault="00000222" w:rsidP="00514C65">
      <w:pPr>
        <w:jc w:val="both"/>
        <w:rPr>
          <w:b/>
          <w:sz w:val="32"/>
        </w:rPr>
      </w:pPr>
    </w:p>
    <w:p w14:paraId="2EF09337" w14:textId="77777777" w:rsidR="00514C65" w:rsidRDefault="00EB34AF" w:rsidP="00514C65">
      <w:pPr>
        <w:jc w:val="both"/>
        <w:rPr>
          <w:b/>
          <w:sz w:val="32"/>
        </w:rPr>
      </w:pPr>
      <w:r>
        <w:rPr>
          <w:b/>
          <w:noProof/>
          <w:color w:val="000000"/>
          <w:sz w:val="48"/>
          <w:szCs w:val="48"/>
        </w:rPr>
        <mc:AlternateContent>
          <mc:Choice Requires="wps">
            <w:drawing>
              <wp:anchor distT="0" distB="0" distL="114300" distR="114300" simplePos="0" relativeHeight="251657728" behindDoc="0" locked="0" layoutInCell="1" allowOverlap="1" wp14:anchorId="736E62BC" wp14:editId="6CCEAB73">
                <wp:simplePos x="0" y="0"/>
                <wp:positionH relativeFrom="column">
                  <wp:posOffset>375285</wp:posOffset>
                </wp:positionH>
                <wp:positionV relativeFrom="paragraph">
                  <wp:posOffset>46990</wp:posOffset>
                </wp:positionV>
                <wp:extent cx="5372100" cy="342900"/>
                <wp:effectExtent l="0" t="0" r="0" b="0"/>
                <wp:wrapNone/>
                <wp:docPr id="2" name="Text Box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B1ADF" w14:textId="77777777" w:rsidR="00C140DA" w:rsidRDefault="00C140DA">
                            <w:r>
                              <w:t>Team members, left to right are: &lt;name 1&gt;, &lt;name 2&gt;, &lt;name 3&gt;, and &lt;name 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8" o:spid="_x0000_s1027" type="#_x0000_t202" style="position:absolute;left:0;text-align:left;margin-left:29.55pt;margin-top:3.7pt;width:423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" filled="f" stroked="f">
                <v:textbox>
                  <w:txbxContent>
                    <w:p w14:paraId="31AB1ADF" w14:textId="77777777" w:rsidR="00C140DA" w:rsidRDefault="00C140DA">
                      <w:r>
                        <w:t>Team members, left to right are: &lt;name 1&gt;, &lt;name 2&gt;, &lt;name 3&gt;, and &lt;name 4&gt;.</w:t>
                      </w:r>
                    </w:p>
                  </w:txbxContent>
                </v:textbox>
              </v:shape>
            </w:pict>
          </mc:Fallback>
        </mc:AlternateContent>
      </w:r>
    </w:p>
    <w:p w14:paraId="5E4C6DA9" w14:textId="77777777" w:rsidR="00514C65" w:rsidRDefault="00514C65" w:rsidP="00514C65">
      <w:pPr>
        <w:jc w:val="both"/>
        <w:rPr>
          <w:b/>
          <w:sz w:val="32"/>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1"/>
        <w:gridCol w:w="1709"/>
      </w:tblGrid>
      <w:tr w:rsidR="00514C65" w:rsidRPr="00B44CF4" w14:paraId="5C920744" w14:textId="77777777" w:rsidTr="00514C65">
        <w:tc>
          <w:tcPr>
            <w:tcW w:w="4087" w:type="pct"/>
            <w:tcBorders>
              <w:top w:val="single" w:sz="12" w:space="0" w:color="auto"/>
              <w:left w:val="single" w:sz="12" w:space="0" w:color="auto"/>
              <w:bottom w:val="single" w:sz="12" w:space="0" w:color="auto"/>
              <w:right w:val="single" w:sz="12" w:space="0" w:color="auto"/>
            </w:tcBorders>
          </w:tcPr>
          <w:p w14:paraId="3517CD94" w14:textId="77777777" w:rsidR="00514C65" w:rsidRPr="00B44CF4" w:rsidRDefault="00514C65" w:rsidP="00514C65">
            <w:pPr>
              <w:jc w:val="center"/>
              <w:rPr>
                <w:i/>
              </w:rPr>
            </w:pPr>
            <w:r>
              <w:rPr>
                <w:i/>
              </w:rPr>
              <w:t>Name</w:t>
            </w:r>
          </w:p>
        </w:tc>
        <w:tc>
          <w:tcPr>
            <w:tcW w:w="913" w:type="pct"/>
            <w:tcBorders>
              <w:top w:val="single" w:sz="12" w:space="0" w:color="auto"/>
              <w:left w:val="single" w:sz="12" w:space="0" w:color="auto"/>
              <w:bottom w:val="single" w:sz="12" w:space="0" w:color="auto"/>
              <w:right w:val="single" w:sz="12" w:space="0" w:color="auto"/>
            </w:tcBorders>
          </w:tcPr>
          <w:p w14:paraId="6D3670CB" w14:textId="77777777" w:rsidR="00514C65" w:rsidRPr="00B44CF4" w:rsidRDefault="00514C65" w:rsidP="00514C65">
            <w:pPr>
              <w:jc w:val="center"/>
              <w:rPr>
                <w:i/>
              </w:rPr>
            </w:pPr>
            <w:r w:rsidRPr="00B44CF4">
              <w:rPr>
                <w:i/>
              </w:rPr>
              <w:t>Class No.</w:t>
            </w:r>
          </w:p>
        </w:tc>
      </w:tr>
      <w:tr w:rsidR="00514C65" w:rsidRPr="00B44CF4" w14:paraId="18269147" w14:textId="77777777" w:rsidTr="00514C65">
        <w:trPr>
          <w:trHeight w:val="360"/>
        </w:trPr>
        <w:tc>
          <w:tcPr>
            <w:tcW w:w="4087" w:type="pct"/>
            <w:tcBorders>
              <w:top w:val="single" w:sz="12" w:space="0" w:color="auto"/>
              <w:left w:val="single" w:sz="12" w:space="0" w:color="auto"/>
              <w:right w:val="single" w:sz="12" w:space="0" w:color="auto"/>
            </w:tcBorders>
            <w:vAlign w:val="center"/>
          </w:tcPr>
          <w:p w14:paraId="692DAEB7" w14:textId="77777777" w:rsidR="00514C65" w:rsidRPr="001D63BC" w:rsidRDefault="00C140DA" w:rsidP="00514C65">
            <w:pPr>
              <w:jc w:val="center"/>
            </w:pPr>
            <w:r>
              <w:t>Daniel Li</w:t>
            </w:r>
          </w:p>
        </w:tc>
        <w:tc>
          <w:tcPr>
            <w:tcW w:w="913" w:type="pct"/>
            <w:tcBorders>
              <w:top w:val="single" w:sz="12" w:space="0" w:color="auto"/>
              <w:left w:val="single" w:sz="12" w:space="0" w:color="auto"/>
              <w:right w:val="single" w:sz="12" w:space="0" w:color="auto"/>
            </w:tcBorders>
            <w:vAlign w:val="center"/>
          </w:tcPr>
          <w:p w14:paraId="18949BB8" w14:textId="77777777" w:rsidR="00514C65" w:rsidRPr="001D63BC" w:rsidRDefault="00CB75EA" w:rsidP="00514C65">
            <w:pPr>
              <w:jc w:val="center"/>
            </w:pPr>
            <w:r>
              <w:t>6014-L</w:t>
            </w:r>
          </w:p>
        </w:tc>
      </w:tr>
      <w:tr w:rsidR="00514C65" w:rsidRPr="00B44CF4" w14:paraId="2C134B41" w14:textId="77777777" w:rsidTr="00514C65">
        <w:trPr>
          <w:trHeight w:val="360"/>
        </w:trPr>
        <w:tc>
          <w:tcPr>
            <w:tcW w:w="4087" w:type="pct"/>
            <w:tcBorders>
              <w:left w:val="single" w:sz="12" w:space="0" w:color="auto"/>
              <w:right w:val="single" w:sz="12" w:space="0" w:color="auto"/>
            </w:tcBorders>
            <w:vAlign w:val="center"/>
          </w:tcPr>
          <w:p w14:paraId="1AA00372" w14:textId="77777777" w:rsidR="00514C65" w:rsidRPr="001D63BC" w:rsidRDefault="00C140DA" w:rsidP="00514C65">
            <w:pPr>
              <w:jc w:val="center"/>
            </w:pPr>
            <w:proofErr w:type="spellStart"/>
            <w:r>
              <w:t>Zihao</w:t>
            </w:r>
            <w:proofErr w:type="spellEnd"/>
            <w:r>
              <w:t xml:space="preserve"> Lu</w:t>
            </w:r>
          </w:p>
        </w:tc>
        <w:tc>
          <w:tcPr>
            <w:tcW w:w="913" w:type="pct"/>
            <w:tcBorders>
              <w:left w:val="single" w:sz="12" w:space="0" w:color="auto"/>
              <w:right w:val="single" w:sz="12" w:space="0" w:color="auto"/>
            </w:tcBorders>
            <w:vAlign w:val="center"/>
          </w:tcPr>
          <w:p w14:paraId="07B0FE2A" w14:textId="77777777" w:rsidR="00514C65" w:rsidRPr="001D63BC" w:rsidRDefault="00C140DA" w:rsidP="00514C65">
            <w:pPr>
              <w:jc w:val="center"/>
            </w:pPr>
            <w:r>
              <w:t>8445-L</w:t>
            </w:r>
          </w:p>
        </w:tc>
      </w:tr>
      <w:tr w:rsidR="00514C65" w:rsidRPr="00B44CF4" w14:paraId="5623B4E9" w14:textId="77777777" w:rsidTr="00514C65">
        <w:trPr>
          <w:trHeight w:val="360"/>
        </w:trPr>
        <w:tc>
          <w:tcPr>
            <w:tcW w:w="4087" w:type="pct"/>
            <w:tcBorders>
              <w:left w:val="single" w:sz="12" w:space="0" w:color="auto"/>
              <w:right w:val="single" w:sz="12" w:space="0" w:color="auto"/>
            </w:tcBorders>
            <w:vAlign w:val="center"/>
          </w:tcPr>
          <w:p w14:paraId="7B3AC6B7" w14:textId="77777777" w:rsidR="00514C65" w:rsidRPr="001D63BC" w:rsidRDefault="00C140DA" w:rsidP="00514C65">
            <w:pPr>
              <w:jc w:val="center"/>
            </w:pPr>
            <w:r>
              <w:t>Jinglun Huang</w:t>
            </w:r>
          </w:p>
        </w:tc>
        <w:tc>
          <w:tcPr>
            <w:tcW w:w="913" w:type="pct"/>
            <w:tcBorders>
              <w:left w:val="single" w:sz="12" w:space="0" w:color="auto"/>
              <w:right w:val="single" w:sz="12" w:space="0" w:color="auto"/>
            </w:tcBorders>
            <w:vAlign w:val="center"/>
          </w:tcPr>
          <w:p w14:paraId="18E64CF9" w14:textId="77777777" w:rsidR="00514C65" w:rsidRPr="001D63BC" w:rsidRDefault="00C140DA" w:rsidP="00514C65">
            <w:pPr>
              <w:jc w:val="center"/>
            </w:pPr>
            <w:r>
              <w:t>0389-H</w:t>
            </w:r>
          </w:p>
        </w:tc>
      </w:tr>
      <w:tr w:rsidR="00514C65" w:rsidRPr="00B44CF4" w14:paraId="7B46CC0A" w14:textId="77777777" w:rsidTr="00514C65">
        <w:trPr>
          <w:trHeight w:val="360"/>
        </w:trPr>
        <w:tc>
          <w:tcPr>
            <w:tcW w:w="4087" w:type="pct"/>
            <w:tcBorders>
              <w:left w:val="single" w:sz="12" w:space="0" w:color="auto"/>
              <w:bottom w:val="single" w:sz="12" w:space="0" w:color="auto"/>
              <w:right w:val="single" w:sz="12" w:space="0" w:color="auto"/>
            </w:tcBorders>
            <w:vAlign w:val="center"/>
          </w:tcPr>
          <w:p w14:paraId="32E04149" w14:textId="77777777" w:rsidR="00514C65" w:rsidRPr="001D63BC" w:rsidRDefault="00C140DA" w:rsidP="00514C65">
            <w:pPr>
              <w:jc w:val="center"/>
            </w:pPr>
            <w:proofErr w:type="spellStart"/>
            <w:r>
              <w:t>Jiyuan</w:t>
            </w:r>
            <w:proofErr w:type="spellEnd"/>
            <w:r>
              <w:t xml:space="preserve"> Zhao</w:t>
            </w:r>
          </w:p>
        </w:tc>
        <w:tc>
          <w:tcPr>
            <w:tcW w:w="913" w:type="pct"/>
            <w:tcBorders>
              <w:left w:val="single" w:sz="12" w:space="0" w:color="auto"/>
              <w:bottom w:val="single" w:sz="12" w:space="0" w:color="auto"/>
              <w:right w:val="single" w:sz="12" w:space="0" w:color="auto"/>
            </w:tcBorders>
            <w:vAlign w:val="center"/>
          </w:tcPr>
          <w:p w14:paraId="603563E9" w14:textId="77777777" w:rsidR="00514C65" w:rsidRPr="001D63BC" w:rsidRDefault="00CB75EA" w:rsidP="00514C65">
            <w:pPr>
              <w:jc w:val="center"/>
            </w:pPr>
            <w:r>
              <w:t>7815-Z</w:t>
            </w:r>
            <w:bookmarkStart w:id="0" w:name="_GoBack"/>
            <w:bookmarkEnd w:id="0"/>
          </w:p>
        </w:tc>
      </w:tr>
    </w:tbl>
    <w:p w14:paraId="660E9923" w14:textId="77777777" w:rsidR="00514C65" w:rsidRPr="009B11C0" w:rsidRDefault="00514C65" w:rsidP="00514C65">
      <w:pPr>
        <w:jc w:val="both"/>
        <w:rPr>
          <w:i/>
        </w:rPr>
      </w:pPr>
    </w:p>
    <w:tbl>
      <w:tblPr>
        <w:tblW w:w="0" w:type="auto"/>
        <w:jc w:val="center"/>
        <w:tblInd w:w="-2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71"/>
        <w:gridCol w:w="1730"/>
      </w:tblGrid>
      <w:tr w:rsidR="00514C65" w14:paraId="2F22995F" w14:textId="77777777" w:rsidTr="00000222">
        <w:tblPrEx>
          <w:tblCellMar>
            <w:top w:w="0" w:type="dxa"/>
            <w:bottom w:w="0" w:type="dxa"/>
          </w:tblCellMar>
        </w:tblPrEx>
        <w:trPr>
          <w:cantSplit/>
          <w:trHeight w:val="317"/>
          <w:jc w:val="center"/>
        </w:trPr>
        <w:tc>
          <w:tcPr>
            <w:tcW w:w="7671" w:type="dxa"/>
            <w:tcBorders>
              <w:top w:val="single" w:sz="12" w:space="0" w:color="auto"/>
              <w:left w:val="single" w:sz="12" w:space="0" w:color="auto"/>
              <w:bottom w:val="single" w:sz="12" w:space="0" w:color="auto"/>
              <w:right w:val="single" w:sz="12" w:space="0" w:color="auto"/>
            </w:tcBorders>
            <w:vAlign w:val="center"/>
          </w:tcPr>
          <w:p w14:paraId="5915B725" w14:textId="77777777" w:rsidR="00514C65" w:rsidRDefault="00514C65" w:rsidP="00000222">
            <w:pPr>
              <w:pStyle w:val="Heading2"/>
              <w:jc w:val="center"/>
              <w:rPr>
                <w:b w:val="0"/>
              </w:rPr>
            </w:pPr>
            <w:r>
              <w:rPr>
                <w:b w:val="0"/>
              </w:rPr>
              <w:t xml:space="preserve">GRADING </w:t>
            </w:r>
            <w:r w:rsidR="00000222">
              <w:rPr>
                <w:b w:val="0"/>
              </w:rPr>
              <w:t>CRITERIA</w:t>
            </w:r>
          </w:p>
        </w:tc>
        <w:tc>
          <w:tcPr>
            <w:tcW w:w="1730" w:type="dxa"/>
            <w:tcBorders>
              <w:top w:val="single" w:sz="12" w:space="0" w:color="auto"/>
              <w:left w:val="single" w:sz="12" w:space="0" w:color="auto"/>
              <w:bottom w:val="single" w:sz="12" w:space="0" w:color="auto"/>
              <w:right w:val="single" w:sz="12" w:space="0" w:color="auto"/>
            </w:tcBorders>
            <w:vAlign w:val="center"/>
          </w:tcPr>
          <w:p w14:paraId="311FE1B5" w14:textId="77777777" w:rsidR="00514C65" w:rsidRPr="00405885" w:rsidRDefault="00514C65" w:rsidP="00000222">
            <w:pPr>
              <w:pStyle w:val="Heading3"/>
              <w:rPr>
                <w:b w:val="0"/>
              </w:rPr>
            </w:pPr>
            <w:r>
              <w:rPr>
                <w:b w:val="0"/>
              </w:rPr>
              <w:t xml:space="preserve">MAX </w:t>
            </w:r>
            <w:r w:rsidR="00000222">
              <w:rPr>
                <w:b w:val="0"/>
              </w:rPr>
              <w:t>POINTS</w:t>
            </w:r>
          </w:p>
        </w:tc>
      </w:tr>
      <w:tr w:rsidR="00514C65" w14:paraId="79875D7D" w14:textId="77777777" w:rsidTr="00000222">
        <w:tblPrEx>
          <w:tblCellMar>
            <w:top w:w="0" w:type="dxa"/>
            <w:bottom w:w="0" w:type="dxa"/>
          </w:tblCellMar>
        </w:tblPrEx>
        <w:trPr>
          <w:cantSplit/>
          <w:trHeight w:val="317"/>
          <w:jc w:val="center"/>
        </w:trPr>
        <w:tc>
          <w:tcPr>
            <w:tcW w:w="7671" w:type="dxa"/>
            <w:tcBorders>
              <w:top w:val="single" w:sz="12" w:space="0" w:color="auto"/>
              <w:left w:val="single" w:sz="12" w:space="0" w:color="auto"/>
              <w:right w:val="single" w:sz="12" w:space="0" w:color="auto"/>
            </w:tcBorders>
            <w:vAlign w:val="center"/>
          </w:tcPr>
          <w:p w14:paraId="5D62A954" w14:textId="77777777" w:rsidR="00514C65" w:rsidRDefault="00514C65" w:rsidP="00514C65">
            <w:r>
              <w:t>Originality, creativity, level of project difficulty</w:t>
            </w:r>
          </w:p>
        </w:tc>
        <w:tc>
          <w:tcPr>
            <w:tcW w:w="1730" w:type="dxa"/>
            <w:tcBorders>
              <w:top w:val="single" w:sz="12" w:space="0" w:color="auto"/>
              <w:left w:val="single" w:sz="12" w:space="0" w:color="auto"/>
              <w:right w:val="single" w:sz="12" w:space="0" w:color="auto"/>
            </w:tcBorders>
            <w:vAlign w:val="center"/>
          </w:tcPr>
          <w:p w14:paraId="2D06D0DC" w14:textId="77777777" w:rsidR="00514C65" w:rsidRPr="00D70726" w:rsidRDefault="00514C65" w:rsidP="00514C65">
            <w:pPr>
              <w:jc w:val="center"/>
            </w:pPr>
            <w:r>
              <w:t>20</w:t>
            </w:r>
          </w:p>
        </w:tc>
      </w:tr>
      <w:tr w:rsidR="00514C65" w14:paraId="75F080B8" w14:textId="77777777" w:rsidTr="00000222">
        <w:tblPrEx>
          <w:tblCellMar>
            <w:top w:w="0" w:type="dxa"/>
            <w:bottom w:w="0" w:type="dxa"/>
          </w:tblCellMar>
        </w:tblPrEx>
        <w:trPr>
          <w:cantSplit/>
          <w:trHeight w:val="317"/>
          <w:jc w:val="center"/>
        </w:trPr>
        <w:tc>
          <w:tcPr>
            <w:tcW w:w="7671" w:type="dxa"/>
            <w:tcBorders>
              <w:top w:val="single" w:sz="4" w:space="0" w:color="auto"/>
              <w:left w:val="single" w:sz="12" w:space="0" w:color="auto"/>
              <w:right w:val="single" w:sz="12" w:space="0" w:color="auto"/>
            </w:tcBorders>
            <w:vAlign w:val="center"/>
          </w:tcPr>
          <w:p w14:paraId="591A6EE2" w14:textId="77777777" w:rsidR="00514C65" w:rsidRDefault="00514C65" w:rsidP="00514C65">
            <w:r>
              <w:t>Technical content, succinctness of report</w:t>
            </w:r>
          </w:p>
        </w:tc>
        <w:tc>
          <w:tcPr>
            <w:tcW w:w="1730" w:type="dxa"/>
            <w:tcBorders>
              <w:top w:val="single" w:sz="4" w:space="0" w:color="auto"/>
              <w:left w:val="single" w:sz="12" w:space="0" w:color="auto"/>
              <w:right w:val="single" w:sz="12" w:space="0" w:color="auto"/>
            </w:tcBorders>
            <w:vAlign w:val="center"/>
          </w:tcPr>
          <w:p w14:paraId="661CB249" w14:textId="77777777" w:rsidR="00514C65" w:rsidRPr="00D70726" w:rsidRDefault="00514C65" w:rsidP="00514C65">
            <w:pPr>
              <w:jc w:val="center"/>
            </w:pPr>
            <w:r>
              <w:t>10</w:t>
            </w:r>
          </w:p>
        </w:tc>
      </w:tr>
      <w:tr w:rsidR="00514C65" w14:paraId="56CDF2B9" w14:textId="77777777" w:rsidTr="00000222">
        <w:tblPrEx>
          <w:tblCellMar>
            <w:top w:w="0" w:type="dxa"/>
            <w:bottom w:w="0" w:type="dxa"/>
          </w:tblCellMar>
        </w:tblPrEx>
        <w:trPr>
          <w:cantSplit/>
          <w:trHeight w:val="317"/>
          <w:jc w:val="center"/>
        </w:trPr>
        <w:tc>
          <w:tcPr>
            <w:tcW w:w="7671" w:type="dxa"/>
            <w:tcBorders>
              <w:top w:val="single" w:sz="4" w:space="0" w:color="auto"/>
              <w:left w:val="single" w:sz="12" w:space="0" w:color="auto"/>
              <w:right w:val="single" w:sz="12" w:space="0" w:color="auto"/>
            </w:tcBorders>
            <w:vAlign w:val="center"/>
          </w:tcPr>
          <w:p w14:paraId="268709C2" w14:textId="77777777" w:rsidR="00514C65" w:rsidRDefault="00514C65" w:rsidP="00514C65">
            <w:r>
              <w:t>Writing style, professionalism, references/citations</w:t>
            </w:r>
          </w:p>
        </w:tc>
        <w:tc>
          <w:tcPr>
            <w:tcW w:w="1730" w:type="dxa"/>
            <w:tcBorders>
              <w:top w:val="single" w:sz="4" w:space="0" w:color="auto"/>
              <w:left w:val="single" w:sz="12" w:space="0" w:color="auto"/>
              <w:right w:val="single" w:sz="12" w:space="0" w:color="auto"/>
            </w:tcBorders>
            <w:vAlign w:val="center"/>
          </w:tcPr>
          <w:p w14:paraId="258E1525" w14:textId="77777777" w:rsidR="00514C65" w:rsidRPr="00D70726" w:rsidRDefault="00514C65" w:rsidP="00514C65">
            <w:pPr>
              <w:jc w:val="center"/>
            </w:pPr>
            <w:r>
              <w:t>10</w:t>
            </w:r>
          </w:p>
        </w:tc>
      </w:tr>
      <w:tr w:rsidR="00514C65" w14:paraId="2DA5D616" w14:textId="77777777" w:rsidTr="00000222">
        <w:tblPrEx>
          <w:tblCellMar>
            <w:top w:w="0" w:type="dxa"/>
            <w:bottom w:w="0" w:type="dxa"/>
          </w:tblCellMar>
        </w:tblPrEx>
        <w:trPr>
          <w:cantSplit/>
          <w:trHeight w:val="317"/>
          <w:jc w:val="center"/>
        </w:trPr>
        <w:tc>
          <w:tcPr>
            <w:tcW w:w="7671" w:type="dxa"/>
            <w:tcBorders>
              <w:left w:val="single" w:sz="12" w:space="0" w:color="auto"/>
              <w:bottom w:val="single" w:sz="4" w:space="0" w:color="auto"/>
              <w:right w:val="single" w:sz="12" w:space="0" w:color="auto"/>
            </w:tcBorders>
            <w:vAlign w:val="center"/>
          </w:tcPr>
          <w:p w14:paraId="35E58B95" w14:textId="77777777" w:rsidR="00514C65" w:rsidRDefault="00514C65" w:rsidP="00514C65">
            <w:r>
              <w:t xml:space="preserve">Demonstration of functionality </w:t>
            </w:r>
          </w:p>
        </w:tc>
        <w:tc>
          <w:tcPr>
            <w:tcW w:w="1730" w:type="dxa"/>
            <w:tcBorders>
              <w:left w:val="single" w:sz="12" w:space="0" w:color="auto"/>
              <w:bottom w:val="single" w:sz="4" w:space="0" w:color="auto"/>
              <w:right w:val="single" w:sz="12" w:space="0" w:color="auto"/>
            </w:tcBorders>
            <w:vAlign w:val="center"/>
          </w:tcPr>
          <w:p w14:paraId="4228ADF1" w14:textId="77777777" w:rsidR="00514C65" w:rsidRPr="00D70726" w:rsidRDefault="00514C65" w:rsidP="00514C65">
            <w:pPr>
              <w:jc w:val="center"/>
            </w:pPr>
            <w:r>
              <w:t>20</w:t>
            </w:r>
          </w:p>
        </w:tc>
      </w:tr>
      <w:tr w:rsidR="00514C65" w14:paraId="324C3CF7" w14:textId="77777777" w:rsidTr="00000222">
        <w:tblPrEx>
          <w:tblCellMar>
            <w:top w:w="0" w:type="dxa"/>
            <w:bottom w:w="0" w:type="dxa"/>
          </w:tblCellMar>
        </w:tblPrEx>
        <w:trPr>
          <w:cantSplit/>
          <w:trHeight w:val="317"/>
          <w:jc w:val="center"/>
        </w:trPr>
        <w:tc>
          <w:tcPr>
            <w:tcW w:w="7671" w:type="dxa"/>
            <w:tcBorders>
              <w:left w:val="single" w:sz="12" w:space="0" w:color="auto"/>
              <w:bottom w:val="single" w:sz="4" w:space="0" w:color="auto"/>
              <w:right w:val="single" w:sz="12" w:space="0" w:color="auto"/>
            </w:tcBorders>
            <w:vAlign w:val="center"/>
          </w:tcPr>
          <w:p w14:paraId="4E12D42C" w14:textId="77777777" w:rsidR="00514C65" w:rsidRDefault="00514C65" w:rsidP="00514C65">
            <w:r>
              <w:t>Overall quality/integration of finished product</w:t>
            </w:r>
          </w:p>
        </w:tc>
        <w:tc>
          <w:tcPr>
            <w:tcW w:w="1730" w:type="dxa"/>
            <w:tcBorders>
              <w:left w:val="single" w:sz="12" w:space="0" w:color="auto"/>
              <w:bottom w:val="single" w:sz="4" w:space="0" w:color="auto"/>
              <w:right w:val="single" w:sz="12" w:space="0" w:color="auto"/>
            </w:tcBorders>
            <w:vAlign w:val="center"/>
          </w:tcPr>
          <w:p w14:paraId="43626F14" w14:textId="77777777" w:rsidR="00514C65" w:rsidRPr="00D70726" w:rsidRDefault="00514C65" w:rsidP="00514C65">
            <w:pPr>
              <w:jc w:val="center"/>
            </w:pPr>
            <w:r>
              <w:t>10</w:t>
            </w:r>
          </w:p>
        </w:tc>
      </w:tr>
      <w:tr w:rsidR="00514C65" w14:paraId="5872ADC0" w14:textId="77777777" w:rsidTr="00000222">
        <w:tblPrEx>
          <w:tblCellMar>
            <w:top w:w="0" w:type="dxa"/>
            <w:bottom w:w="0" w:type="dxa"/>
          </w:tblCellMar>
        </w:tblPrEx>
        <w:trPr>
          <w:cantSplit/>
          <w:trHeight w:val="317"/>
          <w:jc w:val="center"/>
        </w:trPr>
        <w:tc>
          <w:tcPr>
            <w:tcW w:w="7671" w:type="dxa"/>
            <w:tcBorders>
              <w:left w:val="single" w:sz="12" w:space="0" w:color="auto"/>
              <w:bottom w:val="single" w:sz="4" w:space="0" w:color="auto"/>
              <w:right w:val="single" w:sz="12" w:space="0" w:color="auto"/>
            </w:tcBorders>
            <w:vAlign w:val="center"/>
          </w:tcPr>
          <w:p w14:paraId="31CB9C62" w14:textId="77777777" w:rsidR="00514C65" w:rsidRDefault="00514C65" w:rsidP="00514C65">
            <w:r>
              <w:t>Effective utilization of microcontroller resources</w:t>
            </w:r>
          </w:p>
        </w:tc>
        <w:tc>
          <w:tcPr>
            <w:tcW w:w="1730" w:type="dxa"/>
            <w:tcBorders>
              <w:left w:val="single" w:sz="12" w:space="0" w:color="auto"/>
              <w:bottom w:val="single" w:sz="4" w:space="0" w:color="auto"/>
              <w:right w:val="single" w:sz="12" w:space="0" w:color="auto"/>
            </w:tcBorders>
            <w:vAlign w:val="center"/>
          </w:tcPr>
          <w:p w14:paraId="6B3B2E78" w14:textId="77777777" w:rsidR="00514C65" w:rsidRPr="00D70726" w:rsidRDefault="00514C65" w:rsidP="00514C65">
            <w:pPr>
              <w:jc w:val="center"/>
            </w:pPr>
            <w:r>
              <w:t>10</w:t>
            </w:r>
          </w:p>
        </w:tc>
      </w:tr>
      <w:tr w:rsidR="00514C65" w14:paraId="02A39388" w14:textId="77777777" w:rsidTr="00000222">
        <w:tblPrEx>
          <w:tblCellMar>
            <w:top w:w="0" w:type="dxa"/>
            <w:bottom w:w="0" w:type="dxa"/>
          </w:tblCellMar>
        </w:tblPrEx>
        <w:trPr>
          <w:cantSplit/>
          <w:trHeight w:val="317"/>
          <w:jc w:val="center"/>
        </w:trPr>
        <w:tc>
          <w:tcPr>
            <w:tcW w:w="7671" w:type="dxa"/>
            <w:tcBorders>
              <w:left w:val="single" w:sz="12" w:space="0" w:color="auto"/>
              <w:bottom w:val="single" w:sz="4" w:space="0" w:color="auto"/>
              <w:right w:val="single" w:sz="12" w:space="0" w:color="auto"/>
            </w:tcBorders>
            <w:vAlign w:val="center"/>
          </w:tcPr>
          <w:p w14:paraId="428077D7" w14:textId="77777777" w:rsidR="00514C65" w:rsidRDefault="00514C65" w:rsidP="00514C65">
            <w:r>
              <w:t>Significance of individual contributions*</w:t>
            </w:r>
          </w:p>
        </w:tc>
        <w:tc>
          <w:tcPr>
            <w:tcW w:w="1730" w:type="dxa"/>
            <w:tcBorders>
              <w:left w:val="single" w:sz="12" w:space="0" w:color="auto"/>
              <w:bottom w:val="single" w:sz="4" w:space="0" w:color="auto"/>
              <w:right w:val="single" w:sz="12" w:space="0" w:color="auto"/>
            </w:tcBorders>
            <w:shd w:val="clear" w:color="auto" w:fill="auto"/>
            <w:vAlign w:val="center"/>
          </w:tcPr>
          <w:p w14:paraId="55824BD2" w14:textId="77777777" w:rsidR="00514C65" w:rsidRPr="00D70726" w:rsidRDefault="00514C65" w:rsidP="00514C65">
            <w:pPr>
              <w:jc w:val="center"/>
            </w:pPr>
            <w:r>
              <w:t>20</w:t>
            </w:r>
          </w:p>
        </w:tc>
      </w:tr>
      <w:tr w:rsidR="00514C65" w14:paraId="407DF6BD" w14:textId="77777777" w:rsidTr="00000222">
        <w:tblPrEx>
          <w:tblCellMar>
            <w:top w:w="0" w:type="dxa"/>
            <w:bottom w:w="0" w:type="dxa"/>
          </w:tblCellMar>
        </w:tblPrEx>
        <w:trPr>
          <w:cantSplit/>
          <w:trHeight w:val="317"/>
          <w:jc w:val="center"/>
        </w:trPr>
        <w:tc>
          <w:tcPr>
            <w:tcW w:w="7671" w:type="dxa"/>
            <w:tcBorders>
              <w:left w:val="single" w:sz="12" w:space="0" w:color="auto"/>
              <w:bottom w:val="single" w:sz="4" w:space="0" w:color="auto"/>
              <w:right w:val="single" w:sz="12" w:space="0" w:color="auto"/>
            </w:tcBorders>
            <w:vAlign w:val="center"/>
          </w:tcPr>
          <w:p w14:paraId="585F6C85" w14:textId="77777777" w:rsidR="00514C65" w:rsidRDefault="00514C65" w:rsidP="00514C65">
            <w:r>
              <w:t>Poster bonus</w:t>
            </w:r>
          </w:p>
        </w:tc>
        <w:tc>
          <w:tcPr>
            <w:tcW w:w="1730" w:type="dxa"/>
            <w:tcBorders>
              <w:left w:val="single" w:sz="12" w:space="0" w:color="auto"/>
              <w:bottom w:val="single" w:sz="4" w:space="0" w:color="auto"/>
              <w:right w:val="single" w:sz="12" w:space="0" w:color="auto"/>
            </w:tcBorders>
            <w:shd w:val="clear" w:color="auto" w:fill="EAF1DD"/>
            <w:vAlign w:val="center"/>
          </w:tcPr>
          <w:p w14:paraId="5FD31949" w14:textId="77777777" w:rsidR="00514C65" w:rsidRPr="00D70726" w:rsidRDefault="00514C65" w:rsidP="00514C65">
            <w:pPr>
              <w:jc w:val="center"/>
            </w:pPr>
            <w:r>
              <w:t>10</w:t>
            </w:r>
          </w:p>
        </w:tc>
      </w:tr>
      <w:tr w:rsidR="00514C65" w14:paraId="5CF837A9" w14:textId="77777777" w:rsidTr="00000222">
        <w:tblPrEx>
          <w:tblCellMar>
            <w:top w:w="0" w:type="dxa"/>
            <w:bottom w:w="0" w:type="dxa"/>
          </w:tblCellMar>
        </w:tblPrEx>
        <w:trPr>
          <w:cantSplit/>
          <w:trHeight w:val="317"/>
          <w:jc w:val="center"/>
        </w:trPr>
        <w:tc>
          <w:tcPr>
            <w:tcW w:w="7671" w:type="dxa"/>
            <w:tcBorders>
              <w:top w:val="single" w:sz="4" w:space="0" w:color="auto"/>
              <w:left w:val="single" w:sz="12" w:space="0" w:color="auto"/>
              <w:right w:val="single" w:sz="12" w:space="0" w:color="auto"/>
            </w:tcBorders>
            <w:vAlign w:val="center"/>
          </w:tcPr>
          <w:p w14:paraId="3B6F75BF" w14:textId="77777777" w:rsidR="00514C65" w:rsidRDefault="00514C65" w:rsidP="00514C65">
            <w:r>
              <w:t>Video bonus</w:t>
            </w:r>
          </w:p>
        </w:tc>
        <w:tc>
          <w:tcPr>
            <w:tcW w:w="1730" w:type="dxa"/>
            <w:tcBorders>
              <w:top w:val="single" w:sz="4" w:space="0" w:color="auto"/>
              <w:left w:val="single" w:sz="12" w:space="0" w:color="auto"/>
              <w:right w:val="single" w:sz="12" w:space="0" w:color="auto"/>
            </w:tcBorders>
            <w:shd w:val="clear" w:color="auto" w:fill="EAF1DD"/>
            <w:vAlign w:val="center"/>
          </w:tcPr>
          <w:p w14:paraId="3E04E5FF" w14:textId="77777777" w:rsidR="00514C65" w:rsidRPr="00D70726" w:rsidRDefault="00514C65" w:rsidP="00514C65">
            <w:pPr>
              <w:jc w:val="center"/>
            </w:pPr>
            <w:r>
              <w:t>10</w:t>
            </w:r>
          </w:p>
        </w:tc>
      </w:tr>
      <w:tr w:rsidR="00514C65" w14:paraId="19AEC86C" w14:textId="77777777" w:rsidTr="00000222">
        <w:tblPrEx>
          <w:tblCellMar>
            <w:top w:w="0" w:type="dxa"/>
            <w:bottom w:w="0" w:type="dxa"/>
          </w:tblCellMar>
        </w:tblPrEx>
        <w:trPr>
          <w:cantSplit/>
          <w:trHeight w:val="317"/>
          <w:jc w:val="center"/>
        </w:trPr>
        <w:tc>
          <w:tcPr>
            <w:tcW w:w="7671" w:type="dxa"/>
            <w:tcBorders>
              <w:top w:val="single" w:sz="4" w:space="0" w:color="auto"/>
              <w:left w:val="single" w:sz="12" w:space="0" w:color="auto"/>
              <w:bottom w:val="single" w:sz="12" w:space="0" w:color="auto"/>
              <w:right w:val="single" w:sz="12" w:space="0" w:color="auto"/>
            </w:tcBorders>
            <w:vAlign w:val="center"/>
          </w:tcPr>
          <w:p w14:paraId="397C27EF" w14:textId="77777777" w:rsidR="00514C65" w:rsidRDefault="00514C65" w:rsidP="00514C65">
            <w:r w:rsidRPr="00E86D99">
              <w:rPr>
                <w:rFonts w:ascii="Lucida Calligraphy" w:hAnsi="Lucida Calligraphy"/>
                <w:sz w:val="22"/>
                <w:szCs w:val="22"/>
              </w:rPr>
              <w:t>Royal Showcase</w:t>
            </w:r>
            <w:r>
              <w:t xml:space="preserve"> participation bonus (poster and video required)</w:t>
            </w:r>
          </w:p>
        </w:tc>
        <w:tc>
          <w:tcPr>
            <w:tcW w:w="1730" w:type="dxa"/>
            <w:tcBorders>
              <w:top w:val="single" w:sz="4" w:space="0" w:color="auto"/>
              <w:left w:val="single" w:sz="12" w:space="0" w:color="auto"/>
              <w:bottom w:val="single" w:sz="12" w:space="0" w:color="auto"/>
              <w:right w:val="single" w:sz="12" w:space="0" w:color="auto"/>
            </w:tcBorders>
            <w:shd w:val="clear" w:color="auto" w:fill="EAF1DD"/>
            <w:vAlign w:val="center"/>
          </w:tcPr>
          <w:p w14:paraId="6B14D7FC" w14:textId="77777777" w:rsidR="00514C65" w:rsidRPr="00D70726" w:rsidRDefault="00514C65" w:rsidP="00514C65">
            <w:pPr>
              <w:jc w:val="center"/>
            </w:pPr>
            <w:r>
              <w:t>10</w:t>
            </w:r>
          </w:p>
        </w:tc>
      </w:tr>
    </w:tbl>
    <w:p w14:paraId="614BA409" w14:textId="77777777" w:rsidR="00514C65" w:rsidRDefault="00514C65" w:rsidP="00514C65">
      <w:pPr>
        <w:pStyle w:val="Heading5"/>
        <w:jc w:val="left"/>
        <w:rPr>
          <w:sz w:val="24"/>
        </w:rPr>
      </w:pPr>
      <w:r>
        <w:rPr>
          <w:sz w:val="24"/>
        </w:rPr>
        <w:t xml:space="preserve">  *</w:t>
      </w:r>
      <w:proofErr w:type="gramStart"/>
      <w:r>
        <w:rPr>
          <w:b w:val="0"/>
          <w:i/>
          <w:sz w:val="24"/>
        </w:rPr>
        <w:t>scores</w:t>
      </w:r>
      <w:proofErr w:type="gramEnd"/>
      <w:r>
        <w:rPr>
          <w:b w:val="0"/>
          <w:i/>
          <w:sz w:val="24"/>
        </w:rPr>
        <w:t xml:space="preserve"> assigned to individual team members may vary</w:t>
      </w:r>
    </w:p>
    <w:p w14:paraId="2DE0CE14" w14:textId="77777777" w:rsidR="00514C65" w:rsidRPr="00B723D5" w:rsidRDefault="00514C65" w:rsidP="00514C65"/>
    <w:p w14:paraId="244EA2D2" w14:textId="77777777" w:rsidR="00514C65" w:rsidRDefault="00514C65" w:rsidP="00514C65">
      <w:pPr>
        <w:pStyle w:val="Heading5"/>
        <w:jc w:val="left"/>
        <w:rPr>
          <w:sz w:val="24"/>
        </w:rPr>
      </w:pPr>
      <w:r>
        <w:rPr>
          <w:sz w:val="24"/>
        </w:rPr>
        <w:t>Scoring Multiplier:</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
        <w:gridCol w:w="8370"/>
      </w:tblGrid>
      <w:tr w:rsidR="00514C65" w14:paraId="7EE15DF2" w14:textId="77777777" w:rsidTr="00514C65">
        <w:tc>
          <w:tcPr>
            <w:tcW w:w="1035" w:type="dxa"/>
            <w:tcBorders>
              <w:top w:val="single" w:sz="12" w:space="0" w:color="auto"/>
              <w:left w:val="single" w:sz="12" w:space="0" w:color="auto"/>
              <w:right w:val="single" w:sz="12" w:space="0" w:color="auto"/>
            </w:tcBorders>
          </w:tcPr>
          <w:p w14:paraId="77C905B0" w14:textId="77777777" w:rsidR="00514C65" w:rsidRDefault="00514C65" w:rsidP="00514C65">
            <w:pPr>
              <w:jc w:val="center"/>
            </w:pPr>
            <w:r>
              <w:t>1.0</w:t>
            </w:r>
          </w:p>
        </w:tc>
        <w:tc>
          <w:tcPr>
            <w:tcW w:w="8370" w:type="dxa"/>
            <w:tcBorders>
              <w:top w:val="single" w:sz="12" w:space="0" w:color="auto"/>
              <w:left w:val="single" w:sz="12" w:space="0" w:color="auto"/>
              <w:right w:val="single" w:sz="12" w:space="0" w:color="auto"/>
            </w:tcBorders>
          </w:tcPr>
          <w:p w14:paraId="75EC2200" w14:textId="77777777" w:rsidR="00514C65" w:rsidRPr="00B44CF4" w:rsidRDefault="00514C65" w:rsidP="00514C65">
            <w:pPr>
              <w:rPr>
                <w:i/>
              </w:rPr>
            </w:pPr>
            <w:r w:rsidRPr="00B44CF4">
              <w:rPr>
                <w:i/>
              </w:rPr>
              <w:t>Excellent – among the very best projects/reports completed this semester</w:t>
            </w:r>
          </w:p>
        </w:tc>
      </w:tr>
      <w:tr w:rsidR="00514C65" w14:paraId="3B199284" w14:textId="77777777" w:rsidTr="00514C65">
        <w:tc>
          <w:tcPr>
            <w:tcW w:w="1035" w:type="dxa"/>
            <w:tcBorders>
              <w:left w:val="single" w:sz="12" w:space="0" w:color="auto"/>
              <w:right w:val="single" w:sz="12" w:space="0" w:color="auto"/>
            </w:tcBorders>
          </w:tcPr>
          <w:p w14:paraId="26DE082C" w14:textId="77777777" w:rsidR="00514C65" w:rsidRDefault="00514C65" w:rsidP="00514C65">
            <w:pPr>
              <w:jc w:val="center"/>
            </w:pPr>
            <w:r>
              <w:t>0.8 - 0.9</w:t>
            </w:r>
          </w:p>
        </w:tc>
        <w:tc>
          <w:tcPr>
            <w:tcW w:w="8370" w:type="dxa"/>
            <w:tcBorders>
              <w:left w:val="single" w:sz="12" w:space="0" w:color="auto"/>
              <w:right w:val="single" w:sz="12" w:space="0" w:color="auto"/>
            </w:tcBorders>
          </w:tcPr>
          <w:p w14:paraId="2EEC522F" w14:textId="77777777" w:rsidR="00514C65" w:rsidRPr="00B44CF4" w:rsidRDefault="00514C65" w:rsidP="00514C65">
            <w:pPr>
              <w:rPr>
                <w:i/>
              </w:rPr>
            </w:pPr>
            <w:r w:rsidRPr="00B44CF4">
              <w:rPr>
                <w:i/>
              </w:rPr>
              <w:t>Good – all requirements were amply satisfied</w:t>
            </w:r>
          </w:p>
        </w:tc>
      </w:tr>
      <w:tr w:rsidR="00514C65" w14:paraId="4F37B952" w14:textId="77777777" w:rsidTr="00514C65">
        <w:tc>
          <w:tcPr>
            <w:tcW w:w="1035" w:type="dxa"/>
            <w:tcBorders>
              <w:left w:val="single" w:sz="12" w:space="0" w:color="auto"/>
              <w:right w:val="single" w:sz="12" w:space="0" w:color="auto"/>
            </w:tcBorders>
          </w:tcPr>
          <w:p w14:paraId="5F16A9B1" w14:textId="77777777" w:rsidR="00514C65" w:rsidRDefault="00514C65" w:rsidP="00514C65">
            <w:pPr>
              <w:jc w:val="center"/>
            </w:pPr>
            <w:r>
              <w:t>0.6 - 0.7</w:t>
            </w:r>
          </w:p>
        </w:tc>
        <w:tc>
          <w:tcPr>
            <w:tcW w:w="8370" w:type="dxa"/>
            <w:tcBorders>
              <w:left w:val="single" w:sz="12" w:space="0" w:color="auto"/>
              <w:right w:val="single" w:sz="12" w:space="0" w:color="auto"/>
            </w:tcBorders>
          </w:tcPr>
          <w:p w14:paraId="0378E00B" w14:textId="77777777" w:rsidR="00514C65" w:rsidRPr="00B44CF4" w:rsidRDefault="00514C65" w:rsidP="00514C65">
            <w:pPr>
              <w:rPr>
                <w:i/>
              </w:rPr>
            </w:pPr>
            <w:r w:rsidRPr="00B44CF4">
              <w:rPr>
                <w:i/>
              </w:rPr>
              <w:t>Average – some areas for improvement, but all basic requirements were satisfied</w:t>
            </w:r>
          </w:p>
        </w:tc>
      </w:tr>
      <w:tr w:rsidR="00514C65" w14:paraId="6F4CC28E" w14:textId="77777777" w:rsidTr="00514C65">
        <w:tc>
          <w:tcPr>
            <w:tcW w:w="1035" w:type="dxa"/>
            <w:tcBorders>
              <w:left w:val="single" w:sz="12" w:space="0" w:color="auto"/>
              <w:right w:val="single" w:sz="12" w:space="0" w:color="auto"/>
            </w:tcBorders>
          </w:tcPr>
          <w:p w14:paraId="27CD68E4" w14:textId="77777777" w:rsidR="00514C65" w:rsidRDefault="00514C65" w:rsidP="00514C65">
            <w:pPr>
              <w:jc w:val="center"/>
            </w:pPr>
            <w:r>
              <w:t>0.4 - 0.5</w:t>
            </w:r>
          </w:p>
        </w:tc>
        <w:tc>
          <w:tcPr>
            <w:tcW w:w="8370" w:type="dxa"/>
            <w:tcBorders>
              <w:left w:val="single" w:sz="12" w:space="0" w:color="auto"/>
              <w:right w:val="single" w:sz="12" w:space="0" w:color="auto"/>
            </w:tcBorders>
          </w:tcPr>
          <w:p w14:paraId="0E3DAE1A" w14:textId="77777777" w:rsidR="00514C65" w:rsidRPr="00B44CF4" w:rsidRDefault="00514C65" w:rsidP="00514C65">
            <w:pPr>
              <w:rPr>
                <w:i/>
              </w:rPr>
            </w:pPr>
            <w:r w:rsidRPr="00B44CF4">
              <w:rPr>
                <w:i/>
              </w:rPr>
              <w:t>Below average – some basic requirements were not satisfied</w:t>
            </w:r>
          </w:p>
        </w:tc>
      </w:tr>
      <w:tr w:rsidR="00514C65" w14:paraId="00ACD4B4" w14:textId="77777777" w:rsidTr="00514C65">
        <w:tc>
          <w:tcPr>
            <w:tcW w:w="1035" w:type="dxa"/>
            <w:tcBorders>
              <w:left w:val="single" w:sz="12" w:space="0" w:color="auto"/>
              <w:bottom w:val="single" w:sz="12" w:space="0" w:color="auto"/>
              <w:right w:val="single" w:sz="12" w:space="0" w:color="auto"/>
            </w:tcBorders>
          </w:tcPr>
          <w:p w14:paraId="6ED0BABE" w14:textId="77777777" w:rsidR="00514C65" w:rsidRDefault="00514C65" w:rsidP="00514C65">
            <w:pPr>
              <w:jc w:val="center"/>
            </w:pPr>
            <w:r>
              <w:t>0.1 - 0.3</w:t>
            </w:r>
          </w:p>
        </w:tc>
        <w:tc>
          <w:tcPr>
            <w:tcW w:w="8370" w:type="dxa"/>
            <w:tcBorders>
              <w:left w:val="single" w:sz="12" w:space="0" w:color="auto"/>
              <w:bottom w:val="single" w:sz="12" w:space="0" w:color="auto"/>
              <w:right w:val="single" w:sz="12" w:space="0" w:color="auto"/>
            </w:tcBorders>
          </w:tcPr>
          <w:p w14:paraId="58990049" w14:textId="77777777" w:rsidR="00514C65" w:rsidRPr="00B44CF4" w:rsidRDefault="00514C65" w:rsidP="00514C65">
            <w:pPr>
              <w:rPr>
                <w:i/>
              </w:rPr>
            </w:pPr>
            <w:r w:rsidRPr="00B44CF4">
              <w:rPr>
                <w:i/>
              </w:rPr>
              <w:t>Poor – very few of the project requirements were satisfied</w:t>
            </w:r>
          </w:p>
        </w:tc>
      </w:tr>
    </w:tbl>
    <w:p w14:paraId="0168AB40" w14:textId="77777777" w:rsidR="00822864" w:rsidRPr="00822864" w:rsidRDefault="00822864" w:rsidP="00822864">
      <w:pPr>
        <w:jc w:val="center"/>
        <w:rPr>
          <w:b/>
          <w:color w:val="000000"/>
          <w:sz w:val="48"/>
          <w:szCs w:val="48"/>
        </w:rPr>
        <w:sectPr w:rsidR="00822864" w:rsidRPr="00822864" w:rsidSect="00E300AC">
          <w:headerReference w:type="default" r:id="rId8"/>
          <w:footerReference w:type="default" r:id="rId9"/>
          <w:headerReference w:type="first" r:id="rId10"/>
          <w:footerReference w:type="first" r:id="rId11"/>
          <w:pgSz w:w="12240" w:h="15840" w:code="1"/>
          <w:pgMar w:top="1296" w:right="1440" w:bottom="720" w:left="1440" w:header="720" w:footer="720" w:gutter="0"/>
          <w:pgNumType w:start="0"/>
          <w:cols w:space="720"/>
          <w:titlePg/>
        </w:sectPr>
      </w:pPr>
    </w:p>
    <w:p w14:paraId="277E7006" w14:textId="77777777" w:rsidR="00135481" w:rsidRDefault="00135481" w:rsidP="000853C3">
      <w:pPr>
        <w:pStyle w:val="Heading5"/>
        <w:jc w:val="left"/>
        <w:rPr>
          <w:sz w:val="24"/>
        </w:rPr>
      </w:pPr>
    </w:p>
    <w:p w14:paraId="389C56E1" w14:textId="77777777" w:rsidR="00135481" w:rsidRDefault="00135481" w:rsidP="000853C3">
      <w:pPr>
        <w:pStyle w:val="Heading5"/>
        <w:jc w:val="left"/>
        <w:rPr>
          <w:sz w:val="24"/>
        </w:rPr>
      </w:pPr>
    </w:p>
    <w:p w14:paraId="60BDC5DF" w14:textId="77777777" w:rsidR="00DE1DBF" w:rsidRDefault="00DE1DBF" w:rsidP="00026C69">
      <w:pPr>
        <w:rPr>
          <w:b/>
        </w:rPr>
      </w:pPr>
    </w:p>
    <w:p w14:paraId="6B5CF325" w14:textId="77777777" w:rsidR="00354539" w:rsidRDefault="00354539" w:rsidP="00A368B9">
      <w:pPr>
        <w:jc w:val="center"/>
        <w:rPr>
          <w:b/>
          <w:bCs/>
          <w:sz w:val="32"/>
        </w:rPr>
      </w:pPr>
    </w:p>
    <w:p w14:paraId="67E8CB4C" w14:textId="77777777" w:rsidR="00354539" w:rsidRDefault="00354539" w:rsidP="00A368B9">
      <w:pPr>
        <w:jc w:val="center"/>
        <w:rPr>
          <w:b/>
          <w:bCs/>
          <w:sz w:val="32"/>
        </w:rPr>
      </w:pPr>
    </w:p>
    <w:p w14:paraId="68CC225C" w14:textId="77777777" w:rsidR="00A368B9" w:rsidRDefault="00A368B9" w:rsidP="00A368B9">
      <w:pPr>
        <w:jc w:val="center"/>
        <w:rPr>
          <w:b/>
          <w:bCs/>
          <w:sz w:val="32"/>
        </w:rPr>
      </w:pPr>
      <w:r>
        <w:rPr>
          <w:b/>
          <w:bCs/>
          <w:sz w:val="32"/>
        </w:rPr>
        <w:t>TABLE OF CONTENTS</w:t>
      </w:r>
    </w:p>
    <w:tbl>
      <w:tblPr>
        <w:tblpPr w:leftFromText="180" w:rightFromText="180" w:vertAnchor="page" w:horzAnchor="margin" w:tblpXSpec="center" w:tblpY="4505"/>
        <w:tblW w:w="0" w:type="auto"/>
        <w:tblLook w:val="0000" w:firstRow="0" w:lastRow="0" w:firstColumn="0" w:lastColumn="0" w:noHBand="0" w:noVBand="0"/>
      </w:tblPr>
      <w:tblGrid>
        <w:gridCol w:w="8928"/>
        <w:gridCol w:w="648"/>
      </w:tblGrid>
      <w:tr w:rsidR="00354539" w:rsidRPr="00A368B9" w14:paraId="3B028886" w14:textId="77777777">
        <w:tblPrEx>
          <w:tblCellMar>
            <w:top w:w="0" w:type="dxa"/>
            <w:bottom w:w="0" w:type="dxa"/>
          </w:tblCellMar>
        </w:tblPrEx>
        <w:trPr>
          <w:trHeight w:val="576"/>
        </w:trPr>
        <w:tc>
          <w:tcPr>
            <w:tcW w:w="8928" w:type="dxa"/>
            <w:vAlign w:val="center"/>
          </w:tcPr>
          <w:p w14:paraId="7A4F1802" w14:textId="77777777" w:rsidR="00354539" w:rsidRPr="008C7D5D" w:rsidRDefault="00354539" w:rsidP="00354539">
            <w:pPr>
              <w:rPr>
                <w:color w:val="000000"/>
                <w:sz w:val="28"/>
                <w:szCs w:val="28"/>
              </w:rPr>
            </w:pPr>
            <w:r w:rsidRPr="008C7D5D">
              <w:rPr>
                <w:color w:val="000000"/>
                <w:sz w:val="28"/>
                <w:szCs w:val="28"/>
              </w:rPr>
              <w:t xml:space="preserve">  1.0   Introduction</w:t>
            </w:r>
          </w:p>
        </w:tc>
        <w:tc>
          <w:tcPr>
            <w:tcW w:w="648" w:type="dxa"/>
            <w:vAlign w:val="center"/>
          </w:tcPr>
          <w:p w14:paraId="4758F6D8" w14:textId="77777777" w:rsidR="00354539" w:rsidRPr="008C7D5D" w:rsidRDefault="00DE1DBF" w:rsidP="00354539">
            <w:pPr>
              <w:jc w:val="right"/>
              <w:rPr>
                <w:color w:val="000000"/>
                <w:sz w:val="28"/>
                <w:szCs w:val="28"/>
              </w:rPr>
            </w:pPr>
            <w:r>
              <w:rPr>
                <w:color w:val="000000"/>
                <w:sz w:val="28"/>
                <w:szCs w:val="28"/>
              </w:rPr>
              <w:t>1</w:t>
            </w:r>
          </w:p>
        </w:tc>
      </w:tr>
      <w:tr w:rsidR="00354539" w:rsidRPr="00A368B9" w14:paraId="3AEB3DE9" w14:textId="77777777">
        <w:tblPrEx>
          <w:tblCellMar>
            <w:top w:w="0" w:type="dxa"/>
            <w:bottom w:w="0" w:type="dxa"/>
          </w:tblCellMar>
        </w:tblPrEx>
        <w:trPr>
          <w:trHeight w:val="576"/>
        </w:trPr>
        <w:tc>
          <w:tcPr>
            <w:tcW w:w="8928" w:type="dxa"/>
            <w:vAlign w:val="center"/>
          </w:tcPr>
          <w:p w14:paraId="6B3C3E2A" w14:textId="77777777" w:rsidR="00354539" w:rsidRPr="008C7D5D" w:rsidRDefault="00354539" w:rsidP="00354539">
            <w:pPr>
              <w:rPr>
                <w:color w:val="000000"/>
                <w:sz w:val="28"/>
                <w:szCs w:val="28"/>
              </w:rPr>
            </w:pPr>
            <w:r w:rsidRPr="008C7D5D">
              <w:rPr>
                <w:color w:val="000000"/>
                <w:sz w:val="28"/>
                <w:szCs w:val="28"/>
              </w:rPr>
              <w:t xml:space="preserve">  2.0   Interfac</w:t>
            </w:r>
            <w:r w:rsidR="00A50805">
              <w:rPr>
                <w:color w:val="000000"/>
                <w:sz w:val="28"/>
                <w:szCs w:val="28"/>
              </w:rPr>
              <w:t>e Design</w:t>
            </w:r>
          </w:p>
        </w:tc>
        <w:tc>
          <w:tcPr>
            <w:tcW w:w="648" w:type="dxa"/>
            <w:vAlign w:val="center"/>
          </w:tcPr>
          <w:p w14:paraId="0129C806" w14:textId="77777777" w:rsidR="00354539" w:rsidRPr="008C7D5D" w:rsidRDefault="00DE1DBF" w:rsidP="00354539">
            <w:pPr>
              <w:jc w:val="right"/>
              <w:rPr>
                <w:color w:val="000000"/>
                <w:sz w:val="28"/>
                <w:szCs w:val="28"/>
              </w:rPr>
            </w:pPr>
            <w:r>
              <w:rPr>
                <w:color w:val="000000"/>
                <w:sz w:val="28"/>
                <w:szCs w:val="28"/>
              </w:rPr>
              <w:t>2</w:t>
            </w:r>
          </w:p>
        </w:tc>
      </w:tr>
      <w:tr w:rsidR="00354539" w:rsidRPr="00A368B9" w14:paraId="2258E5F5" w14:textId="77777777">
        <w:tblPrEx>
          <w:tblCellMar>
            <w:top w:w="0" w:type="dxa"/>
            <w:bottom w:w="0" w:type="dxa"/>
          </w:tblCellMar>
        </w:tblPrEx>
        <w:trPr>
          <w:trHeight w:val="576"/>
        </w:trPr>
        <w:tc>
          <w:tcPr>
            <w:tcW w:w="8928" w:type="dxa"/>
            <w:vAlign w:val="center"/>
          </w:tcPr>
          <w:p w14:paraId="6DB2E22B" w14:textId="77777777" w:rsidR="00354539" w:rsidRPr="008C7D5D" w:rsidRDefault="00A50805" w:rsidP="00354539">
            <w:pPr>
              <w:rPr>
                <w:color w:val="000000"/>
                <w:sz w:val="28"/>
                <w:szCs w:val="28"/>
              </w:rPr>
            </w:pPr>
            <w:r>
              <w:rPr>
                <w:color w:val="000000"/>
                <w:sz w:val="28"/>
                <w:szCs w:val="28"/>
              </w:rPr>
              <w:t xml:space="preserve">  3.0   Peripheral Utilization</w:t>
            </w:r>
          </w:p>
        </w:tc>
        <w:tc>
          <w:tcPr>
            <w:tcW w:w="648" w:type="dxa"/>
            <w:vAlign w:val="center"/>
          </w:tcPr>
          <w:p w14:paraId="029B7EB7" w14:textId="77777777" w:rsidR="00354539" w:rsidRPr="008C7D5D" w:rsidRDefault="00DE1DBF" w:rsidP="00354539">
            <w:pPr>
              <w:jc w:val="right"/>
              <w:rPr>
                <w:color w:val="000000"/>
                <w:sz w:val="28"/>
                <w:szCs w:val="28"/>
              </w:rPr>
            </w:pPr>
            <w:r>
              <w:rPr>
                <w:color w:val="000000"/>
                <w:sz w:val="28"/>
                <w:szCs w:val="28"/>
              </w:rPr>
              <w:t>3</w:t>
            </w:r>
          </w:p>
        </w:tc>
      </w:tr>
      <w:tr w:rsidR="00354539" w:rsidRPr="00A368B9" w14:paraId="7DF299AE" w14:textId="77777777">
        <w:tblPrEx>
          <w:tblCellMar>
            <w:top w:w="0" w:type="dxa"/>
            <w:bottom w:w="0" w:type="dxa"/>
          </w:tblCellMar>
        </w:tblPrEx>
        <w:trPr>
          <w:trHeight w:val="576"/>
        </w:trPr>
        <w:tc>
          <w:tcPr>
            <w:tcW w:w="8928" w:type="dxa"/>
            <w:vAlign w:val="center"/>
          </w:tcPr>
          <w:p w14:paraId="477AB9AE" w14:textId="77777777" w:rsidR="00354539" w:rsidRPr="008C7D5D" w:rsidRDefault="00354539" w:rsidP="00354539">
            <w:pPr>
              <w:rPr>
                <w:color w:val="000000"/>
                <w:sz w:val="28"/>
                <w:szCs w:val="28"/>
              </w:rPr>
            </w:pPr>
            <w:r w:rsidRPr="008C7D5D">
              <w:rPr>
                <w:color w:val="000000"/>
                <w:sz w:val="28"/>
                <w:szCs w:val="28"/>
              </w:rPr>
              <w:t xml:space="preserve">  4.0   Software</w:t>
            </w:r>
            <w:r w:rsidR="00A50805">
              <w:rPr>
                <w:color w:val="000000"/>
                <w:sz w:val="28"/>
                <w:szCs w:val="28"/>
              </w:rPr>
              <w:t xml:space="preserve"> Narrative</w:t>
            </w:r>
          </w:p>
        </w:tc>
        <w:tc>
          <w:tcPr>
            <w:tcW w:w="648" w:type="dxa"/>
            <w:vAlign w:val="center"/>
          </w:tcPr>
          <w:p w14:paraId="4A32123D" w14:textId="77777777" w:rsidR="00354539" w:rsidRPr="008C7D5D" w:rsidRDefault="00DE1DBF" w:rsidP="00354539">
            <w:pPr>
              <w:jc w:val="right"/>
              <w:rPr>
                <w:color w:val="000000"/>
                <w:sz w:val="28"/>
                <w:szCs w:val="28"/>
              </w:rPr>
            </w:pPr>
            <w:r>
              <w:rPr>
                <w:color w:val="000000"/>
                <w:sz w:val="28"/>
                <w:szCs w:val="28"/>
              </w:rPr>
              <w:t>4</w:t>
            </w:r>
          </w:p>
        </w:tc>
      </w:tr>
      <w:tr w:rsidR="00354539" w:rsidRPr="00A368B9" w14:paraId="68899331" w14:textId="77777777">
        <w:tblPrEx>
          <w:tblCellMar>
            <w:top w:w="0" w:type="dxa"/>
            <w:bottom w:w="0" w:type="dxa"/>
          </w:tblCellMar>
        </w:tblPrEx>
        <w:trPr>
          <w:trHeight w:val="576"/>
        </w:trPr>
        <w:tc>
          <w:tcPr>
            <w:tcW w:w="8928" w:type="dxa"/>
            <w:vAlign w:val="center"/>
          </w:tcPr>
          <w:p w14:paraId="5EFE9B26" w14:textId="77777777" w:rsidR="00354539" w:rsidRPr="008C7D5D" w:rsidRDefault="00354539" w:rsidP="00354539">
            <w:pPr>
              <w:rPr>
                <w:color w:val="000000"/>
                <w:sz w:val="28"/>
                <w:szCs w:val="28"/>
              </w:rPr>
            </w:pPr>
            <w:r w:rsidRPr="008C7D5D">
              <w:rPr>
                <w:color w:val="000000"/>
                <w:sz w:val="28"/>
                <w:szCs w:val="28"/>
              </w:rPr>
              <w:t xml:space="preserve">  5.0   Packaging</w:t>
            </w:r>
            <w:r w:rsidR="00A50805">
              <w:rPr>
                <w:color w:val="000000"/>
                <w:sz w:val="28"/>
                <w:szCs w:val="28"/>
              </w:rPr>
              <w:t xml:space="preserve"> Design</w:t>
            </w:r>
          </w:p>
        </w:tc>
        <w:tc>
          <w:tcPr>
            <w:tcW w:w="648" w:type="dxa"/>
            <w:vAlign w:val="center"/>
          </w:tcPr>
          <w:p w14:paraId="6892F338" w14:textId="77777777" w:rsidR="00354539" w:rsidRPr="008C7D5D" w:rsidRDefault="00DE1DBF" w:rsidP="00354539">
            <w:pPr>
              <w:jc w:val="right"/>
              <w:rPr>
                <w:color w:val="000000"/>
                <w:sz w:val="28"/>
                <w:szCs w:val="28"/>
              </w:rPr>
            </w:pPr>
            <w:r>
              <w:rPr>
                <w:color w:val="000000"/>
                <w:sz w:val="28"/>
                <w:szCs w:val="28"/>
              </w:rPr>
              <w:t>5</w:t>
            </w:r>
          </w:p>
        </w:tc>
      </w:tr>
      <w:tr w:rsidR="00354539" w:rsidRPr="00A368B9" w14:paraId="33652370" w14:textId="77777777">
        <w:tblPrEx>
          <w:tblCellMar>
            <w:top w:w="0" w:type="dxa"/>
            <w:bottom w:w="0" w:type="dxa"/>
          </w:tblCellMar>
        </w:tblPrEx>
        <w:trPr>
          <w:trHeight w:val="576"/>
        </w:trPr>
        <w:tc>
          <w:tcPr>
            <w:tcW w:w="8928" w:type="dxa"/>
            <w:vAlign w:val="center"/>
          </w:tcPr>
          <w:p w14:paraId="00E0B591" w14:textId="77777777" w:rsidR="00354539" w:rsidRPr="008C7D5D" w:rsidRDefault="00354539" w:rsidP="00354539">
            <w:pPr>
              <w:rPr>
                <w:color w:val="000000"/>
                <w:sz w:val="28"/>
                <w:szCs w:val="28"/>
              </w:rPr>
            </w:pPr>
            <w:r w:rsidRPr="008C7D5D">
              <w:rPr>
                <w:color w:val="000000"/>
                <w:sz w:val="28"/>
                <w:szCs w:val="28"/>
              </w:rPr>
              <w:t xml:space="preserve">  6.0   Summary and Conclusions</w:t>
            </w:r>
          </w:p>
        </w:tc>
        <w:tc>
          <w:tcPr>
            <w:tcW w:w="648" w:type="dxa"/>
            <w:vAlign w:val="center"/>
          </w:tcPr>
          <w:p w14:paraId="47A22B54" w14:textId="77777777" w:rsidR="00354539" w:rsidRPr="008C7D5D" w:rsidRDefault="00DE1DBF" w:rsidP="00354539">
            <w:pPr>
              <w:jc w:val="right"/>
              <w:rPr>
                <w:color w:val="000000"/>
                <w:sz w:val="28"/>
                <w:szCs w:val="28"/>
              </w:rPr>
            </w:pPr>
            <w:r>
              <w:rPr>
                <w:color w:val="000000"/>
                <w:sz w:val="28"/>
                <w:szCs w:val="28"/>
              </w:rPr>
              <w:t>6</w:t>
            </w:r>
          </w:p>
        </w:tc>
      </w:tr>
      <w:tr w:rsidR="00354539" w:rsidRPr="00A368B9" w14:paraId="131FDFFE" w14:textId="77777777">
        <w:tblPrEx>
          <w:tblCellMar>
            <w:top w:w="0" w:type="dxa"/>
            <w:bottom w:w="0" w:type="dxa"/>
          </w:tblCellMar>
        </w:tblPrEx>
        <w:trPr>
          <w:trHeight w:val="576"/>
        </w:trPr>
        <w:tc>
          <w:tcPr>
            <w:tcW w:w="8928" w:type="dxa"/>
            <w:vAlign w:val="center"/>
          </w:tcPr>
          <w:p w14:paraId="4A0D5089" w14:textId="77777777" w:rsidR="00354539" w:rsidRPr="008C7D5D" w:rsidRDefault="00354539" w:rsidP="00354539">
            <w:pPr>
              <w:rPr>
                <w:color w:val="000000"/>
                <w:sz w:val="28"/>
                <w:szCs w:val="28"/>
              </w:rPr>
            </w:pPr>
            <w:r w:rsidRPr="008C7D5D">
              <w:rPr>
                <w:color w:val="000000"/>
                <w:sz w:val="28"/>
                <w:szCs w:val="28"/>
              </w:rPr>
              <w:t xml:space="preserve">  7.0   References</w:t>
            </w:r>
          </w:p>
        </w:tc>
        <w:tc>
          <w:tcPr>
            <w:tcW w:w="648" w:type="dxa"/>
            <w:vAlign w:val="center"/>
          </w:tcPr>
          <w:p w14:paraId="7BD7713B" w14:textId="77777777" w:rsidR="00354539" w:rsidRPr="008C7D5D" w:rsidRDefault="00DE1DBF" w:rsidP="00354539">
            <w:pPr>
              <w:jc w:val="right"/>
              <w:rPr>
                <w:color w:val="000000"/>
                <w:sz w:val="28"/>
                <w:szCs w:val="28"/>
              </w:rPr>
            </w:pPr>
            <w:r>
              <w:rPr>
                <w:color w:val="000000"/>
                <w:sz w:val="28"/>
                <w:szCs w:val="28"/>
              </w:rPr>
              <w:t>7</w:t>
            </w:r>
          </w:p>
        </w:tc>
      </w:tr>
      <w:tr w:rsidR="00354539" w:rsidRPr="00A368B9" w14:paraId="5890081A" w14:textId="77777777">
        <w:tblPrEx>
          <w:tblCellMar>
            <w:top w:w="0" w:type="dxa"/>
            <w:bottom w:w="0" w:type="dxa"/>
          </w:tblCellMar>
        </w:tblPrEx>
        <w:trPr>
          <w:trHeight w:val="576"/>
        </w:trPr>
        <w:tc>
          <w:tcPr>
            <w:tcW w:w="8928" w:type="dxa"/>
            <w:vAlign w:val="center"/>
          </w:tcPr>
          <w:p w14:paraId="48E0DAFB" w14:textId="77777777" w:rsidR="00354539" w:rsidRPr="008C7D5D" w:rsidRDefault="00354539" w:rsidP="00354539">
            <w:pPr>
              <w:rPr>
                <w:color w:val="000000"/>
                <w:sz w:val="28"/>
                <w:szCs w:val="28"/>
              </w:rPr>
            </w:pPr>
            <w:r w:rsidRPr="008C7D5D">
              <w:rPr>
                <w:color w:val="000000"/>
                <w:sz w:val="28"/>
                <w:szCs w:val="28"/>
              </w:rPr>
              <w:t xml:space="preserve">Appendix A:  </w:t>
            </w:r>
            <w:r w:rsidR="00D01E7D">
              <w:rPr>
                <w:color w:val="000000"/>
                <w:sz w:val="28"/>
                <w:szCs w:val="28"/>
              </w:rPr>
              <w:t xml:space="preserve">Individual Contributions and </w:t>
            </w:r>
            <w:r w:rsidRPr="008C7D5D">
              <w:rPr>
                <w:color w:val="000000"/>
                <w:sz w:val="28"/>
                <w:szCs w:val="28"/>
              </w:rPr>
              <w:t>Activity Logs</w:t>
            </w:r>
          </w:p>
        </w:tc>
        <w:tc>
          <w:tcPr>
            <w:tcW w:w="648" w:type="dxa"/>
            <w:vAlign w:val="center"/>
          </w:tcPr>
          <w:p w14:paraId="753DA280" w14:textId="77777777" w:rsidR="00354539" w:rsidRPr="008C7D5D" w:rsidRDefault="00DE1DBF" w:rsidP="00354539">
            <w:pPr>
              <w:jc w:val="right"/>
              <w:rPr>
                <w:color w:val="000000"/>
                <w:sz w:val="28"/>
                <w:szCs w:val="28"/>
              </w:rPr>
            </w:pPr>
            <w:r>
              <w:rPr>
                <w:color w:val="000000"/>
                <w:sz w:val="28"/>
                <w:szCs w:val="28"/>
              </w:rPr>
              <w:t>8</w:t>
            </w:r>
          </w:p>
        </w:tc>
      </w:tr>
      <w:tr w:rsidR="00354539" w:rsidRPr="00A368B9" w14:paraId="0809EF63" w14:textId="77777777">
        <w:tblPrEx>
          <w:tblCellMar>
            <w:top w:w="0" w:type="dxa"/>
            <w:bottom w:w="0" w:type="dxa"/>
          </w:tblCellMar>
        </w:tblPrEx>
        <w:trPr>
          <w:trHeight w:val="576"/>
        </w:trPr>
        <w:tc>
          <w:tcPr>
            <w:tcW w:w="8928" w:type="dxa"/>
            <w:vAlign w:val="center"/>
          </w:tcPr>
          <w:p w14:paraId="2893B42C" w14:textId="77777777" w:rsidR="00354539" w:rsidRPr="008C7D5D" w:rsidRDefault="00354539" w:rsidP="00354539">
            <w:pPr>
              <w:rPr>
                <w:color w:val="000000"/>
                <w:sz w:val="28"/>
                <w:szCs w:val="28"/>
              </w:rPr>
            </w:pPr>
            <w:r w:rsidRPr="008C7D5D">
              <w:rPr>
                <w:color w:val="000000"/>
                <w:sz w:val="28"/>
                <w:szCs w:val="28"/>
              </w:rPr>
              <w:t>Appendix B:  Interface Schematic</w:t>
            </w:r>
          </w:p>
        </w:tc>
        <w:tc>
          <w:tcPr>
            <w:tcW w:w="648" w:type="dxa"/>
            <w:vAlign w:val="center"/>
          </w:tcPr>
          <w:p w14:paraId="4573D6F3" w14:textId="77777777" w:rsidR="00354539" w:rsidRPr="008C7D5D" w:rsidRDefault="00DE1DBF" w:rsidP="00354539">
            <w:pPr>
              <w:jc w:val="right"/>
              <w:rPr>
                <w:color w:val="000000"/>
                <w:sz w:val="28"/>
                <w:szCs w:val="28"/>
              </w:rPr>
            </w:pPr>
            <w:r>
              <w:rPr>
                <w:color w:val="000000"/>
                <w:sz w:val="28"/>
                <w:szCs w:val="28"/>
              </w:rPr>
              <w:t>17</w:t>
            </w:r>
          </w:p>
        </w:tc>
      </w:tr>
      <w:tr w:rsidR="00354539" w:rsidRPr="00A368B9" w14:paraId="3E3A637F" w14:textId="77777777">
        <w:tblPrEx>
          <w:tblCellMar>
            <w:top w:w="0" w:type="dxa"/>
            <w:bottom w:w="0" w:type="dxa"/>
          </w:tblCellMar>
        </w:tblPrEx>
        <w:trPr>
          <w:trHeight w:val="576"/>
        </w:trPr>
        <w:tc>
          <w:tcPr>
            <w:tcW w:w="8928" w:type="dxa"/>
            <w:vAlign w:val="center"/>
          </w:tcPr>
          <w:p w14:paraId="00316AE8" w14:textId="77777777" w:rsidR="00354539" w:rsidRPr="008C7D5D" w:rsidRDefault="00354539" w:rsidP="00B9102B">
            <w:pPr>
              <w:rPr>
                <w:color w:val="000000"/>
                <w:sz w:val="28"/>
                <w:szCs w:val="28"/>
              </w:rPr>
            </w:pPr>
            <w:r w:rsidRPr="008C7D5D">
              <w:rPr>
                <w:color w:val="000000"/>
                <w:sz w:val="28"/>
                <w:szCs w:val="28"/>
              </w:rPr>
              <w:t xml:space="preserve">Appendix C:  </w:t>
            </w:r>
            <w:r w:rsidR="00B9102B">
              <w:rPr>
                <w:color w:val="000000"/>
                <w:sz w:val="28"/>
                <w:szCs w:val="28"/>
              </w:rPr>
              <w:t>Software Flowcharts</w:t>
            </w:r>
          </w:p>
        </w:tc>
        <w:tc>
          <w:tcPr>
            <w:tcW w:w="648" w:type="dxa"/>
            <w:vAlign w:val="center"/>
          </w:tcPr>
          <w:p w14:paraId="02DEF3C4" w14:textId="77777777" w:rsidR="00354539" w:rsidRPr="008C7D5D" w:rsidRDefault="00DE1DBF" w:rsidP="00354539">
            <w:pPr>
              <w:jc w:val="right"/>
              <w:rPr>
                <w:color w:val="000000"/>
                <w:sz w:val="28"/>
                <w:szCs w:val="28"/>
              </w:rPr>
            </w:pPr>
            <w:r>
              <w:rPr>
                <w:color w:val="000000"/>
                <w:sz w:val="28"/>
                <w:szCs w:val="28"/>
              </w:rPr>
              <w:t>19</w:t>
            </w:r>
          </w:p>
        </w:tc>
      </w:tr>
      <w:tr w:rsidR="000B4B8F" w:rsidRPr="00A368B9" w14:paraId="096B0816" w14:textId="77777777">
        <w:tblPrEx>
          <w:tblCellMar>
            <w:top w:w="0" w:type="dxa"/>
            <w:bottom w:w="0" w:type="dxa"/>
          </w:tblCellMar>
        </w:tblPrEx>
        <w:trPr>
          <w:trHeight w:val="576"/>
        </w:trPr>
        <w:tc>
          <w:tcPr>
            <w:tcW w:w="8928" w:type="dxa"/>
            <w:vAlign w:val="center"/>
          </w:tcPr>
          <w:p w14:paraId="6107D750" w14:textId="77777777" w:rsidR="000B4B8F" w:rsidRPr="008C7D5D" w:rsidRDefault="000B4B8F" w:rsidP="00B9102B">
            <w:pPr>
              <w:rPr>
                <w:color w:val="000000"/>
                <w:sz w:val="28"/>
                <w:szCs w:val="28"/>
              </w:rPr>
            </w:pPr>
            <w:r w:rsidRPr="008C7D5D">
              <w:rPr>
                <w:color w:val="000000"/>
                <w:sz w:val="28"/>
                <w:szCs w:val="28"/>
              </w:rPr>
              <w:t xml:space="preserve">Appendix </w:t>
            </w:r>
            <w:r>
              <w:rPr>
                <w:color w:val="000000"/>
                <w:sz w:val="28"/>
                <w:szCs w:val="28"/>
              </w:rPr>
              <w:t>D</w:t>
            </w:r>
            <w:r w:rsidRPr="008C7D5D">
              <w:rPr>
                <w:color w:val="000000"/>
                <w:sz w:val="28"/>
                <w:szCs w:val="28"/>
              </w:rPr>
              <w:t xml:space="preserve">:  </w:t>
            </w:r>
            <w:r w:rsidR="00B9102B">
              <w:rPr>
                <w:color w:val="000000"/>
                <w:sz w:val="28"/>
                <w:szCs w:val="28"/>
              </w:rPr>
              <w:t>Packaging Design</w:t>
            </w:r>
          </w:p>
        </w:tc>
        <w:tc>
          <w:tcPr>
            <w:tcW w:w="648" w:type="dxa"/>
            <w:vAlign w:val="center"/>
          </w:tcPr>
          <w:p w14:paraId="04DC1054" w14:textId="77777777" w:rsidR="000B4B8F" w:rsidRPr="008C7D5D" w:rsidRDefault="00DE1DBF" w:rsidP="000B4B8F">
            <w:pPr>
              <w:jc w:val="right"/>
              <w:rPr>
                <w:color w:val="000000"/>
                <w:sz w:val="28"/>
                <w:szCs w:val="28"/>
              </w:rPr>
            </w:pPr>
            <w:r>
              <w:rPr>
                <w:color w:val="000000"/>
                <w:sz w:val="28"/>
                <w:szCs w:val="28"/>
              </w:rPr>
              <w:t>21</w:t>
            </w:r>
          </w:p>
        </w:tc>
      </w:tr>
    </w:tbl>
    <w:p w14:paraId="6A21F5DA" w14:textId="77777777" w:rsidR="00A368B9" w:rsidRDefault="00A368B9" w:rsidP="00A368B9">
      <w:pPr>
        <w:jc w:val="center"/>
        <w:rPr>
          <w:b/>
          <w:bCs/>
          <w:sz w:val="32"/>
        </w:rPr>
      </w:pPr>
    </w:p>
    <w:p w14:paraId="33E19F70" w14:textId="77777777" w:rsidR="007F3BAF" w:rsidRDefault="007F3BAF" w:rsidP="00A368B9">
      <w:pPr>
        <w:jc w:val="center"/>
        <w:rPr>
          <w:b/>
          <w:bCs/>
          <w:sz w:val="32"/>
        </w:rPr>
      </w:pPr>
    </w:p>
    <w:p w14:paraId="71AE4D19" w14:textId="77777777" w:rsidR="00354539" w:rsidRDefault="00354539" w:rsidP="00ED1EFD">
      <w:pPr>
        <w:rPr>
          <w:b/>
          <w:bCs/>
          <w:sz w:val="32"/>
        </w:rPr>
        <w:sectPr w:rsidR="00354539" w:rsidSect="00354539">
          <w:headerReference w:type="first" r:id="rId12"/>
          <w:footerReference w:type="first" r:id="rId13"/>
          <w:pgSz w:w="12240" w:h="15840" w:code="1"/>
          <w:pgMar w:top="1296" w:right="1440" w:bottom="720" w:left="1440" w:header="720" w:footer="720" w:gutter="0"/>
          <w:pgNumType w:fmt="lowerRoman" w:start="1"/>
          <w:cols w:space="720"/>
          <w:titlePg/>
        </w:sectPr>
      </w:pPr>
    </w:p>
    <w:p w14:paraId="46D0A7E0" w14:textId="77777777" w:rsidR="00A368B9" w:rsidRDefault="00A368B9" w:rsidP="00ED1EFD">
      <w:pPr>
        <w:rPr>
          <w:b/>
          <w:bCs/>
          <w:sz w:val="32"/>
        </w:rPr>
      </w:pPr>
    </w:p>
    <w:p w14:paraId="4DC51683" w14:textId="77777777" w:rsidR="00A368B9" w:rsidRDefault="00A368B9" w:rsidP="00A368B9">
      <w:pPr>
        <w:pStyle w:val="Header"/>
        <w:numPr>
          <w:ilvl w:val="0"/>
          <w:numId w:val="37"/>
        </w:numPr>
        <w:tabs>
          <w:tab w:val="clear" w:pos="4320"/>
          <w:tab w:val="clear" w:pos="8640"/>
        </w:tabs>
        <w:rPr>
          <w:b/>
          <w:bCs/>
          <w:sz w:val="28"/>
        </w:rPr>
      </w:pPr>
      <w:r>
        <w:rPr>
          <w:b/>
          <w:bCs/>
          <w:sz w:val="28"/>
        </w:rPr>
        <w:t>Introduction</w:t>
      </w:r>
    </w:p>
    <w:p w14:paraId="1CFD8D23" w14:textId="77777777" w:rsidR="00A368B9" w:rsidRDefault="00A368B9" w:rsidP="00A368B9">
      <w:pPr>
        <w:pStyle w:val="Header"/>
        <w:tabs>
          <w:tab w:val="clear" w:pos="4320"/>
          <w:tab w:val="clear" w:pos="8640"/>
        </w:tabs>
        <w:rPr>
          <w:b/>
          <w:bCs/>
          <w:sz w:val="28"/>
        </w:rPr>
      </w:pPr>
    </w:p>
    <w:p w14:paraId="461C409F" w14:textId="77777777" w:rsidR="0022360E" w:rsidRDefault="00A368B9" w:rsidP="00A368B9">
      <w:pPr>
        <w:pStyle w:val="Header"/>
        <w:tabs>
          <w:tab w:val="clear" w:pos="4320"/>
          <w:tab w:val="clear" w:pos="8640"/>
        </w:tabs>
        <w:rPr>
          <w:i/>
          <w:iCs/>
          <w:color w:val="FF0000"/>
          <w:highlight w:val="yellow"/>
        </w:rPr>
      </w:pPr>
      <w:r w:rsidRPr="0022360E">
        <w:rPr>
          <w:i/>
          <w:iCs/>
          <w:color w:val="FF0000"/>
          <w:highlight w:val="yellow"/>
        </w:rPr>
        <w:t>Provide a brief functional description of your project</w:t>
      </w:r>
      <w:r w:rsidR="00153E98">
        <w:rPr>
          <w:i/>
          <w:iCs/>
          <w:color w:val="FF0000"/>
          <w:highlight w:val="yellow"/>
        </w:rPr>
        <w:t xml:space="preserve"> </w:t>
      </w:r>
      <w:r w:rsidR="00DE1DBF">
        <w:rPr>
          <w:i/>
          <w:iCs/>
          <w:color w:val="FF0000"/>
          <w:highlight w:val="yellow"/>
        </w:rPr>
        <w:t>and describe the role each team member played,</w:t>
      </w:r>
    </w:p>
    <w:p w14:paraId="44E7E37C" w14:textId="77777777" w:rsidR="0022360E" w:rsidRDefault="0022360E" w:rsidP="00A368B9">
      <w:pPr>
        <w:pStyle w:val="Header"/>
        <w:tabs>
          <w:tab w:val="clear" w:pos="4320"/>
          <w:tab w:val="clear" w:pos="8640"/>
        </w:tabs>
        <w:rPr>
          <w:i/>
          <w:iCs/>
          <w:color w:val="FF0000"/>
          <w:highlight w:val="yellow"/>
        </w:rPr>
      </w:pPr>
    </w:p>
    <w:p w14:paraId="0F0EF014" w14:textId="77777777" w:rsidR="00A368B9" w:rsidRPr="009D2492" w:rsidRDefault="0022360E" w:rsidP="00A368B9">
      <w:pPr>
        <w:pStyle w:val="Header"/>
        <w:tabs>
          <w:tab w:val="clear" w:pos="4320"/>
          <w:tab w:val="clear" w:pos="8640"/>
        </w:tabs>
        <w:rPr>
          <w:i/>
          <w:iCs/>
          <w:color w:val="FF0000"/>
        </w:rPr>
      </w:pPr>
      <w:r>
        <w:rPr>
          <w:i/>
          <w:iCs/>
          <w:color w:val="FF0000"/>
          <w:highlight w:val="yellow"/>
        </w:rPr>
        <w:t>Length should be about one page.</w:t>
      </w:r>
      <w:r w:rsidR="00E300AC" w:rsidRPr="0022360E">
        <w:rPr>
          <w:i/>
          <w:iCs/>
          <w:color w:val="FF0000"/>
          <w:highlight w:val="yellow"/>
        </w:rPr>
        <w:t xml:space="preserve">  </w:t>
      </w:r>
    </w:p>
    <w:p w14:paraId="4B1CF58C" w14:textId="77777777" w:rsidR="00A368B9" w:rsidRDefault="00A368B9" w:rsidP="00A368B9">
      <w:pPr>
        <w:rPr>
          <w:b/>
          <w:bCs/>
          <w:sz w:val="28"/>
        </w:rPr>
      </w:pPr>
    </w:p>
    <w:p w14:paraId="3104E43C" w14:textId="77777777" w:rsidR="00A368B9" w:rsidRDefault="00A368B9" w:rsidP="00A368B9">
      <w:pPr>
        <w:rPr>
          <w:b/>
          <w:bCs/>
          <w:sz w:val="28"/>
        </w:rPr>
      </w:pPr>
    </w:p>
    <w:p w14:paraId="23B4AC9D" w14:textId="77777777" w:rsidR="00A368B9" w:rsidRDefault="00ED1EFD" w:rsidP="00A368B9">
      <w:pPr>
        <w:numPr>
          <w:ilvl w:val="0"/>
          <w:numId w:val="37"/>
        </w:numPr>
        <w:rPr>
          <w:b/>
          <w:bCs/>
          <w:sz w:val="28"/>
        </w:rPr>
      </w:pPr>
      <w:r>
        <w:rPr>
          <w:b/>
          <w:bCs/>
          <w:sz w:val="28"/>
        </w:rPr>
        <w:br w:type="page"/>
      </w:r>
      <w:r w:rsidR="00A50805">
        <w:rPr>
          <w:b/>
          <w:bCs/>
          <w:sz w:val="28"/>
        </w:rPr>
        <w:lastRenderedPageBreak/>
        <w:t>Interface Design</w:t>
      </w:r>
    </w:p>
    <w:p w14:paraId="654EBC34" w14:textId="77777777" w:rsidR="00A368B9" w:rsidRDefault="00A368B9" w:rsidP="00A368B9">
      <w:pPr>
        <w:pStyle w:val="Heading1"/>
      </w:pPr>
    </w:p>
    <w:p w14:paraId="18970770" w14:textId="77777777" w:rsidR="00A368B9" w:rsidRPr="0022360E" w:rsidRDefault="00D83BC6" w:rsidP="00A368B9">
      <w:pPr>
        <w:pStyle w:val="Heading2"/>
        <w:rPr>
          <w:b w:val="0"/>
          <w:i/>
          <w:color w:val="FF0000"/>
          <w:highlight w:val="yellow"/>
        </w:rPr>
      </w:pPr>
      <w:r w:rsidRPr="0022360E">
        <w:rPr>
          <w:b w:val="0"/>
          <w:i/>
          <w:color w:val="FF0000"/>
          <w:highlight w:val="yellow"/>
        </w:rPr>
        <w:t xml:space="preserve">Describe any external interfaces utilized (e.g., switches, LEDs, sensors).  Include your </w:t>
      </w:r>
      <w:proofErr w:type="spellStart"/>
      <w:r w:rsidRPr="0022360E">
        <w:rPr>
          <w:b w:val="0"/>
          <w:i/>
          <w:color w:val="FF0000"/>
          <w:highlight w:val="yellow"/>
        </w:rPr>
        <w:t>OrCAD</w:t>
      </w:r>
      <w:proofErr w:type="spellEnd"/>
      <w:r w:rsidRPr="0022360E">
        <w:rPr>
          <w:b w:val="0"/>
          <w:i/>
          <w:color w:val="FF0000"/>
          <w:highlight w:val="yellow"/>
        </w:rPr>
        <w:t xml:space="preserve"> schematic as Appendix </w:t>
      </w:r>
      <w:r w:rsidR="0022360E" w:rsidRPr="0022360E">
        <w:rPr>
          <w:b w:val="0"/>
          <w:i/>
          <w:color w:val="FF0000"/>
          <w:highlight w:val="yellow"/>
        </w:rPr>
        <w:t>B.</w:t>
      </w:r>
    </w:p>
    <w:p w14:paraId="7505006B" w14:textId="77777777" w:rsidR="0022360E" w:rsidRPr="0022360E" w:rsidRDefault="0022360E" w:rsidP="0022360E">
      <w:pPr>
        <w:rPr>
          <w:highlight w:val="yellow"/>
        </w:rPr>
      </w:pPr>
    </w:p>
    <w:p w14:paraId="5BEDF391" w14:textId="77777777" w:rsidR="00C140DA" w:rsidRDefault="00C140DA" w:rsidP="00C140DA">
      <w:pPr>
        <w:spacing w:line="360" w:lineRule="auto"/>
      </w:pPr>
      <w:r>
        <w:t xml:space="preserve">The 9S12C microcontroller is connected to several components, including push buttons, the 74HC164 Shift Register, the HD44780U LCD, and a 273-092 8-Ohm Mini Speaker. The power for all of these devices is provided by the WDU9-300. Schematics for the entire design can be seen in Appendix B. The datasheets for the components can be seen in Section 7.0. </w:t>
      </w:r>
    </w:p>
    <w:p w14:paraId="52A5F4B1" w14:textId="77777777" w:rsidR="00C140DA" w:rsidRDefault="00C140DA" w:rsidP="00C140DA">
      <w:pPr>
        <w:spacing w:line="360" w:lineRule="auto"/>
      </w:pPr>
      <w:r>
        <w:tab/>
        <w:t>The HD44780U LCD is connected to the microcontroller with the 74HC164 Shift Register and Port T. The shift register is used along with SCI to quickly send 8 bits of data using only two pins. The MOSI pin of the microcontroller sends the data signal to the 74HC164, and the CLK pin sends the clocking signal. Port T pins are used as control signals to the LCD. PTT2 is connected to the RS pin, which controls whether the data is used as a character or a command. PTT3 is connected to the R/W pin, which controls if the LCD will read or write data. PTT4 is connected to the LCDCLK pin, which clocks the registers in the LCD. Each bit in the shift register is connected to the corresponding bit in the LCD data in. The datasheets for the shift register and LCD show the numbering of these pins.</w:t>
      </w:r>
    </w:p>
    <w:p w14:paraId="43A8FD2C" w14:textId="77777777" w:rsidR="00C140DA" w:rsidRDefault="00C140DA" w:rsidP="00C140DA">
      <w:pPr>
        <w:spacing w:line="360" w:lineRule="auto"/>
      </w:pPr>
      <w:r>
        <w:tab/>
        <w:t>Four push buttons are connected to Port AD for the user interface. They are used as active-high and connected to ground with a pull-down 10k</w:t>
      </w:r>
      <m:oMath>
        <m:r>
          <m:rPr>
            <m:sty m:val="p"/>
          </m:rPr>
          <w:rPr>
            <w:rFonts w:ascii="Cambria Math" w:hAnsi="Cambria Math"/>
          </w:rPr>
          <m:t>Ω</m:t>
        </m:r>
      </m:oMath>
      <w:r>
        <w:t xml:space="preserve"> resistor. Another push button is used to the reset the microcontroller. It is active-low and connected to the RES pin (Pin 30) of the microcontroller.</w:t>
      </w:r>
    </w:p>
    <w:p w14:paraId="450556C7" w14:textId="77777777" w:rsidR="00C140DA" w:rsidRDefault="00C140DA" w:rsidP="00C140DA">
      <w:pPr>
        <w:spacing w:line="360" w:lineRule="auto"/>
      </w:pPr>
      <w:r>
        <w:tab/>
        <w:t>The red LED and the speaker are connected to Port T of the microcontroller. Both of these are directly connected between the microcontroller and ground. The LED is used as a standard output of the microcontroller, but the speaker connected to PWM Channel 0 at PTT0.</w:t>
      </w:r>
    </w:p>
    <w:p w14:paraId="78DEE94E" w14:textId="77777777" w:rsidR="00A368B9" w:rsidRDefault="00C140DA" w:rsidP="00C140DA">
      <w:pPr>
        <w:pStyle w:val="Heading1"/>
      </w:pPr>
      <w:r>
        <w:tab/>
        <w:t>Since the LCD needed to be on the front panel of the device, it was placed on a miniature breadboard along with the shift register. The miniature breadboard was placed on its side and taped to the back of the front panel. This design allowed us to solder a minimal amount of wires together.</w:t>
      </w:r>
    </w:p>
    <w:p w14:paraId="1AA94D73" w14:textId="77777777" w:rsidR="00A368B9" w:rsidRPr="00A13F00" w:rsidRDefault="00A368B9" w:rsidP="00A368B9"/>
    <w:p w14:paraId="6C0CEED8" w14:textId="77777777" w:rsidR="00A368B9" w:rsidRPr="00A368B9" w:rsidRDefault="00ED1EFD" w:rsidP="00A368B9">
      <w:pPr>
        <w:pStyle w:val="Heading1"/>
        <w:numPr>
          <w:ilvl w:val="0"/>
          <w:numId w:val="37"/>
        </w:numPr>
        <w:jc w:val="left"/>
        <w:rPr>
          <w:b/>
          <w:sz w:val="28"/>
          <w:szCs w:val="28"/>
        </w:rPr>
      </w:pPr>
      <w:r>
        <w:rPr>
          <w:b/>
          <w:sz w:val="28"/>
          <w:szCs w:val="28"/>
        </w:rPr>
        <w:br w:type="page"/>
      </w:r>
      <w:r w:rsidR="00CE35A9">
        <w:rPr>
          <w:b/>
          <w:sz w:val="28"/>
          <w:szCs w:val="28"/>
        </w:rPr>
        <w:lastRenderedPageBreak/>
        <w:t>Microcontroller Resource</w:t>
      </w:r>
      <w:r w:rsidR="00A50805">
        <w:rPr>
          <w:b/>
          <w:sz w:val="28"/>
          <w:szCs w:val="28"/>
        </w:rPr>
        <w:t xml:space="preserve"> Utilization</w:t>
      </w:r>
    </w:p>
    <w:p w14:paraId="4733CBE8" w14:textId="77777777" w:rsidR="00A368B9" w:rsidRDefault="00A368B9" w:rsidP="00A368B9"/>
    <w:p w14:paraId="29224B70" w14:textId="77777777" w:rsidR="00A368B9" w:rsidRPr="0022360E" w:rsidRDefault="00D83BC6" w:rsidP="00A368B9">
      <w:pPr>
        <w:rPr>
          <w:i/>
          <w:color w:val="FF0000"/>
          <w:highlight w:val="yellow"/>
        </w:rPr>
      </w:pPr>
      <w:r w:rsidRPr="0022360E">
        <w:rPr>
          <w:i/>
          <w:color w:val="FF0000"/>
          <w:highlight w:val="yellow"/>
        </w:rPr>
        <w:t xml:space="preserve">Describe how the </w:t>
      </w:r>
      <w:r w:rsidR="00CE35A9">
        <w:rPr>
          <w:i/>
          <w:color w:val="FF0000"/>
          <w:highlight w:val="yellow"/>
        </w:rPr>
        <w:t>microcontroller’s</w:t>
      </w:r>
      <w:r w:rsidRPr="0022360E">
        <w:rPr>
          <w:i/>
          <w:color w:val="FF0000"/>
          <w:highlight w:val="yellow"/>
        </w:rPr>
        <w:t xml:space="preserve"> peripherals</w:t>
      </w:r>
      <w:r w:rsidR="00DE1DBF">
        <w:rPr>
          <w:i/>
          <w:color w:val="FF0000"/>
          <w:highlight w:val="yellow"/>
        </w:rPr>
        <w:t xml:space="preserve"> (ATD, SCI, SPI, TIM, </w:t>
      </w:r>
      <w:proofErr w:type="gramStart"/>
      <w:r w:rsidR="00DE1DBF">
        <w:rPr>
          <w:i/>
          <w:color w:val="FF0000"/>
          <w:highlight w:val="yellow"/>
        </w:rPr>
        <w:t>PWM</w:t>
      </w:r>
      <w:proofErr w:type="gramEnd"/>
      <w:r w:rsidR="00DE1DBF">
        <w:rPr>
          <w:i/>
          <w:color w:val="FF0000"/>
          <w:highlight w:val="yellow"/>
        </w:rPr>
        <w:t>)</w:t>
      </w:r>
      <w:r w:rsidRPr="0022360E">
        <w:rPr>
          <w:i/>
          <w:color w:val="FF0000"/>
          <w:highlight w:val="yellow"/>
        </w:rPr>
        <w:t xml:space="preserve"> </w:t>
      </w:r>
      <w:r w:rsidR="00CE35A9">
        <w:rPr>
          <w:i/>
          <w:color w:val="FF0000"/>
          <w:highlight w:val="yellow"/>
        </w:rPr>
        <w:t>as well as its other on-chip resources (</w:t>
      </w:r>
      <w:r w:rsidR="00DE1DBF">
        <w:rPr>
          <w:i/>
          <w:color w:val="FF0000"/>
          <w:highlight w:val="yellow"/>
        </w:rPr>
        <w:t xml:space="preserve">RTI, </w:t>
      </w:r>
      <w:r w:rsidR="00CE35A9">
        <w:rPr>
          <w:i/>
          <w:color w:val="FF0000"/>
          <w:highlight w:val="yellow"/>
        </w:rPr>
        <w:t xml:space="preserve">SRAM, flash memory, etc.) </w:t>
      </w:r>
      <w:r w:rsidRPr="0022360E">
        <w:rPr>
          <w:i/>
          <w:color w:val="FF0000"/>
          <w:highlight w:val="yellow"/>
        </w:rPr>
        <w:t>were utilized, including the mode</w:t>
      </w:r>
      <w:r w:rsidR="0022360E" w:rsidRPr="0022360E">
        <w:rPr>
          <w:i/>
          <w:color w:val="FF0000"/>
          <w:highlight w:val="yellow"/>
        </w:rPr>
        <w:t>(s)</w:t>
      </w:r>
      <w:r w:rsidRPr="0022360E">
        <w:rPr>
          <w:i/>
          <w:color w:val="FF0000"/>
          <w:highlight w:val="yellow"/>
        </w:rPr>
        <w:t xml:space="preserve"> in which </w:t>
      </w:r>
      <w:r w:rsidR="00A50805">
        <w:rPr>
          <w:i/>
          <w:color w:val="FF0000"/>
          <w:highlight w:val="yellow"/>
        </w:rPr>
        <w:t>they were programmed to operate.</w:t>
      </w:r>
      <w:r w:rsidR="0022360E" w:rsidRPr="0022360E">
        <w:rPr>
          <w:i/>
          <w:color w:val="FF0000"/>
          <w:highlight w:val="yellow"/>
        </w:rPr>
        <w:t xml:space="preserve">  Provide rationale for </w:t>
      </w:r>
      <w:r w:rsidR="005B5288">
        <w:rPr>
          <w:i/>
          <w:color w:val="FF0000"/>
          <w:highlight w:val="yellow"/>
        </w:rPr>
        <w:t xml:space="preserve">the </w:t>
      </w:r>
      <w:r w:rsidR="0022360E" w:rsidRPr="0022360E">
        <w:rPr>
          <w:i/>
          <w:color w:val="FF0000"/>
          <w:highlight w:val="yellow"/>
        </w:rPr>
        <w:t>choices made.</w:t>
      </w:r>
    </w:p>
    <w:p w14:paraId="23B4DE75" w14:textId="77777777" w:rsidR="0022360E" w:rsidRPr="0022360E" w:rsidRDefault="0022360E" w:rsidP="00A368B9">
      <w:pPr>
        <w:rPr>
          <w:i/>
          <w:color w:val="FF0000"/>
          <w:highlight w:val="yellow"/>
        </w:rPr>
      </w:pPr>
    </w:p>
    <w:p w14:paraId="6CC6EF04" w14:textId="77777777" w:rsidR="00C140DA" w:rsidRDefault="00C140DA" w:rsidP="00C140DA">
      <w:pPr>
        <w:spacing w:line="360" w:lineRule="auto"/>
      </w:pPr>
      <w:r>
        <w:t>The SPI peripheral is used by the microcontroller to interface with the 74HC164 Shift Register. Based on the shift register datasheet, the maximum frequency is always higher than 6 MHz at room temperature. Therefore, the SPI is initialized for 6 Mbps, and most significant bit first. Since the data is only being written to the shift register and not read, the SPI is initialized for master mode, single direction, and no interrupts. When data is written into the SPI data register, the SPI automatically shifts out the data to the shift register.</w:t>
      </w:r>
    </w:p>
    <w:p w14:paraId="26CC555B" w14:textId="77777777" w:rsidR="00C140DA" w:rsidRDefault="00C140DA" w:rsidP="00C140DA">
      <w:pPr>
        <w:spacing w:line="360" w:lineRule="auto"/>
        <w:ind w:firstLine="720"/>
      </w:pPr>
      <w:r>
        <w:t xml:space="preserve">The timer peripheral is used for precise delays and counting how long a push button is asserted. Timer channel 7 is used for interrupts only, at a rate of 1 </w:t>
      </w:r>
      <w:proofErr w:type="spellStart"/>
      <w:r>
        <w:t>ms.</w:t>
      </w:r>
      <w:proofErr w:type="spellEnd"/>
      <w:r>
        <w:t xml:space="preserve"> First, channel 7 is enabled and set to output compare mode with interrupts enabled. The timer is initialized for a </w:t>
      </w:r>
      <w:proofErr w:type="spellStart"/>
      <w:r>
        <w:t>prescale</w:t>
      </w:r>
      <w:proofErr w:type="spellEnd"/>
      <w:r>
        <w:t xml:space="preserve"> of 16, and TC7 = 1500, with reset when output compare channel 7 is asserted. Morse code is heavily dependent on the timing of signals, so the timer is necessary to ensure that time periods are accurate. With an interrupt rate of 1 </w:t>
      </w:r>
      <w:proofErr w:type="spellStart"/>
      <w:proofErr w:type="gramStart"/>
      <w:r>
        <w:t>ms</w:t>
      </w:r>
      <w:proofErr w:type="spellEnd"/>
      <w:proofErr w:type="gramEnd"/>
      <w:r>
        <w:t xml:space="preserve">, the program can easily and accurately wait certain amounts of time. </w:t>
      </w:r>
    </w:p>
    <w:p w14:paraId="07F342ED" w14:textId="77777777" w:rsidR="00C140DA" w:rsidRDefault="00C140DA" w:rsidP="00C140DA">
      <w:pPr>
        <w:spacing w:line="360" w:lineRule="auto"/>
        <w:ind w:firstLine="720"/>
      </w:pPr>
      <w:r>
        <w:t xml:space="preserve">The PWM peripheral is used to create a waveform for the speaker. The PWM will output on Channel 0, so PWM Channel 0 is enabled, using Clock A and MODRR is used to route it to PTT0. The frequency of the input square wave should be between 1 kHz and 2 kHz to be an audible sound. Therefore the PWM is initialized for active-high, no concatenate, </w:t>
      </w:r>
      <w:proofErr w:type="gramStart"/>
      <w:r>
        <w:t>left-aligned</w:t>
      </w:r>
      <w:proofErr w:type="gramEnd"/>
      <w:r>
        <w:t xml:space="preserve">, with a </w:t>
      </w:r>
      <w:proofErr w:type="spellStart"/>
      <w:r>
        <w:t>prescale</w:t>
      </w:r>
      <w:proofErr w:type="spellEnd"/>
      <w:r>
        <w:t xml:space="preserve"> of 64 and a period of 255. This results in a frequency of about 24000000/255/64 = 1470 Hz. The PWM and speaker can be easily turned off by setting the duty cycle to 0 and turned on by setting it to a nonzero value such as 0x7F.</w:t>
      </w:r>
    </w:p>
    <w:p w14:paraId="1A5B40C9" w14:textId="77777777" w:rsidR="0022360E" w:rsidRPr="009D2492" w:rsidRDefault="00C140DA" w:rsidP="00C140DA">
      <w:pPr>
        <w:rPr>
          <w:i/>
          <w:color w:val="FF0000"/>
        </w:rPr>
      </w:pPr>
      <w:r>
        <w:t xml:space="preserve">The RTI system is used to sample push buttons. The interrupt rate is set to 2.048 </w:t>
      </w:r>
      <w:proofErr w:type="spellStart"/>
      <w:r>
        <w:t>ms</w:t>
      </w:r>
      <w:proofErr w:type="spellEnd"/>
      <w:r>
        <w:t xml:space="preserve"> to be fast as well as accurate. The previous state of the push buttons is stored in a variable and compared to the current state. If the buttons changed from inactive to active, then that button’s flag is set</w:t>
      </w:r>
      <w:proofErr w:type="gramStart"/>
      <w:r>
        <w:t>.</w:t>
      </w:r>
      <w:r w:rsidR="0022360E" w:rsidRPr="0022360E">
        <w:rPr>
          <w:i/>
          <w:color w:val="FF0000"/>
          <w:highlight w:val="yellow"/>
        </w:rPr>
        <w:t>.</w:t>
      </w:r>
      <w:proofErr w:type="gramEnd"/>
    </w:p>
    <w:p w14:paraId="39D12BD2" w14:textId="77777777" w:rsidR="00A368B9" w:rsidRDefault="00A368B9" w:rsidP="00A368B9"/>
    <w:p w14:paraId="288AF819" w14:textId="77777777" w:rsidR="00A368B9" w:rsidRDefault="00A368B9" w:rsidP="00A368B9"/>
    <w:p w14:paraId="765CA4A1" w14:textId="77777777" w:rsidR="00A368B9" w:rsidRDefault="00ED1EFD" w:rsidP="00A368B9">
      <w:pPr>
        <w:numPr>
          <w:ilvl w:val="0"/>
          <w:numId w:val="37"/>
        </w:numPr>
        <w:rPr>
          <w:b/>
        </w:rPr>
      </w:pPr>
      <w:r>
        <w:rPr>
          <w:b/>
          <w:sz w:val="28"/>
          <w:szCs w:val="28"/>
        </w:rPr>
        <w:br w:type="page"/>
      </w:r>
      <w:r w:rsidR="00D83BC6">
        <w:rPr>
          <w:b/>
          <w:sz w:val="28"/>
          <w:szCs w:val="28"/>
        </w:rPr>
        <w:lastRenderedPageBreak/>
        <w:t>Softwar</w:t>
      </w:r>
      <w:r w:rsidR="00A50805">
        <w:rPr>
          <w:b/>
          <w:sz w:val="28"/>
          <w:szCs w:val="28"/>
        </w:rPr>
        <w:t>e Narrative</w:t>
      </w:r>
    </w:p>
    <w:p w14:paraId="5B24B49D" w14:textId="77777777" w:rsidR="00A368B9" w:rsidRPr="00AB645A" w:rsidRDefault="00A368B9" w:rsidP="00A368B9">
      <w:pPr>
        <w:rPr>
          <w:b/>
        </w:rPr>
      </w:pPr>
    </w:p>
    <w:p w14:paraId="2A31DC41" w14:textId="77777777" w:rsidR="00A368B9" w:rsidRPr="0022360E" w:rsidRDefault="00D83BC6" w:rsidP="00A368B9">
      <w:pPr>
        <w:rPr>
          <w:i/>
          <w:color w:val="FF0000"/>
          <w:highlight w:val="yellow"/>
        </w:rPr>
      </w:pPr>
      <w:r w:rsidRPr="0022360E">
        <w:rPr>
          <w:i/>
          <w:color w:val="FF0000"/>
          <w:highlight w:val="yellow"/>
        </w:rPr>
        <w:t xml:space="preserve">Describe </w:t>
      </w:r>
      <w:r w:rsidR="005B5288">
        <w:rPr>
          <w:i/>
          <w:color w:val="FF0000"/>
          <w:highlight w:val="yellow"/>
        </w:rPr>
        <w:t>what the software does and how it is organized/structured (i.e., event-driven, state machine, etc.)</w:t>
      </w:r>
      <w:r w:rsidRPr="0022360E">
        <w:rPr>
          <w:i/>
          <w:color w:val="FF0000"/>
          <w:highlight w:val="yellow"/>
        </w:rPr>
        <w:t xml:space="preserve">.  </w:t>
      </w:r>
      <w:r w:rsidR="00B9102B">
        <w:rPr>
          <w:i/>
          <w:color w:val="FF0000"/>
          <w:highlight w:val="yellow"/>
        </w:rPr>
        <w:t>Submit</w:t>
      </w:r>
      <w:r w:rsidRPr="0022360E">
        <w:rPr>
          <w:i/>
          <w:color w:val="FF0000"/>
          <w:highlight w:val="yellow"/>
        </w:rPr>
        <w:t xml:space="preserve"> your complete software listing </w:t>
      </w:r>
      <w:r w:rsidR="00B9102B">
        <w:rPr>
          <w:i/>
          <w:color w:val="FF0000"/>
          <w:highlight w:val="yellow"/>
        </w:rPr>
        <w:t>on-line separately</w:t>
      </w:r>
      <w:r w:rsidRPr="0022360E">
        <w:rPr>
          <w:i/>
          <w:color w:val="FF0000"/>
          <w:highlight w:val="yellow"/>
        </w:rPr>
        <w:t>.</w:t>
      </w:r>
      <w:r w:rsidR="0022360E" w:rsidRPr="0022360E">
        <w:rPr>
          <w:i/>
          <w:color w:val="FF0000"/>
          <w:highlight w:val="yellow"/>
        </w:rPr>
        <w:t xml:space="preserve">  Include a flowchart to do</w:t>
      </w:r>
      <w:r w:rsidR="00B9102B">
        <w:rPr>
          <w:i/>
          <w:color w:val="FF0000"/>
          <w:highlight w:val="yellow"/>
        </w:rPr>
        <w:t>cument program structure in Appendix C.</w:t>
      </w:r>
    </w:p>
    <w:p w14:paraId="55DB6EB2" w14:textId="77777777" w:rsidR="0022360E" w:rsidRPr="0022360E" w:rsidRDefault="0022360E" w:rsidP="00A368B9">
      <w:pPr>
        <w:rPr>
          <w:i/>
          <w:color w:val="FF0000"/>
          <w:highlight w:val="yellow"/>
        </w:rPr>
      </w:pPr>
    </w:p>
    <w:p w14:paraId="5E328EA2" w14:textId="77777777" w:rsidR="00C140DA" w:rsidRDefault="00C140DA" w:rsidP="00C140DA">
      <w:pPr>
        <w:spacing w:line="360" w:lineRule="auto"/>
      </w:pPr>
      <w:r>
        <w:t xml:space="preserve">The software in the Morse Code Converter is best described as a state machine (flag-driven) approach. The program initializes all flags, tables, and peripherals before entering the main loop. The main loop of the program checks for push button flags set by the RTI and performs the appropriate action. A more detailed flowchart can be found in Appendix C. </w:t>
      </w:r>
    </w:p>
    <w:p w14:paraId="5496D33D" w14:textId="77777777" w:rsidR="00C140DA" w:rsidRDefault="00C140DA" w:rsidP="00C140DA">
      <w:pPr>
        <w:spacing w:line="360" w:lineRule="auto"/>
        <w:ind w:firstLine="720"/>
      </w:pPr>
      <w:r>
        <w:t xml:space="preserve">If the mode1 flag is set and the program is currently in mode 2, the input string is reset and mode 1 is entered. If the flag is set while it is in mode 1, the currently selected character is entered into the input string. If the </w:t>
      </w:r>
      <w:proofErr w:type="spellStart"/>
      <w:r>
        <w:t>leftpb</w:t>
      </w:r>
      <w:proofErr w:type="spellEnd"/>
      <w:r>
        <w:t xml:space="preserve"> flag is set, the cursor for the currently selected character moves left. Similarly, the </w:t>
      </w:r>
      <w:proofErr w:type="spellStart"/>
      <w:r>
        <w:t>rghtpb</w:t>
      </w:r>
      <w:proofErr w:type="spellEnd"/>
      <w:r>
        <w:t xml:space="preserve"> flag causes the cursor to move right. After each cursor move, if the cursor is outside the bounds of the screen, the page is changed. If BS (backspace) is selected, then the last entered character is deleted. If EN (enter) is selected, then the program begins conversion from the input string to </w:t>
      </w:r>
      <w:proofErr w:type="spellStart"/>
      <w:proofErr w:type="gramStart"/>
      <w:r>
        <w:t>morse</w:t>
      </w:r>
      <w:proofErr w:type="spellEnd"/>
      <w:proofErr w:type="gramEnd"/>
      <w:r>
        <w:t xml:space="preserve"> code. During the conversion, the LED on the front panel will light up for 0.25 seconds for a dot and 0.75 seconds for a dash. While the LED is lit, a speaker connected to the PWM is activated. The amount of time in between actions is controlled by timer interrupts. The program waits for 250 interrupts for 0.25 seconds, and 750 interrupts for 0.75 seconds. In mode 1, the LCD displays a character menu on the top row and the input string on the bottom row.</w:t>
      </w:r>
    </w:p>
    <w:p w14:paraId="3932A4B3" w14:textId="77777777" w:rsidR="00C140DA" w:rsidRDefault="00C140DA" w:rsidP="00C140DA">
      <w:pPr>
        <w:spacing w:line="360" w:lineRule="auto"/>
        <w:ind w:firstLine="720"/>
      </w:pPr>
      <w:r>
        <w:t xml:space="preserve">If the mode2 flag is set, the program enters mode 2 and clears the input string. The program takes in </w:t>
      </w:r>
      <w:proofErr w:type="spellStart"/>
      <w:proofErr w:type="gramStart"/>
      <w:r>
        <w:t>morse</w:t>
      </w:r>
      <w:proofErr w:type="spellEnd"/>
      <w:proofErr w:type="gramEnd"/>
      <w:r>
        <w:t xml:space="preserve"> input from the mode2 button until either 16 characters have been entered or user breaks the loop by changing to mode1. Timer interrupts constantly sample the mode2 push button, which allows the program to detect how long the button has been asserted or </w:t>
      </w:r>
      <w:proofErr w:type="spellStart"/>
      <w:r>
        <w:t>deasserted</w:t>
      </w:r>
      <w:proofErr w:type="spellEnd"/>
      <w:r>
        <w:t xml:space="preserve">. These values are converted into a Morse sequence of dots and dashes. Also, the </w:t>
      </w:r>
      <w:proofErr w:type="gramStart"/>
      <w:r>
        <w:t>timer interrupts light the LED and activate</w:t>
      </w:r>
      <w:proofErr w:type="gramEnd"/>
      <w:r>
        <w:t xml:space="preserve"> the speaker when the mode2 button is asserted. After a Morse sequence is entered, it will be converted into a letter and entered into the input string. If an unrecognized sequence of Morse code is entered, such as ‘-...</w:t>
      </w:r>
      <w:proofErr w:type="gramStart"/>
      <w:r>
        <w:t>’,</w:t>
      </w:r>
      <w:proofErr w:type="gramEnd"/>
      <w:r>
        <w:t xml:space="preserve"> then the LCD displays an error and discards that sequence. While in mode 2, if the </w:t>
      </w:r>
      <w:proofErr w:type="spellStart"/>
      <w:r>
        <w:t>leftpb</w:t>
      </w:r>
      <w:proofErr w:type="spellEnd"/>
      <w:r>
        <w:t xml:space="preserve"> flag is set, the last entered character will be deleted. In mode 2, the LCD displays the current Morse sequence on the top row and the input string on the bottom row. </w:t>
      </w:r>
    </w:p>
    <w:p w14:paraId="66E54330" w14:textId="77777777" w:rsidR="00C140DA" w:rsidRDefault="00C140DA" w:rsidP="00C140DA">
      <w:pPr>
        <w:spacing w:line="360" w:lineRule="auto"/>
      </w:pPr>
      <w:r>
        <w:lastRenderedPageBreak/>
        <w:tab/>
        <w:t xml:space="preserve">Lookup tables are used to convert from </w:t>
      </w:r>
      <w:proofErr w:type="spellStart"/>
      <w:proofErr w:type="gramStart"/>
      <w:r>
        <w:t>morse</w:t>
      </w:r>
      <w:proofErr w:type="spellEnd"/>
      <w:proofErr w:type="gramEnd"/>
      <w:r>
        <w:t xml:space="preserve"> code to characters and from characters to </w:t>
      </w:r>
      <w:proofErr w:type="spellStart"/>
      <w:r>
        <w:t>morse</w:t>
      </w:r>
      <w:proofErr w:type="spellEnd"/>
      <w:r>
        <w:t xml:space="preserve"> code. Morse code is converted into a base 4 </w:t>
      </w:r>
      <w:proofErr w:type="gramStart"/>
      <w:r>
        <w:t>number</w:t>
      </w:r>
      <w:proofErr w:type="gramEnd"/>
      <w:r>
        <w:t xml:space="preserve"> with the most significant digit being the first input. A dot in Morse code is converted to a 1, a dash is converted to a 2. If the entry does not contain a total of four dots and dashes, the rest of the values are filled with 0s. For example, ‘--</w:t>
      </w:r>
      <w:proofErr w:type="gramStart"/>
      <w:r>
        <w:t>..</w:t>
      </w:r>
      <w:proofErr w:type="gramEnd"/>
      <w:r>
        <w:t xml:space="preserve">’ would convert to 2211 (165 in decimal) and ‘-.-’ would convert to 2120 (152 in decimal). For the table that converts characters into </w:t>
      </w:r>
      <w:proofErr w:type="spellStart"/>
      <w:r>
        <w:t>morse</w:t>
      </w:r>
      <w:proofErr w:type="spellEnd"/>
      <w:r>
        <w:t xml:space="preserve"> code, </w:t>
      </w:r>
      <w:proofErr w:type="spellStart"/>
      <w:proofErr w:type="gramStart"/>
      <w:r>
        <w:t>morsetable</w:t>
      </w:r>
      <w:proofErr w:type="spellEnd"/>
      <w:r>
        <w:t>[</w:t>
      </w:r>
      <w:proofErr w:type="gramEnd"/>
      <w:r>
        <w:t xml:space="preserve">0] corresponds to A, </w:t>
      </w:r>
      <w:proofErr w:type="spellStart"/>
      <w:r>
        <w:t>morsetable</w:t>
      </w:r>
      <w:proofErr w:type="spellEnd"/>
      <w:r>
        <w:t>[1] corresponds to B, etc. Since A is ‘</w:t>
      </w:r>
      <w:proofErr w:type="gramStart"/>
      <w:r>
        <w:t>.-</w:t>
      </w:r>
      <w:proofErr w:type="gramEnd"/>
      <w:r>
        <w:t xml:space="preserve">’ in Morse code, </w:t>
      </w:r>
      <w:proofErr w:type="spellStart"/>
      <w:r>
        <w:t>morsetable</w:t>
      </w:r>
      <w:proofErr w:type="spellEnd"/>
      <w:r>
        <w:t>[0] is 1200 base 4 (94 in decimal). B is ‘-...</w:t>
      </w:r>
      <w:proofErr w:type="gramStart"/>
      <w:r>
        <w:t>’,</w:t>
      </w:r>
      <w:proofErr w:type="gramEnd"/>
      <w:r>
        <w:t xml:space="preserve"> so </w:t>
      </w:r>
      <w:proofErr w:type="spellStart"/>
      <w:r>
        <w:t>morsetable</w:t>
      </w:r>
      <w:proofErr w:type="spellEnd"/>
      <w:r>
        <w:t xml:space="preserve">[1] is 2111 base 4 (149 in decimal). The inverse table is morsetable2, which converts </w:t>
      </w:r>
      <w:proofErr w:type="spellStart"/>
      <w:proofErr w:type="gramStart"/>
      <w:r>
        <w:t>morse</w:t>
      </w:r>
      <w:proofErr w:type="spellEnd"/>
      <w:proofErr w:type="gramEnd"/>
      <w:r>
        <w:t xml:space="preserve"> code into characters. </w:t>
      </w:r>
      <w:proofErr w:type="gramStart"/>
      <w:r>
        <w:t>morsetable2</w:t>
      </w:r>
      <w:proofErr w:type="gramEnd"/>
      <w:r>
        <w:t>[94] is equal to ‘A’ and morsetable2[149] is equal to ‘B’.</w:t>
      </w:r>
    </w:p>
    <w:p w14:paraId="044F7251" w14:textId="77777777" w:rsidR="00A368B9" w:rsidRDefault="00A368B9" w:rsidP="00A368B9"/>
    <w:p w14:paraId="76E133C9" w14:textId="77777777" w:rsidR="00A368B9" w:rsidRPr="00AB645A" w:rsidRDefault="00A368B9" w:rsidP="00A368B9"/>
    <w:p w14:paraId="388CA639" w14:textId="77777777" w:rsidR="00A368B9" w:rsidRDefault="00ED1EFD" w:rsidP="00A368B9">
      <w:pPr>
        <w:numPr>
          <w:ilvl w:val="0"/>
          <w:numId w:val="37"/>
        </w:numPr>
        <w:rPr>
          <w:b/>
          <w:sz w:val="28"/>
          <w:szCs w:val="28"/>
        </w:rPr>
      </w:pPr>
      <w:r>
        <w:rPr>
          <w:b/>
          <w:sz w:val="28"/>
          <w:szCs w:val="28"/>
        </w:rPr>
        <w:br w:type="page"/>
      </w:r>
      <w:r w:rsidR="00B26AB8">
        <w:rPr>
          <w:b/>
          <w:sz w:val="28"/>
          <w:szCs w:val="28"/>
        </w:rPr>
        <w:lastRenderedPageBreak/>
        <w:t xml:space="preserve"> </w:t>
      </w:r>
      <w:r w:rsidR="00D83BC6">
        <w:rPr>
          <w:b/>
          <w:sz w:val="28"/>
          <w:szCs w:val="28"/>
        </w:rPr>
        <w:t>Packaging</w:t>
      </w:r>
      <w:r w:rsidR="00B26AB8">
        <w:rPr>
          <w:b/>
          <w:sz w:val="28"/>
          <w:szCs w:val="28"/>
        </w:rPr>
        <w:t xml:space="preserve"> Design</w:t>
      </w:r>
      <w:r w:rsidR="00A368B9">
        <w:rPr>
          <w:b/>
          <w:sz w:val="28"/>
          <w:szCs w:val="28"/>
        </w:rPr>
        <w:t xml:space="preserve"> </w:t>
      </w:r>
    </w:p>
    <w:p w14:paraId="06D1AA75" w14:textId="77777777" w:rsidR="00A368B9" w:rsidRDefault="00A368B9" w:rsidP="00A368B9">
      <w:pPr>
        <w:rPr>
          <w:b/>
          <w:bCs/>
          <w:sz w:val="28"/>
        </w:rPr>
      </w:pPr>
      <w:r>
        <w:rPr>
          <w:b/>
          <w:bCs/>
          <w:sz w:val="28"/>
        </w:rPr>
        <w:t xml:space="preserve">   </w:t>
      </w:r>
    </w:p>
    <w:p w14:paraId="34850480" w14:textId="77777777" w:rsidR="0022360E" w:rsidRPr="0022360E" w:rsidRDefault="00B26AB8" w:rsidP="00A368B9">
      <w:pPr>
        <w:rPr>
          <w:i/>
          <w:color w:val="FF0000"/>
          <w:highlight w:val="yellow"/>
        </w:rPr>
      </w:pPr>
      <w:r>
        <w:rPr>
          <w:i/>
          <w:color w:val="FF0000"/>
          <w:highlight w:val="yellow"/>
        </w:rPr>
        <w:t xml:space="preserve">Describe the packaging design for your project; include </w:t>
      </w:r>
      <w:r w:rsidR="005B5288">
        <w:rPr>
          <w:i/>
          <w:color w:val="FF0000"/>
          <w:highlight w:val="yellow"/>
        </w:rPr>
        <w:t>drawings/photos</w:t>
      </w:r>
      <w:r>
        <w:rPr>
          <w:i/>
          <w:color w:val="FF0000"/>
          <w:highlight w:val="yellow"/>
        </w:rPr>
        <w:t xml:space="preserve"> in Appendix </w:t>
      </w:r>
      <w:r w:rsidR="00B9102B">
        <w:rPr>
          <w:i/>
          <w:color w:val="FF0000"/>
          <w:highlight w:val="yellow"/>
        </w:rPr>
        <w:t>D</w:t>
      </w:r>
      <w:r>
        <w:rPr>
          <w:i/>
          <w:color w:val="FF0000"/>
          <w:highlight w:val="yellow"/>
        </w:rPr>
        <w:t>.</w:t>
      </w:r>
      <w:r w:rsidR="00D83BC6" w:rsidRPr="0022360E">
        <w:rPr>
          <w:i/>
          <w:color w:val="FF0000"/>
          <w:highlight w:val="yellow"/>
        </w:rPr>
        <w:t xml:space="preserve">  </w:t>
      </w:r>
    </w:p>
    <w:p w14:paraId="6E0A6C9A" w14:textId="77777777" w:rsidR="0022360E" w:rsidRPr="0022360E" w:rsidRDefault="0022360E" w:rsidP="00A368B9">
      <w:pPr>
        <w:rPr>
          <w:i/>
          <w:color w:val="FF0000"/>
          <w:highlight w:val="yellow"/>
        </w:rPr>
      </w:pPr>
    </w:p>
    <w:p w14:paraId="20F54270" w14:textId="77777777" w:rsidR="0022360E" w:rsidRPr="0022360E" w:rsidRDefault="0022360E" w:rsidP="00A368B9">
      <w:pPr>
        <w:rPr>
          <w:i/>
          <w:color w:val="FF0000"/>
          <w:highlight w:val="yellow"/>
        </w:rPr>
      </w:pPr>
      <w:r w:rsidRPr="0022360E">
        <w:rPr>
          <w:i/>
          <w:color w:val="FF0000"/>
          <w:highlight w:val="yellow"/>
        </w:rPr>
        <w:t xml:space="preserve">Length should be about </w:t>
      </w:r>
      <w:r w:rsidR="00B26AB8">
        <w:rPr>
          <w:i/>
          <w:color w:val="FF0000"/>
          <w:highlight w:val="yellow"/>
        </w:rPr>
        <w:t>one page.</w:t>
      </w:r>
    </w:p>
    <w:p w14:paraId="7C028B24" w14:textId="77777777" w:rsidR="0022360E" w:rsidRPr="0022360E" w:rsidRDefault="0022360E" w:rsidP="00A368B9">
      <w:pPr>
        <w:rPr>
          <w:i/>
          <w:color w:val="FF0000"/>
          <w:highlight w:val="yellow"/>
        </w:rPr>
      </w:pPr>
    </w:p>
    <w:p w14:paraId="08A0D6B9" w14:textId="77777777" w:rsidR="00A368B9" w:rsidRDefault="00A368B9" w:rsidP="00A368B9">
      <w:pPr>
        <w:rPr>
          <w:b/>
          <w:bCs/>
          <w:sz w:val="28"/>
        </w:rPr>
      </w:pPr>
    </w:p>
    <w:p w14:paraId="1D5A2763" w14:textId="77777777" w:rsidR="00A368B9" w:rsidRDefault="00A368B9" w:rsidP="00A368B9">
      <w:pPr>
        <w:rPr>
          <w:b/>
          <w:bCs/>
          <w:sz w:val="28"/>
        </w:rPr>
      </w:pPr>
    </w:p>
    <w:p w14:paraId="26A5D2F0" w14:textId="77777777" w:rsidR="00A368B9" w:rsidRPr="00AB645A" w:rsidRDefault="00ED1EFD" w:rsidP="00A368B9">
      <w:pPr>
        <w:numPr>
          <w:ilvl w:val="0"/>
          <w:numId w:val="37"/>
        </w:numPr>
        <w:rPr>
          <w:b/>
          <w:bCs/>
          <w:sz w:val="28"/>
        </w:rPr>
      </w:pPr>
      <w:r>
        <w:rPr>
          <w:b/>
          <w:sz w:val="28"/>
          <w:szCs w:val="28"/>
        </w:rPr>
        <w:br w:type="page"/>
      </w:r>
      <w:r w:rsidR="00D83BC6">
        <w:rPr>
          <w:b/>
          <w:sz w:val="28"/>
          <w:szCs w:val="28"/>
        </w:rPr>
        <w:lastRenderedPageBreak/>
        <w:t>Summary and Conclusions</w:t>
      </w:r>
    </w:p>
    <w:p w14:paraId="429A1016" w14:textId="77777777" w:rsidR="00A368B9" w:rsidRDefault="00A368B9" w:rsidP="00A368B9">
      <w:pPr>
        <w:pStyle w:val="Heading3"/>
      </w:pPr>
    </w:p>
    <w:p w14:paraId="2B680019" w14:textId="77777777" w:rsidR="00A368B9" w:rsidRPr="0022360E" w:rsidRDefault="00D83BC6" w:rsidP="00A368B9">
      <w:pPr>
        <w:rPr>
          <w:i/>
          <w:color w:val="FF0000"/>
          <w:highlight w:val="yellow"/>
        </w:rPr>
      </w:pPr>
      <w:r w:rsidRPr="0022360E">
        <w:rPr>
          <w:i/>
          <w:color w:val="FF0000"/>
          <w:highlight w:val="yellow"/>
        </w:rPr>
        <w:t xml:space="preserve">Describe what you learned from completing the project and what you might do to improve your design if you </w:t>
      </w:r>
      <w:r w:rsidR="005B5288">
        <w:rPr>
          <w:i/>
          <w:color w:val="FF0000"/>
          <w:highlight w:val="yellow"/>
        </w:rPr>
        <w:t>had more time.</w:t>
      </w:r>
    </w:p>
    <w:p w14:paraId="4FD88C55" w14:textId="77777777" w:rsidR="0022360E" w:rsidRPr="0022360E" w:rsidRDefault="0022360E" w:rsidP="00A368B9">
      <w:pPr>
        <w:rPr>
          <w:i/>
          <w:color w:val="FF0000"/>
          <w:highlight w:val="yellow"/>
        </w:rPr>
      </w:pPr>
    </w:p>
    <w:p w14:paraId="418C7D22" w14:textId="77777777" w:rsidR="0022360E" w:rsidRPr="009D2492" w:rsidRDefault="0022360E" w:rsidP="00A368B9">
      <w:pPr>
        <w:rPr>
          <w:color w:val="FF0000"/>
        </w:rPr>
      </w:pPr>
      <w:r w:rsidRPr="0022360E">
        <w:rPr>
          <w:i/>
          <w:color w:val="FF0000"/>
          <w:highlight w:val="yellow"/>
        </w:rPr>
        <w:t>Length should be about one page.</w:t>
      </w:r>
    </w:p>
    <w:p w14:paraId="45A95C8A" w14:textId="77777777" w:rsidR="00A368B9" w:rsidRDefault="00A368B9" w:rsidP="00A368B9">
      <w:pPr>
        <w:pStyle w:val="Heading3"/>
      </w:pPr>
    </w:p>
    <w:p w14:paraId="0D4FF626" w14:textId="77777777" w:rsidR="00A368B9" w:rsidRPr="00F746BE" w:rsidRDefault="00A368B9" w:rsidP="00A368B9">
      <w:pPr>
        <w:rPr>
          <w:color w:val="00CCFF"/>
        </w:rPr>
      </w:pPr>
    </w:p>
    <w:p w14:paraId="4FA2C561" w14:textId="77777777" w:rsidR="00A368B9" w:rsidRPr="00AB645A" w:rsidRDefault="00ED1EFD" w:rsidP="00A368B9">
      <w:pPr>
        <w:numPr>
          <w:ilvl w:val="0"/>
          <w:numId w:val="37"/>
        </w:numPr>
        <w:rPr>
          <w:b/>
        </w:rPr>
      </w:pPr>
      <w:r>
        <w:rPr>
          <w:b/>
          <w:sz w:val="28"/>
          <w:szCs w:val="28"/>
        </w:rPr>
        <w:br w:type="page"/>
      </w:r>
      <w:r w:rsidR="00D83BC6">
        <w:rPr>
          <w:b/>
          <w:sz w:val="28"/>
          <w:szCs w:val="28"/>
        </w:rPr>
        <w:lastRenderedPageBreak/>
        <w:t>References</w:t>
      </w:r>
    </w:p>
    <w:p w14:paraId="327AEF35" w14:textId="77777777" w:rsidR="00A368B9" w:rsidRDefault="00A368B9" w:rsidP="00A368B9"/>
    <w:p w14:paraId="31379D58" w14:textId="77777777" w:rsidR="00601EA2" w:rsidRDefault="00D83BC6" w:rsidP="00A368B9">
      <w:pPr>
        <w:rPr>
          <w:i/>
          <w:color w:val="FF0000"/>
          <w:highlight w:val="yellow"/>
        </w:rPr>
      </w:pPr>
      <w:r w:rsidRPr="0022360E">
        <w:rPr>
          <w:i/>
          <w:color w:val="FF0000"/>
          <w:highlight w:val="yellow"/>
        </w:rPr>
        <w:t xml:space="preserve">List any references (e.g., data sheets, application notes, web sites) used in formulating your solutions.  </w:t>
      </w:r>
      <w:r w:rsidRPr="0022360E">
        <w:rPr>
          <w:b/>
          <w:i/>
          <w:color w:val="FF0000"/>
          <w:highlight w:val="yellow"/>
        </w:rPr>
        <w:t>Be sure to cite these references in your</w:t>
      </w:r>
      <w:r w:rsidR="00601EA2">
        <w:rPr>
          <w:b/>
          <w:i/>
          <w:color w:val="FF0000"/>
          <w:highlight w:val="yellow"/>
        </w:rPr>
        <w:t xml:space="preserve"> report</w:t>
      </w:r>
      <w:r w:rsidRPr="0022360E">
        <w:rPr>
          <w:b/>
          <w:i/>
          <w:color w:val="FF0000"/>
          <w:highlight w:val="yellow"/>
        </w:rPr>
        <w:t>.</w:t>
      </w:r>
      <w:r w:rsidR="00F746BE" w:rsidRPr="0022360E">
        <w:rPr>
          <w:i/>
          <w:color w:val="FF0000"/>
          <w:highlight w:val="yellow"/>
        </w:rPr>
        <w:t xml:space="preserve">  </w:t>
      </w:r>
    </w:p>
    <w:p w14:paraId="3D9C11AF" w14:textId="77777777" w:rsidR="00601EA2" w:rsidRDefault="00601EA2" w:rsidP="00A368B9">
      <w:pPr>
        <w:rPr>
          <w:i/>
          <w:color w:val="FF0000"/>
          <w:highlight w:val="yellow"/>
        </w:rPr>
      </w:pPr>
    </w:p>
    <w:p w14:paraId="275F42D0" w14:textId="77777777" w:rsidR="00A368B9" w:rsidRPr="00B26AB8" w:rsidRDefault="00624C94" w:rsidP="00A368B9">
      <w:pPr>
        <w:rPr>
          <w:i/>
          <w:color w:val="3366FF"/>
        </w:rPr>
      </w:pPr>
      <w:r w:rsidRPr="00624C94">
        <w:rPr>
          <w:i/>
          <w:color w:val="3366FF"/>
          <w:highlight w:val="yellow"/>
        </w:rPr>
        <w:t xml:space="preserve">NOTE: Use </w:t>
      </w:r>
      <w:r w:rsidR="005B5288">
        <w:rPr>
          <w:i/>
          <w:color w:val="3366FF"/>
          <w:highlight w:val="yellow"/>
        </w:rPr>
        <w:t xml:space="preserve">APA or </w:t>
      </w:r>
      <w:r w:rsidR="00E96F95">
        <w:rPr>
          <w:i/>
          <w:color w:val="3366FF"/>
          <w:highlight w:val="yellow"/>
        </w:rPr>
        <w:t>IEEE</w:t>
      </w:r>
      <w:r w:rsidRPr="00624C94">
        <w:rPr>
          <w:i/>
          <w:color w:val="3366FF"/>
          <w:highlight w:val="yellow"/>
        </w:rPr>
        <w:t xml:space="preserve"> format.</w:t>
      </w:r>
    </w:p>
    <w:p w14:paraId="0C92F00B" w14:textId="77777777" w:rsidR="00CB75EA" w:rsidRDefault="00CB75EA" w:rsidP="008F2AF9">
      <w:pPr>
        <w:rPr>
          <w:b/>
        </w:rPr>
      </w:pPr>
    </w:p>
    <w:p w14:paraId="7C0F9E99" w14:textId="77777777" w:rsidR="00CB75EA" w:rsidRDefault="00CB75EA" w:rsidP="00CB75EA">
      <w:pPr>
        <w:spacing w:line="360" w:lineRule="auto"/>
      </w:pPr>
      <w:r>
        <w:t xml:space="preserve">74HC164. Retrieved from </w:t>
      </w:r>
      <w:hyperlink r:id="rId14">
        <w:r>
          <w:rPr>
            <w:color w:val="1155CC"/>
            <w:u w:val="single"/>
          </w:rPr>
          <w:t>http://www.nxp.com/documents/data_sheet/74HC_HCT164.pdf</w:t>
        </w:r>
      </w:hyperlink>
    </w:p>
    <w:p w14:paraId="7E445428" w14:textId="77777777" w:rsidR="00CB75EA" w:rsidRDefault="00CB75EA" w:rsidP="00CB75EA">
      <w:pPr>
        <w:spacing w:line="360" w:lineRule="auto"/>
      </w:pPr>
      <w:r>
        <w:tab/>
      </w:r>
    </w:p>
    <w:p w14:paraId="1E5D770C" w14:textId="77777777" w:rsidR="00CB75EA" w:rsidRDefault="00CB75EA" w:rsidP="00CB75EA">
      <w:pPr>
        <w:spacing w:line="360" w:lineRule="auto"/>
      </w:pPr>
      <w:proofErr w:type="gramStart"/>
      <w:r>
        <w:t>HD44780U (LCD-II).</w:t>
      </w:r>
      <w:proofErr w:type="gramEnd"/>
      <w:r>
        <w:t xml:space="preserve"> Retrieved from </w:t>
      </w:r>
      <w:hyperlink r:id="rId15">
        <w:r>
          <w:rPr>
            <w:color w:val="1155CC"/>
            <w:u w:val="single"/>
          </w:rPr>
          <w:t>http://www.serialwombat.com/parts/hd44780.pdf</w:t>
        </w:r>
      </w:hyperlink>
    </w:p>
    <w:p w14:paraId="02ACCC39" w14:textId="77777777" w:rsidR="00CB75EA" w:rsidRDefault="00CB75EA" w:rsidP="00CB75EA">
      <w:pPr>
        <w:spacing w:line="360" w:lineRule="auto"/>
      </w:pPr>
      <w:r>
        <w:tab/>
      </w:r>
    </w:p>
    <w:p w14:paraId="3A235769" w14:textId="77777777" w:rsidR="00CB75EA" w:rsidRDefault="00CB75EA" w:rsidP="00CB75EA">
      <w:pPr>
        <w:spacing w:line="360" w:lineRule="auto"/>
      </w:pPr>
      <w:r>
        <w:t xml:space="preserve">WDU9-300. Retrieved from </w:t>
      </w:r>
      <w:hyperlink r:id="rId16">
        <w:r>
          <w:rPr>
            <w:color w:val="1155CC"/>
            <w:u w:val="single"/>
          </w:rPr>
          <w:t>http://www.mouser.com/ds/2/410/WDU9-300-224465.pdf</w:t>
        </w:r>
      </w:hyperlink>
      <w:r>
        <w:tab/>
      </w:r>
    </w:p>
    <w:p w14:paraId="78DD3388" w14:textId="77777777" w:rsidR="000853C3" w:rsidRDefault="00A368B9" w:rsidP="008F2AF9">
      <w:r>
        <w:rPr>
          <w:b/>
        </w:rPr>
        <w:br w:type="page"/>
      </w:r>
    </w:p>
    <w:p w14:paraId="590ED7D3" w14:textId="77777777" w:rsidR="003F3BB9" w:rsidRDefault="003F3BB9" w:rsidP="000853C3">
      <w:pPr>
        <w:jc w:val="center"/>
        <w:rPr>
          <w:b/>
          <w:sz w:val="56"/>
          <w:szCs w:val="56"/>
        </w:rPr>
      </w:pPr>
    </w:p>
    <w:p w14:paraId="297A9764" w14:textId="77777777" w:rsidR="003F3BB9" w:rsidRDefault="003F3BB9" w:rsidP="000853C3">
      <w:pPr>
        <w:jc w:val="center"/>
        <w:rPr>
          <w:b/>
          <w:sz w:val="56"/>
          <w:szCs w:val="56"/>
        </w:rPr>
      </w:pPr>
    </w:p>
    <w:p w14:paraId="5F0E93B8" w14:textId="77777777" w:rsidR="003F3BB9" w:rsidRDefault="003F3BB9" w:rsidP="000853C3">
      <w:pPr>
        <w:jc w:val="center"/>
        <w:rPr>
          <w:b/>
          <w:sz w:val="56"/>
          <w:szCs w:val="56"/>
        </w:rPr>
      </w:pPr>
    </w:p>
    <w:p w14:paraId="4D45E31E" w14:textId="77777777" w:rsidR="003F3BB9" w:rsidRDefault="003F3BB9" w:rsidP="000853C3">
      <w:pPr>
        <w:jc w:val="center"/>
        <w:rPr>
          <w:b/>
          <w:sz w:val="56"/>
          <w:szCs w:val="56"/>
        </w:rPr>
      </w:pPr>
    </w:p>
    <w:p w14:paraId="0D26D79C" w14:textId="77777777" w:rsidR="003F3BB9" w:rsidRDefault="003F3BB9" w:rsidP="000853C3">
      <w:pPr>
        <w:jc w:val="center"/>
        <w:rPr>
          <w:b/>
          <w:sz w:val="56"/>
          <w:szCs w:val="56"/>
        </w:rPr>
      </w:pPr>
    </w:p>
    <w:p w14:paraId="262A29C1" w14:textId="77777777" w:rsidR="003F3BB9" w:rsidRDefault="003F3BB9" w:rsidP="000853C3">
      <w:pPr>
        <w:jc w:val="center"/>
        <w:rPr>
          <w:b/>
          <w:sz w:val="56"/>
          <w:szCs w:val="56"/>
        </w:rPr>
      </w:pPr>
    </w:p>
    <w:p w14:paraId="3A909FCA" w14:textId="77777777" w:rsidR="003F3BB9" w:rsidRDefault="004D0307" w:rsidP="000853C3">
      <w:pPr>
        <w:jc w:val="center"/>
        <w:rPr>
          <w:b/>
          <w:sz w:val="56"/>
          <w:szCs w:val="56"/>
        </w:rPr>
      </w:pPr>
      <w:r w:rsidRPr="003F3BB9">
        <w:rPr>
          <w:b/>
          <w:sz w:val="56"/>
          <w:szCs w:val="56"/>
        </w:rPr>
        <w:t xml:space="preserve">Appendix A: </w:t>
      </w:r>
    </w:p>
    <w:p w14:paraId="594ED795" w14:textId="77777777" w:rsidR="00ED1EFD" w:rsidRDefault="00ED1EFD" w:rsidP="000853C3">
      <w:pPr>
        <w:jc w:val="center"/>
        <w:rPr>
          <w:b/>
          <w:sz w:val="56"/>
          <w:szCs w:val="56"/>
        </w:rPr>
      </w:pPr>
    </w:p>
    <w:p w14:paraId="40B148BE" w14:textId="77777777" w:rsidR="006A7837" w:rsidRDefault="006A7837" w:rsidP="000853C3">
      <w:pPr>
        <w:jc w:val="center"/>
        <w:rPr>
          <w:b/>
          <w:sz w:val="56"/>
          <w:szCs w:val="56"/>
        </w:rPr>
      </w:pPr>
      <w:r>
        <w:rPr>
          <w:b/>
          <w:sz w:val="56"/>
          <w:szCs w:val="56"/>
        </w:rPr>
        <w:t xml:space="preserve">Individual Contributions </w:t>
      </w:r>
    </w:p>
    <w:p w14:paraId="6C408427" w14:textId="77777777" w:rsidR="006A7837" w:rsidRDefault="006A7837" w:rsidP="000853C3">
      <w:pPr>
        <w:jc w:val="center"/>
        <w:rPr>
          <w:b/>
          <w:sz w:val="56"/>
          <w:szCs w:val="56"/>
        </w:rPr>
      </w:pPr>
      <w:proofErr w:type="gramStart"/>
      <w:r>
        <w:rPr>
          <w:b/>
          <w:sz w:val="56"/>
          <w:szCs w:val="56"/>
        </w:rPr>
        <w:t>and</w:t>
      </w:r>
      <w:proofErr w:type="gramEnd"/>
      <w:r>
        <w:rPr>
          <w:b/>
          <w:sz w:val="56"/>
          <w:szCs w:val="56"/>
        </w:rPr>
        <w:t xml:space="preserve"> </w:t>
      </w:r>
    </w:p>
    <w:p w14:paraId="021AB1ED" w14:textId="77777777" w:rsidR="003F3BB9" w:rsidRPr="003F3BB9" w:rsidRDefault="004D0307" w:rsidP="000853C3">
      <w:pPr>
        <w:jc w:val="center"/>
        <w:rPr>
          <w:b/>
          <w:sz w:val="56"/>
          <w:szCs w:val="56"/>
        </w:rPr>
      </w:pPr>
      <w:r w:rsidRPr="003F3BB9">
        <w:rPr>
          <w:b/>
          <w:sz w:val="56"/>
          <w:szCs w:val="56"/>
        </w:rPr>
        <w:t>Activity Log</w:t>
      </w:r>
      <w:r w:rsidR="003F3BB9">
        <w:rPr>
          <w:b/>
          <w:sz w:val="56"/>
          <w:szCs w:val="56"/>
        </w:rPr>
        <w:t>s</w:t>
      </w:r>
    </w:p>
    <w:p w14:paraId="552877FC" w14:textId="77777777" w:rsidR="009D4D0D" w:rsidRDefault="003F3BB9" w:rsidP="003F3BB9">
      <w:pPr>
        <w:jc w:val="center"/>
      </w:pPr>
      <w:r>
        <w:rPr>
          <w:b/>
          <w:sz w:val="28"/>
          <w:szCs w:val="28"/>
        </w:rPr>
        <w:br w:type="page"/>
      </w:r>
    </w:p>
    <w:p w14:paraId="0C8FE2CF" w14:textId="77777777" w:rsidR="004D0307" w:rsidRDefault="004D0307" w:rsidP="00152BAA">
      <w:pPr>
        <w:rPr>
          <w:color w:val="FF0000"/>
          <w:sz w:val="28"/>
          <w:szCs w:val="28"/>
        </w:rPr>
      </w:pPr>
      <w:r w:rsidRPr="003F3BB9">
        <w:rPr>
          <w:b/>
          <w:sz w:val="28"/>
          <w:szCs w:val="28"/>
        </w:rPr>
        <w:lastRenderedPageBreak/>
        <w:t>Activity Log for:</w:t>
      </w:r>
      <w:r w:rsidRPr="003F3BB9">
        <w:rPr>
          <w:sz w:val="28"/>
          <w:szCs w:val="28"/>
        </w:rPr>
        <w:t xml:space="preserve"> </w:t>
      </w:r>
      <w:r w:rsidR="00E300AC" w:rsidRPr="003F3BB9">
        <w:rPr>
          <w:sz w:val="28"/>
          <w:szCs w:val="28"/>
        </w:rPr>
        <w:t xml:space="preserve"> </w:t>
      </w:r>
      <w:r w:rsidR="00354539" w:rsidRPr="003F3BB9">
        <w:rPr>
          <w:color w:val="FF0000"/>
          <w:sz w:val="28"/>
          <w:szCs w:val="28"/>
        </w:rPr>
        <w:t>&lt;name</w:t>
      </w:r>
      <w:r w:rsidR="003F3BB9" w:rsidRPr="003F3BB9">
        <w:rPr>
          <w:color w:val="FF0000"/>
          <w:sz w:val="28"/>
          <w:szCs w:val="28"/>
        </w:rPr>
        <w:t>-1</w:t>
      </w:r>
      <w:proofErr w:type="gramStart"/>
      <w:r w:rsidR="00354539" w:rsidRPr="003F3BB9">
        <w:rPr>
          <w:color w:val="FF0000"/>
          <w:sz w:val="28"/>
          <w:szCs w:val="28"/>
        </w:rPr>
        <w:t>&gt;</w:t>
      </w:r>
      <w:r w:rsidR="001421CB" w:rsidRPr="003F3BB9">
        <w:rPr>
          <w:sz w:val="28"/>
          <w:szCs w:val="28"/>
        </w:rPr>
        <w:t xml:space="preserve">  </w:t>
      </w:r>
      <w:r w:rsidR="006C364B" w:rsidRPr="003F3BB9">
        <w:rPr>
          <w:sz w:val="28"/>
          <w:szCs w:val="28"/>
        </w:rPr>
        <w:t xml:space="preserve">      </w:t>
      </w:r>
      <w:r w:rsidR="006C364B" w:rsidRPr="003F3BB9">
        <w:rPr>
          <w:b/>
          <w:sz w:val="28"/>
          <w:szCs w:val="28"/>
        </w:rPr>
        <w:t>Role</w:t>
      </w:r>
      <w:proofErr w:type="gramEnd"/>
      <w:r w:rsidR="001421CB" w:rsidRPr="003F3BB9">
        <w:rPr>
          <w:b/>
          <w:sz w:val="28"/>
          <w:szCs w:val="28"/>
        </w:rPr>
        <w:t>:</w:t>
      </w:r>
      <w:r w:rsidR="001421CB" w:rsidRPr="003F3BB9">
        <w:rPr>
          <w:sz w:val="28"/>
          <w:szCs w:val="28"/>
        </w:rPr>
        <w:t xml:space="preserve"> </w:t>
      </w:r>
      <w:r w:rsidR="00354539" w:rsidRPr="003F3BB9">
        <w:rPr>
          <w:color w:val="FF0000"/>
          <w:sz w:val="28"/>
          <w:szCs w:val="28"/>
        </w:rPr>
        <w:t>&lt;role on team&gt;</w:t>
      </w:r>
    </w:p>
    <w:p w14:paraId="06FCC4AB" w14:textId="77777777" w:rsidR="001B6CFC" w:rsidRPr="003F3BB9" w:rsidRDefault="001B6CFC" w:rsidP="00354539">
      <w:pPr>
        <w:jc w:val="center"/>
        <w:rPr>
          <w:sz w:val="28"/>
          <w:szCs w:val="28"/>
        </w:rPr>
      </w:pPr>
    </w:p>
    <w:tbl>
      <w:tblPr>
        <w:tblW w:w="4981" w:type="pct"/>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1070"/>
        <w:gridCol w:w="1309"/>
        <w:gridCol w:w="1217"/>
        <w:gridCol w:w="1309"/>
      </w:tblGrid>
      <w:tr w:rsidR="001B6CFC" w14:paraId="1BAF3826" w14:textId="77777777" w:rsidTr="00C140DA">
        <w:trPr>
          <w:jc w:val="center"/>
        </w:trPr>
        <w:tc>
          <w:tcPr>
            <w:tcW w:w="2429" w:type="pct"/>
          </w:tcPr>
          <w:p w14:paraId="2A1180B5" w14:textId="77777777" w:rsidR="001B6CFC" w:rsidRPr="00B44CF4" w:rsidRDefault="001B6CFC" w:rsidP="001B6CFC">
            <w:pPr>
              <w:jc w:val="center"/>
              <w:rPr>
                <w:b/>
                <w:i/>
              </w:rPr>
            </w:pPr>
            <w:r w:rsidRPr="00B44CF4">
              <w:rPr>
                <w:b/>
                <w:i/>
              </w:rPr>
              <w:t>Activity</w:t>
            </w:r>
          </w:p>
        </w:tc>
        <w:tc>
          <w:tcPr>
            <w:tcW w:w="561" w:type="pct"/>
          </w:tcPr>
          <w:p w14:paraId="7C835626" w14:textId="77777777" w:rsidR="001B6CFC" w:rsidRPr="00B44CF4" w:rsidRDefault="001B6CFC" w:rsidP="001B6CFC">
            <w:pPr>
              <w:jc w:val="center"/>
              <w:rPr>
                <w:b/>
                <w:i/>
              </w:rPr>
            </w:pPr>
            <w:r w:rsidRPr="00B44CF4">
              <w:rPr>
                <w:b/>
                <w:i/>
              </w:rPr>
              <w:t>Date</w:t>
            </w:r>
          </w:p>
        </w:tc>
        <w:tc>
          <w:tcPr>
            <w:tcW w:w="686" w:type="pct"/>
          </w:tcPr>
          <w:p w14:paraId="558CEB10" w14:textId="77777777" w:rsidR="001B6CFC" w:rsidRPr="00B44CF4" w:rsidRDefault="001B6CFC" w:rsidP="001B6CFC">
            <w:pPr>
              <w:jc w:val="center"/>
              <w:rPr>
                <w:b/>
                <w:i/>
              </w:rPr>
            </w:pPr>
            <w:r w:rsidRPr="00B44CF4">
              <w:rPr>
                <w:b/>
                <w:i/>
              </w:rPr>
              <w:t>Start Time</w:t>
            </w:r>
          </w:p>
        </w:tc>
        <w:tc>
          <w:tcPr>
            <w:tcW w:w="638" w:type="pct"/>
          </w:tcPr>
          <w:p w14:paraId="1A229703" w14:textId="77777777" w:rsidR="001B6CFC" w:rsidRPr="00B44CF4" w:rsidRDefault="001B6CFC" w:rsidP="001B6CFC">
            <w:pPr>
              <w:jc w:val="center"/>
              <w:rPr>
                <w:b/>
                <w:i/>
              </w:rPr>
            </w:pPr>
            <w:r w:rsidRPr="00B44CF4">
              <w:rPr>
                <w:b/>
                <w:i/>
              </w:rPr>
              <w:t>End Time</w:t>
            </w:r>
          </w:p>
        </w:tc>
        <w:tc>
          <w:tcPr>
            <w:tcW w:w="686" w:type="pct"/>
          </w:tcPr>
          <w:p w14:paraId="3C080B88" w14:textId="77777777" w:rsidR="001B6CFC" w:rsidRPr="00B44CF4" w:rsidRDefault="001B6CFC" w:rsidP="001B6CFC">
            <w:pPr>
              <w:jc w:val="center"/>
              <w:rPr>
                <w:b/>
                <w:i/>
              </w:rPr>
            </w:pPr>
            <w:r w:rsidRPr="00B44CF4">
              <w:rPr>
                <w:b/>
                <w:i/>
              </w:rPr>
              <w:t>Time Spent</w:t>
            </w:r>
          </w:p>
        </w:tc>
      </w:tr>
      <w:tr w:rsidR="00C140DA" w14:paraId="33127BBA" w14:textId="77777777" w:rsidTr="00C140DA">
        <w:trPr>
          <w:trHeight w:val="288"/>
          <w:jc w:val="center"/>
        </w:trPr>
        <w:tc>
          <w:tcPr>
            <w:tcW w:w="2429" w:type="pct"/>
          </w:tcPr>
          <w:p w14:paraId="2C09D82E" w14:textId="77777777" w:rsidR="00C140DA" w:rsidRPr="00391B19" w:rsidRDefault="00C140DA" w:rsidP="00C140DA">
            <w:pPr>
              <w:jc w:val="both"/>
              <w:rPr>
                <w:b/>
                <w:color w:val="FF0000"/>
              </w:rPr>
            </w:pPr>
            <w:r w:rsidRPr="00391B19">
              <w:rPr>
                <w:b/>
                <w:color w:val="FF0000"/>
              </w:rPr>
              <w:t>Team meeting to plan project</w:t>
            </w:r>
          </w:p>
          <w:p w14:paraId="10B73667" w14:textId="77777777" w:rsidR="00C140DA" w:rsidRPr="00391B19" w:rsidRDefault="00C140DA" w:rsidP="00C140DA">
            <w:pPr>
              <w:jc w:val="both"/>
            </w:pPr>
          </w:p>
        </w:tc>
        <w:tc>
          <w:tcPr>
            <w:tcW w:w="561" w:type="pct"/>
          </w:tcPr>
          <w:p w14:paraId="5FAED127" w14:textId="77777777" w:rsidR="00C140DA" w:rsidRPr="00391B19" w:rsidRDefault="00C140DA" w:rsidP="00C140DA">
            <w:pPr>
              <w:jc w:val="both"/>
            </w:pPr>
            <w:r w:rsidRPr="00391B19">
              <w:t>4/5/2013</w:t>
            </w:r>
          </w:p>
        </w:tc>
        <w:tc>
          <w:tcPr>
            <w:tcW w:w="686" w:type="pct"/>
          </w:tcPr>
          <w:p w14:paraId="509AA6CD" w14:textId="77777777" w:rsidR="00C140DA" w:rsidRPr="00391B19" w:rsidRDefault="00C140DA" w:rsidP="00C140DA">
            <w:pPr>
              <w:jc w:val="both"/>
            </w:pPr>
            <w:r w:rsidRPr="00391B19">
              <w:t>8:00</w:t>
            </w:r>
          </w:p>
        </w:tc>
        <w:tc>
          <w:tcPr>
            <w:tcW w:w="638" w:type="pct"/>
          </w:tcPr>
          <w:p w14:paraId="57FDD3F3" w14:textId="77777777" w:rsidR="00C140DA" w:rsidRPr="00391B19" w:rsidRDefault="00C140DA" w:rsidP="00C140DA">
            <w:pPr>
              <w:jc w:val="both"/>
            </w:pPr>
            <w:r w:rsidRPr="00391B19">
              <w:t>9:00</w:t>
            </w:r>
          </w:p>
        </w:tc>
        <w:tc>
          <w:tcPr>
            <w:tcW w:w="686" w:type="pct"/>
          </w:tcPr>
          <w:p w14:paraId="3FB8E413" w14:textId="77777777" w:rsidR="00C140DA" w:rsidRPr="00391B19" w:rsidRDefault="00C140DA" w:rsidP="00C140DA">
            <w:pPr>
              <w:jc w:val="both"/>
            </w:pPr>
            <w:r w:rsidRPr="00391B19">
              <w:t>1h</w:t>
            </w:r>
          </w:p>
        </w:tc>
      </w:tr>
      <w:tr w:rsidR="00C140DA" w14:paraId="750C712A" w14:textId="77777777" w:rsidTr="00C140DA">
        <w:trPr>
          <w:trHeight w:val="288"/>
          <w:jc w:val="center"/>
        </w:trPr>
        <w:tc>
          <w:tcPr>
            <w:tcW w:w="2429" w:type="pct"/>
          </w:tcPr>
          <w:p w14:paraId="67216BB4" w14:textId="77777777" w:rsidR="00C140DA" w:rsidRPr="00391B19" w:rsidRDefault="00C140DA" w:rsidP="00C140DA">
            <w:pPr>
              <w:jc w:val="both"/>
            </w:pPr>
            <w:r w:rsidRPr="00391B19">
              <w:t>Wrote the main program</w:t>
            </w:r>
          </w:p>
          <w:p w14:paraId="082DD021" w14:textId="77777777" w:rsidR="00C140DA" w:rsidRPr="00391B19" w:rsidRDefault="00C140DA" w:rsidP="00C140DA">
            <w:pPr>
              <w:jc w:val="both"/>
            </w:pPr>
          </w:p>
        </w:tc>
        <w:tc>
          <w:tcPr>
            <w:tcW w:w="561" w:type="pct"/>
          </w:tcPr>
          <w:p w14:paraId="60963F81" w14:textId="77777777" w:rsidR="00C140DA" w:rsidRPr="00391B19" w:rsidRDefault="00C140DA" w:rsidP="00C140DA">
            <w:pPr>
              <w:jc w:val="both"/>
            </w:pPr>
            <w:r w:rsidRPr="00391B19">
              <w:t>4/6/2013</w:t>
            </w:r>
          </w:p>
        </w:tc>
        <w:tc>
          <w:tcPr>
            <w:tcW w:w="686" w:type="pct"/>
          </w:tcPr>
          <w:p w14:paraId="7F0F1692" w14:textId="77777777" w:rsidR="00C140DA" w:rsidRPr="00391B19" w:rsidRDefault="00C140DA" w:rsidP="00C140DA">
            <w:pPr>
              <w:jc w:val="both"/>
            </w:pPr>
            <w:r w:rsidRPr="00391B19">
              <w:t>7:00</w:t>
            </w:r>
          </w:p>
        </w:tc>
        <w:tc>
          <w:tcPr>
            <w:tcW w:w="638" w:type="pct"/>
          </w:tcPr>
          <w:p w14:paraId="00E1CFA9" w14:textId="77777777" w:rsidR="00C140DA" w:rsidRPr="00391B19" w:rsidRDefault="00C140DA" w:rsidP="00C140DA">
            <w:pPr>
              <w:jc w:val="both"/>
            </w:pPr>
            <w:r w:rsidRPr="00391B19">
              <w:t>9:00</w:t>
            </w:r>
          </w:p>
        </w:tc>
        <w:tc>
          <w:tcPr>
            <w:tcW w:w="686" w:type="pct"/>
          </w:tcPr>
          <w:p w14:paraId="71E83A2B" w14:textId="77777777" w:rsidR="00C140DA" w:rsidRPr="00391B19" w:rsidRDefault="00C140DA" w:rsidP="00C140DA">
            <w:pPr>
              <w:jc w:val="both"/>
            </w:pPr>
            <w:r w:rsidRPr="00391B19">
              <w:t>2h</w:t>
            </w:r>
          </w:p>
        </w:tc>
      </w:tr>
      <w:tr w:rsidR="00C140DA" w14:paraId="5C689AEC" w14:textId="77777777" w:rsidTr="00C140DA">
        <w:trPr>
          <w:trHeight w:val="288"/>
          <w:jc w:val="center"/>
        </w:trPr>
        <w:tc>
          <w:tcPr>
            <w:tcW w:w="2429" w:type="pct"/>
          </w:tcPr>
          <w:p w14:paraId="795E5310" w14:textId="77777777" w:rsidR="00C140DA" w:rsidRPr="00391B19" w:rsidRDefault="00C140DA" w:rsidP="00C140DA">
            <w:pPr>
              <w:jc w:val="both"/>
            </w:pPr>
            <w:r w:rsidRPr="00391B19">
              <w:t xml:space="preserve">Went to Radio shack </w:t>
            </w:r>
          </w:p>
          <w:p w14:paraId="32A581ED" w14:textId="77777777" w:rsidR="00C140DA" w:rsidRPr="00391B19" w:rsidRDefault="00C140DA" w:rsidP="00C140DA">
            <w:pPr>
              <w:jc w:val="both"/>
            </w:pPr>
          </w:p>
        </w:tc>
        <w:tc>
          <w:tcPr>
            <w:tcW w:w="561" w:type="pct"/>
          </w:tcPr>
          <w:p w14:paraId="12763758" w14:textId="77777777" w:rsidR="00C140DA" w:rsidRPr="00391B19" w:rsidRDefault="00C140DA" w:rsidP="00C140DA">
            <w:pPr>
              <w:jc w:val="both"/>
            </w:pPr>
          </w:p>
        </w:tc>
        <w:tc>
          <w:tcPr>
            <w:tcW w:w="686" w:type="pct"/>
          </w:tcPr>
          <w:p w14:paraId="5C35E111" w14:textId="77777777" w:rsidR="00C140DA" w:rsidRPr="00391B19" w:rsidRDefault="00C140DA" w:rsidP="00C140DA">
            <w:pPr>
              <w:jc w:val="both"/>
            </w:pPr>
          </w:p>
        </w:tc>
        <w:tc>
          <w:tcPr>
            <w:tcW w:w="638" w:type="pct"/>
          </w:tcPr>
          <w:p w14:paraId="1A082890" w14:textId="77777777" w:rsidR="00C140DA" w:rsidRPr="00391B19" w:rsidRDefault="00C140DA" w:rsidP="00C140DA">
            <w:pPr>
              <w:jc w:val="both"/>
            </w:pPr>
          </w:p>
        </w:tc>
        <w:tc>
          <w:tcPr>
            <w:tcW w:w="686" w:type="pct"/>
          </w:tcPr>
          <w:p w14:paraId="4608D88E" w14:textId="77777777" w:rsidR="00C140DA" w:rsidRPr="00391B19" w:rsidRDefault="00C140DA" w:rsidP="00C140DA">
            <w:pPr>
              <w:jc w:val="both"/>
            </w:pPr>
          </w:p>
        </w:tc>
      </w:tr>
      <w:tr w:rsidR="00C140DA" w14:paraId="3E96E8CF" w14:textId="77777777" w:rsidTr="00C140DA">
        <w:trPr>
          <w:trHeight w:val="288"/>
          <w:jc w:val="center"/>
        </w:trPr>
        <w:tc>
          <w:tcPr>
            <w:tcW w:w="2429" w:type="pct"/>
          </w:tcPr>
          <w:p w14:paraId="340C39AF" w14:textId="77777777" w:rsidR="00C140DA" w:rsidRPr="00391B19" w:rsidRDefault="00C140DA" w:rsidP="00C140DA">
            <w:pPr>
              <w:jc w:val="both"/>
            </w:pPr>
            <w:r w:rsidRPr="00391B19">
              <w:t xml:space="preserve">In lab discussion for particular parts needed </w:t>
            </w:r>
          </w:p>
          <w:p w14:paraId="540DC245" w14:textId="77777777" w:rsidR="00C140DA" w:rsidRPr="00391B19" w:rsidRDefault="00C140DA" w:rsidP="00C140DA">
            <w:pPr>
              <w:jc w:val="both"/>
            </w:pPr>
          </w:p>
        </w:tc>
        <w:tc>
          <w:tcPr>
            <w:tcW w:w="561" w:type="pct"/>
          </w:tcPr>
          <w:p w14:paraId="2EE2A6C9" w14:textId="77777777" w:rsidR="00C140DA" w:rsidRPr="00391B19" w:rsidRDefault="00C140DA" w:rsidP="00C140DA">
            <w:pPr>
              <w:jc w:val="both"/>
            </w:pPr>
            <w:r w:rsidRPr="00391B19">
              <w:t>4/9</w:t>
            </w:r>
          </w:p>
        </w:tc>
        <w:tc>
          <w:tcPr>
            <w:tcW w:w="686" w:type="pct"/>
          </w:tcPr>
          <w:p w14:paraId="48253F11" w14:textId="77777777" w:rsidR="00C140DA" w:rsidRPr="00391B19" w:rsidRDefault="00C140DA" w:rsidP="00C140DA">
            <w:pPr>
              <w:jc w:val="both"/>
            </w:pPr>
            <w:r w:rsidRPr="00391B19">
              <w:t>7:00</w:t>
            </w:r>
          </w:p>
        </w:tc>
        <w:tc>
          <w:tcPr>
            <w:tcW w:w="638" w:type="pct"/>
          </w:tcPr>
          <w:p w14:paraId="57F1450B" w14:textId="77777777" w:rsidR="00C140DA" w:rsidRPr="00391B19" w:rsidRDefault="00C140DA" w:rsidP="00C140DA">
            <w:pPr>
              <w:jc w:val="both"/>
            </w:pPr>
            <w:r w:rsidRPr="00391B19">
              <w:t>9:00</w:t>
            </w:r>
          </w:p>
        </w:tc>
        <w:tc>
          <w:tcPr>
            <w:tcW w:w="686" w:type="pct"/>
          </w:tcPr>
          <w:p w14:paraId="5DF296FA" w14:textId="77777777" w:rsidR="00C140DA" w:rsidRPr="00391B19" w:rsidRDefault="00C140DA" w:rsidP="00C140DA">
            <w:pPr>
              <w:jc w:val="both"/>
            </w:pPr>
            <w:r w:rsidRPr="00391B19">
              <w:t>2h</w:t>
            </w:r>
          </w:p>
        </w:tc>
      </w:tr>
      <w:tr w:rsidR="00C140DA" w14:paraId="3FF6E64E" w14:textId="77777777" w:rsidTr="00C140DA">
        <w:trPr>
          <w:trHeight w:val="288"/>
          <w:jc w:val="center"/>
        </w:trPr>
        <w:tc>
          <w:tcPr>
            <w:tcW w:w="2429" w:type="pct"/>
          </w:tcPr>
          <w:p w14:paraId="3E6E2DEF" w14:textId="77777777" w:rsidR="00C140DA" w:rsidRPr="00391B19" w:rsidRDefault="00C140DA" w:rsidP="00C140DA">
            <w:pPr>
              <w:jc w:val="both"/>
            </w:pPr>
            <w:r w:rsidRPr="00391B19">
              <w:t>Team meeting to discuss the final version of project</w:t>
            </w:r>
          </w:p>
          <w:p w14:paraId="23E4F069" w14:textId="77777777" w:rsidR="00C140DA" w:rsidRPr="00391B19" w:rsidRDefault="00C140DA" w:rsidP="00C140DA">
            <w:pPr>
              <w:jc w:val="both"/>
            </w:pPr>
          </w:p>
        </w:tc>
        <w:tc>
          <w:tcPr>
            <w:tcW w:w="561" w:type="pct"/>
          </w:tcPr>
          <w:p w14:paraId="20E7A3AB" w14:textId="77777777" w:rsidR="00C140DA" w:rsidRPr="00391B19" w:rsidRDefault="00C140DA" w:rsidP="00C140DA">
            <w:pPr>
              <w:jc w:val="both"/>
            </w:pPr>
            <w:r w:rsidRPr="00391B19">
              <w:t>4/14</w:t>
            </w:r>
          </w:p>
        </w:tc>
        <w:tc>
          <w:tcPr>
            <w:tcW w:w="686" w:type="pct"/>
          </w:tcPr>
          <w:p w14:paraId="717EA173" w14:textId="77777777" w:rsidR="00C140DA" w:rsidRPr="00391B19" w:rsidRDefault="00C140DA" w:rsidP="00C140DA">
            <w:pPr>
              <w:jc w:val="both"/>
            </w:pPr>
            <w:r w:rsidRPr="00391B19">
              <w:t>7:00</w:t>
            </w:r>
          </w:p>
        </w:tc>
        <w:tc>
          <w:tcPr>
            <w:tcW w:w="638" w:type="pct"/>
          </w:tcPr>
          <w:p w14:paraId="220499D0" w14:textId="77777777" w:rsidR="00C140DA" w:rsidRPr="00391B19" w:rsidRDefault="00C140DA" w:rsidP="00C140DA">
            <w:pPr>
              <w:jc w:val="both"/>
            </w:pPr>
            <w:r w:rsidRPr="00391B19">
              <w:t>8:00</w:t>
            </w:r>
          </w:p>
        </w:tc>
        <w:tc>
          <w:tcPr>
            <w:tcW w:w="686" w:type="pct"/>
          </w:tcPr>
          <w:p w14:paraId="258D7CBB" w14:textId="77777777" w:rsidR="00C140DA" w:rsidRPr="00391B19" w:rsidRDefault="00C140DA" w:rsidP="00C140DA">
            <w:pPr>
              <w:jc w:val="both"/>
            </w:pPr>
            <w:r w:rsidRPr="00391B19">
              <w:t>1h</w:t>
            </w:r>
          </w:p>
        </w:tc>
      </w:tr>
      <w:tr w:rsidR="00C140DA" w14:paraId="7D7B4F42" w14:textId="77777777" w:rsidTr="00C140DA">
        <w:trPr>
          <w:trHeight w:val="288"/>
          <w:jc w:val="center"/>
        </w:trPr>
        <w:tc>
          <w:tcPr>
            <w:tcW w:w="2429" w:type="pct"/>
          </w:tcPr>
          <w:p w14:paraId="7DEE060A" w14:textId="77777777" w:rsidR="00C140DA" w:rsidRPr="00391B19" w:rsidRDefault="00C140DA" w:rsidP="00C140DA">
            <w:pPr>
              <w:jc w:val="both"/>
            </w:pPr>
            <w:r w:rsidRPr="00391B19">
              <w:t xml:space="preserve">Started wiring </w:t>
            </w:r>
          </w:p>
          <w:p w14:paraId="2F6AA751" w14:textId="77777777" w:rsidR="00C140DA" w:rsidRPr="00391B19" w:rsidRDefault="00C140DA" w:rsidP="00C140DA">
            <w:pPr>
              <w:jc w:val="both"/>
            </w:pPr>
          </w:p>
        </w:tc>
        <w:tc>
          <w:tcPr>
            <w:tcW w:w="561" w:type="pct"/>
          </w:tcPr>
          <w:p w14:paraId="29A1A7AB" w14:textId="77777777" w:rsidR="00C140DA" w:rsidRPr="00391B19" w:rsidRDefault="00C140DA" w:rsidP="00C140DA">
            <w:pPr>
              <w:jc w:val="both"/>
            </w:pPr>
            <w:r w:rsidRPr="00391B19">
              <w:t>4/15</w:t>
            </w:r>
          </w:p>
        </w:tc>
        <w:tc>
          <w:tcPr>
            <w:tcW w:w="686" w:type="pct"/>
          </w:tcPr>
          <w:p w14:paraId="39AA0B69" w14:textId="77777777" w:rsidR="00C140DA" w:rsidRPr="00391B19" w:rsidRDefault="00C140DA" w:rsidP="00C140DA">
            <w:pPr>
              <w:jc w:val="both"/>
            </w:pPr>
            <w:r w:rsidRPr="00391B19">
              <w:t>7:00</w:t>
            </w:r>
          </w:p>
        </w:tc>
        <w:tc>
          <w:tcPr>
            <w:tcW w:w="638" w:type="pct"/>
          </w:tcPr>
          <w:p w14:paraId="4B848F24" w14:textId="77777777" w:rsidR="00C140DA" w:rsidRPr="00391B19" w:rsidRDefault="00C140DA" w:rsidP="00C140DA">
            <w:pPr>
              <w:jc w:val="both"/>
            </w:pPr>
            <w:r w:rsidRPr="00391B19">
              <w:t>12:00</w:t>
            </w:r>
          </w:p>
        </w:tc>
        <w:tc>
          <w:tcPr>
            <w:tcW w:w="686" w:type="pct"/>
          </w:tcPr>
          <w:p w14:paraId="3774234F" w14:textId="77777777" w:rsidR="00C140DA" w:rsidRPr="00391B19" w:rsidRDefault="00C140DA" w:rsidP="00C140DA">
            <w:pPr>
              <w:jc w:val="both"/>
            </w:pPr>
            <w:r w:rsidRPr="00391B19">
              <w:t>5h</w:t>
            </w:r>
          </w:p>
        </w:tc>
      </w:tr>
      <w:tr w:rsidR="00C140DA" w14:paraId="3099C3D3" w14:textId="77777777" w:rsidTr="00C140DA">
        <w:trPr>
          <w:trHeight w:val="288"/>
          <w:jc w:val="center"/>
        </w:trPr>
        <w:tc>
          <w:tcPr>
            <w:tcW w:w="2429" w:type="pct"/>
          </w:tcPr>
          <w:p w14:paraId="7E9C94B4" w14:textId="77777777" w:rsidR="00C140DA" w:rsidRPr="00391B19" w:rsidRDefault="00C140DA" w:rsidP="00C140DA">
            <w:pPr>
              <w:jc w:val="both"/>
            </w:pPr>
            <w:r w:rsidRPr="00391B19">
              <w:t xml:space="preserve">Finish wiring </w:t>
            </w:r>
          </w:p>
          <w:p w14:paraId="5801B5CD" w14:textId="77777777" w:rsidR="00C140DA" w:rsidRPr="00391B19" w:rsidRDefault="00C140DA" w:rsidP="00C140DA">
            <w:pPr>
              <w:jc w:val="both"/>
            </w:pPr>
          </w:p>
        </w:tc>
        <w:tc>
          <w:tcPr>
            <w:tcW w:w="561" w:type="pct"/>
          </w:tcPr>
          <w:p w14:paraId="54A84F6A" w14:textId="77777777" w:rsidR="00C140DA" w:rsidRPr="00391B19" w:rsidRDefault="00C140DA" w:rsidP="00C140DA">
            <w:pPr>
              <w:jc w:val="both"/>
            </w:pPr>
            <w:r w:rsidRPr="00391B19">
              <w:t>4/16</w:t>
            </w:r>
          </w:p>
        </w:tc>
        <w:tc>
          <w:tcPr>
            <w:tcW w:w="686" w:type="pct"/>
          </w:tcPr>
          <w:p w14:paraId="57FB7C75" w14:textId="77777777" w:rsidR="00C140DA" w:rsidRPr="00391B19" w:rsidRDefault="00C140DA" w:rsidP="00C140DA">
            <w:pPr>
              <w:jc w:val="both"/>
            </w:pPr>
            <w:r w:rsidRPr="00391B19">
              <w:t>12:00</w:t>
            </w:r>
          </w:p>
        </w:tc>
        <w:tc>
          <w:tcPr>
            <w:tcW w:w="638" w:type="pct"/>
          </w:tcPr>
          <w:p w14:paraId="65E2845F" w14:textId="77777777" w:rsidR="00C140DA" w:rsidRPr="00391B19" w:rsidRDefault="00C140DA" w:rsidP="00C140DA">
            <w:pPr>
              <w:jc w:val="both"/>
            </w:pPr>
            <w:r w:rsidRPr="00391B19">
              <w:t>5:00</w:t>
            </w:r>
          </w:p>
        </w:tc>
        <w:tc>
          <w:tcPr>
            <w:tcW w:w="686" w:type="pct"/>
          </w:tcPr>
          <w:p w14:paraId="3DFD119F" w14:textId="77777777" w:rsidR="00C140DA" w:rsidRPr="00391B19" w:rsidRDefault="00C140DA" w:rsidP="00C140DA">
            <w:pPr>
              <w:jc w:val="both"/>
            </w:pPr>
            <w:r w:rsidRPr="00391B19">
              <w:t>5h</w:t>
            </w:r>
          </w:p>
        </w:tc>
      </w:tr>
      <w:tr w:rsidR="00C140DA" w14:paraId="13ADB34F" w14:textId="77777777" w:rsidTr="00C140DA">
        <w:trPr>
          <w:trHeight w:val="288"/>
          <w:jc w:val="center"/>
        </w:trPr>
        <w:tc>
          <w:tcPr>
            <w:tcW w:w="2429" w:type="pct"/>
          </w:tcPr>
          <w:p w14:paraId="15FA3EEF" w14:textId="77777777" w:rsidR="00C140DA" w:rsidRPr="00391B19" w:rsidRDefault="00C140DA" w:rsidP="00C140DA">
            <w:pPr>
              <w:jc w:val="both"/>
            </w:pPr>
            <w:r w:rsidRPr="00391B19">
              <w:t>Start packaging</w:t>
            </w:r>
          </w:p>
          <w:p w14:paraId="3C4D2307" w14:textId="77777777" w:rsidR="00C140DA" w:rsidRPr="00391B19" w:rsidRDefault="00C140DA" w:rsidP="00C140DA">
            <w:pPr>
              <w:jc w:val="both"/>
            </w:pPr>
          </w:p>
        </w:tc>
        <w:tc>
          <w:tcPr>
            <w:tcW w:w="561" w:type="pct"/>
          </w:tcPr>
          <w:p w14:paraId="764592F7" w14:textId="77777777" w:rsidR="00C140DA" w:rsidRPr="00391B19" w:rsidRDefault="00C140DA" w:rsidP="00C140DA">
            <w:pPr>
              <w:jc w:val="both"/>
            </w:pPr>
            <w:r w:rsidRPr="00391B19">
              <w:t>4/17</w:t>
            </w:r>
          </w:p>
        </w:tc>
        <w:tc>
          <w:tcPr>
            <w:tcW w:w="686" w:type="pct"/>
          </w:tcPr>
          <w:p w14:paraId="6623FC3F" w14:textId="77777777" w:rsidR="00C140DA" w:rsidRPr="00391B19" w:rsidRDefault="00C140DA" w:rsidP="00C140DA">
            <w:pPr>
              <w:jc w:val="both"/>
            </w:pPr>
            <w:r w:rsidRPr="00391B19">
              <w:t>4:00</w:t>
            </w:r>
          </w:p>
        </w:tc>
        <w:tc>
          <w:tcPr>
            <w:tcW w:w="638" w:type="pct"/>
          </w:tcPr>
          <w:p w14:paraId="0D90FA18" w14:textId="77777777" w:rsidR="00C140DA" w:rsidRPr="00391B19" w:rsidRDefault="00C140DA" w:rsidP="00C140DA">
            <w:pPr>
              <w:jc w:val="both"/>
            </w:pPr>
            <w:r w:rsidRPr="00391B19">
              <w:t>7:00</w:t>
            </w:r>
          </w:p>
        </w:tc>
        <w:tc>
          <w:tcPr>
            <w:tcW w:w="686" w:type="pct"/>
          </w:tcPr>
          <w:p w14:paraId="0DD73234" w14:textId="77777777" w:rsidR="00C140DA" w:rsidRPr="00391B19" w:rsidRDefault="00C140DA" w:rsidP="00C140DA">
            <w:pPr>
              <w:jc w:val="both"/>
            </w:pPr>
            <w:r w:rsidRPr="00391B19">
              <w:t>3h</w:t>
            </w:r>
          </w:p>
        </w:tc>
      </w:tr>
      <w:tr w:rsidR="00C140DA" w14:paraId="085B07C9" w14:textId="77777777" w:rsidTr="00C140DA">
        <w:trPr>
          <w:trHeight w:val="288"/>
          <w:jc w:val="center"/>
        </w:trPr>
        <w:tc>
          <w:tcPr>
            <w:tcW w:w="2429" w:type="pct"/>
          </w:tcPr>
          <w:p w14:paraId="09C49CF1" w14:textId="77777777" w:rsidR="00C140DA" w:rsidRPr="00391B19" w:rsidRDefault="00C140DA" w:rsidP="00C140DA">
            <w:pPr>
              <w:jc w:val="both"/>
            </w:pPr>
            <w:r w:rsidRPr="00391B19">
              <w:t>Finish packaging</w:t>
            </w:r>
          </w:p>
          <w:p w14:paraId="56C588B7" w14:textId="77777777" w:rsidR="00C140DA" w:rsidRPr="00391B19" w:rsidRDefault="00C140DA" w:rsidP="00C140DA">
            <w:pPr>
              <w:jc w:val="both"/>
            </w:pPr>
          </w:p>
        </w:tc>
        <w:tc>
          <w:tcPr>
            <w:tcW w:w="561" w:type="pct"/>
          </w:tcPr>
          <w:p w14:paraId="731AB30A" w14:textId="77777777" w:rsidR="00C140DA" w:rsidRPr="00391B19" w:rsidRDefault="00C140DA" w:rsidP="00C140DA">
            <w:pPr>
              <w:jc w:val="both"/>
            </w:pPr>
            <w:r w:rsidRPr="00391B19">
              <w:t>4/18</w:t>
            </w:r>
          </w:p>
        </w:tc>
        <w:tc>
          <w:tcPr>
            <w:tcW w:w="686" w:type="pct"/>
          </w:tcPr>
          <w:p w14:paraId="62536950" w14:textId="77777777" w:rsidR="00C140DA" w:rsidRPr="00391B19" w:rsidRDefault="00C140DA" w:rsidP="00C140DA">
            <w:pPr>
              <w:jc w:val="both"/>
            </w:pPr>
            <w:r w:rsidRPr="00391B19">
              <w:t>1:00</w:t>
            </w:r>
          </w:p>
        </w:tc>
        <w:tc>
          <w:tcPr>
            <w:tcW w:w="638" w:type="pct"/>
          </w:tcPr>
          <w:p w14:paraId="34FC0472" w14:textId="77777777" w:rsidR="00C140DA" w:rsidRPr="00391B19" w:rsidRDefault="00C140DA" w:rsidP="00C140DA">
            <w:pPr>
              <w:jc w:val="both"/>
            </w:pPr>
            <w:r w:rsidRPr="00391B19">
              <w:t>4:00</w:t>
            </w:r>
          </w:p>
        </w:tc>
        <w:tc>
          <w:tcPr>
            <w:tcW w:w="686" w:type="pct"/>
          </w:tcPr>
          <w:p w14:paraId="43434FD9" w14:textId="77777777" w:rsidR="00C140DA" w:rsidRPr="00391B19" w:rsidRDefault="00C140DA" w:rsidP="00C140DA">
            <w:pPr>
              <w:jc w:val="both"/>
            </w:pPr>
            <w:r w:rsidRPr="00391B19">
              <w:t>3h</w:t>
            </w:r>
          </w:p>
        </w:tc>
      </w:tr>
      <w:tr w:rsidR="00C140DA" w14:paraId="51C78AAA" w14:textId="77777777" w:rsidTr="00C140DA">
        <w:trPr>
          <w:trHeight w:val="288"/>
          <w:jc w:val="center"/>
        </w:trPr>
        <w:tc>
          <w:tcPr>
            <w:tcW w:w="2429" w:type="pct"/>
          </w:tcPr>
          <w:p w14:paraId="2746563B" w14:textId="77777777" w:rsidR="00C140DA" w:rsidRPr="00391B19" w:rsidRDefault="00C140DA" w:rsidP="00C140DA">
            <w:pPr>
              <w:jc w:val="both"/>
            </w:pPr>
            <w:r w:rsidRPr="00391B19">
              <w:t>Demon</w:t>
            </w:r>
          </w:p>
          <w:p w14:paraId="5066CF5A" w14:textId="77777777" w:rsidR="00C140DA" w:rsidRPr="00391B19" w:rsidRDefault="00C140DA" w:rsidP="00C140DA">
            <w:pPr>
              <w:jc w:val="both"/>
            </w:pPr>
          </w:p>
        </w:tc>
        <w:tc>
          <w:tcPr>
            <w:tcW w:w="561" w:type="pct"/>
          </w:tcPr>
          <w:p w14:paraId="132D9933" w14:textId="77777777" w:rsidR="00C140DA" w:rsidRPr="00391B19" w:rsidRDefault="00C140DA" w:rsidP="00C140DA">
            <w:pPr>
              <w:jc w:val="both"/>
            </w:pPr>
            <w:r w:rsidRPr="00391B19">
              <w:t>4/19</w:t>
            </w:r>
          </w:p>
        </w:tc>
        <w:tc>
          <w:tcPr>
            <w:tcW w:w="686" w:type="pct"/>
          </w:tcPr>
          <w:p w14:paraId="575AE369" w14:textId="77777777" w:rsidR="00C140DA" w:rsidRPr="00391B19" w:rsidRDefault="00C140DA" w:rsidP="00C140DA">
            <w:pPr>
              <w:jc w:val="both"/>
            </w:pPr>
            <w:r w:rsidRPr="00391B19">
              <w:t>10:30</w:t>
            </w:r>
          </w:p>
        </w:tc>
        <w:tc>
          <w:tcPr>
            <w:tcW w:w="638" w:type="pct"/>
          </w:tcPr>
          <w:p w14:paraId="54D32196" w14:textId="77777777" w:rsidR="00C140DA" w:rsidRPr="00391B19" w:rsidRDefault="00C140DA" w:rsidP="00C140DA">
            <w:pPr>
              <w:jc w:val="both"/>
            </w:pPr>
            <w:r w:rsidRPr="00391B19">
              <w:t>10:45</w:t>
            </w:r>
          </w:p>
        </w:tc>
        <w:tc>
          <w:tcPr>
            <w:tcW w:w="686" w:type="pct"/>
          </w:tcPr>
          <w:p w14:paraId="42BC6DA7" w14:textId="77777777" w:rsidR="00C140DA" w:rsidRPr="00391B19" w:rsidRDefault="00C140DA" w:rsidP="00C140DA">
            <w:pPr>
              <w:jc w:val="both"/>
            </w:pPr>
            <w:r w:rsidRPr="00391B19">
              <w:t>15min</w:t>
            </w:r>
          </w:p>
        </w:tc>
      </w:tr>
      <w:tr w:rsidR="00C140DA" w14:paraId="3FA074FB" w14:textId="77777777" w:rsidTr="00C140DA">
        <w:trPr>
          <w:trHeight w:val="288"/>
          <w:jc w:val="center"/>
        </w:trPr>
        <w:tc>
          <w:tcPr>
            <w:tcW w:w="2429" w:type="pct"/>
          </w:tcPr>
          <w:p w14:paraId="6F1F8448" w14:textId="77777777" w:rsidR="00C140DA" w:rsidRDefault="00C140DA" w:rsidP="001B6CFC">
            <w:pPr>
              <w:jc w:val="both"/>
            </w:pPr>
          </w:p>
          <w:p w14:paraId="2722A6E8" w14:textId="77777777" w:rsidR="00C140DA" w:rsidRDefault="00C140DA" w:rsidP="001B6CFC">
            <w:pPr>
              <w:jc w:val="both"/>
            </w:pPr>
          </w:p>
        </w:tc>
        <w:tc>
          <w:tcPr>
            <w:tcW w:w="561" w:type="pct"/>
          </w:tcPr>
          <w:p w14:paraId="7769E9B8" w14:textId="77777777" w:rsidR="00C140DA" w:rsidRDefault="00C140DA" w:rsidP="001B6CFC">
            <w:pPr>
              <w:jc w:val="both"/>
            </w:pPr>
          </w:p>
        </w:tc>
        <w:tc>
          <w:tcPr>
            <w:tcW w:w="686" w:type="pct"/>
          </w:tcPr>
          <w:p w14:paraId="35383713" w14:textId="77777777" w:rsidR="00C140DA" w:rsidRDefault="00C140DA" w:rsidP="001B6CFC">
            <w:pPr>
              <w:jc w:val="both"/>
            </w:pPr>
          </w:p>
        </w:tc>
        <w:tc>
          <w:tcPr>
            <w:tcW w:w="638" w:type="pct"/>
          </w:tcPr>
          <w:p w14:paraId="48A597DD" w14:textId="77777777" w:rsidR="00C140DA" w:rsidRDefault="00C140DA" w:rsidP="001B6CFC">
            <w:pPr>
              <w:jc w:val="both"/>
            </w:pPr>
          </w:p>
        </w:tc>
        <w:tc>
          <w:tcPr>
            <w:tcW w:w="686" w:type="pct"/>
          </w:tcPr>
          <w:p w14:paraId="13BFC976" w14:textId="77777777" w:rsidR="00C140DA" w:rsidRDefault="00C140DA" w:rsidP="001B6CFC">
            <w:pPr>
              <w:jc w:val="both"/>
            </w:pPr>
          </w:p>
        </w:tc>
      </w:tr>
      <w:tr w:rsidR="00C140DA" w14:paraId="39BA6009" w14:textId="77777777" w:rsidTr="00C140DA">
        <w:trPr>
          <w:trHeight w:val="288"/>
          <w:jc w:val="center"/>
        </w:trPr>
        <w:tc>
          <w:tcPr>
            <w:tcW w:w="2429" w:type="pct"/>
          </w:tcPr>
          <w:p w14:paraId="09B4951B" w14:textId="77777777" w:rsidR="00C140DA" w:rsidRDefault="00C140DA" w:rsidP="001B6CFC">
            <w:pPr>
              <w:jc w:val="both"/>
            </w:pPr>
          </w:p>
          <w:p w14:paraId="6FC8F111" w14:textId="77777777" w:rsidR="00C140DA" w:rsidRDefault="00C140DA" w:rsidP="001B6CFC">
            <w:pPr>
              <w:jc w:val="both"/>
            </w:pPr>
          </w:p>
        </w:tc>
        <w:tc>
          <w:tcPr>
            <w:tcW w:w="561" w:type="pct"/>
          </w:tcPr>
          <w:p w14:paraId="0AD5053A" w14:textId="77777777" w:rsidR="00C140DA" w:rsidRDefault="00C140DA" w:rsidP="001B6CFC">
            <w:pPr>
              <w:jc w:val="both"/>
            </w:pPr>
          </w:p>
        </w:tc>
        <w:tc>
          <w:tcPr>
            <w:tcW w:w="686" w:type="pct"/>
          </w:tcPr>
          <w:p w14:paraId="293632DA" w14:textId="77777777" w:rsidR="00C140DA" w:rsidRDefault="00C140DA" w:rsidP="001B6CFC">
            <w:pPr>
              <w:jc w:val="both"/>
            </w:pPr>
          </w:p>
        </w:tc>
        <w:tc>
          <w:tcPr>
            <w:tcW w:w="638" w:type="pct"/>
          </w:tcPr>
          <w:p w14:paraId="1F499230" w14:textId="77777777" w:rsidR="00C140DA" w:rsidRDefault="00C140DA" w:rsidP="001B6CFC">
            <w:pPr>
              <w:jc w:val="both"/>
            </w:pPr>
          </w:p>
        </w:tc>
        <w:tc>
          <w:tcPr>
            <w:tcW w:w="686" w:type="pct"/>
          </w:tcPr>
          <w:p w14:paraId="647A0FBB" w14:textId="77777777" w:rsidR="00C140DA" w:rsidRDefault="00C140DA" w:rsidP="001B6CFC">
            <w:pPr>
              <w:jc w:val="both"/>
            </w:pPr>
          </w:p>
        </w:tc>
      </w:tr>
      <w:tr w:rsidR="00C140DA" w14:paraId="149AA10A" w14:textId="77777777" w:rsidTr="00C140DA">
        <w:trPr>
          <w:trHeight w:val="288"/>
          <w:jc w:val="center"/>
        </w:trPr>
        <w:tc>
          <w:tcPr>
            <w:tcW w:w="2429" w:type="pct"/>
          </w:tcPr>
          <w:p w14:paraId="3E0310B6" w14:textId="77777777" w:rsidR="00C140DA" w:rsidRDefault="00C140DA" w:rsidP="001B6CFC">
            <w:pPr>
              <w:jc w:val="both"/>
            </w:pPr>
          </w:p>
          <w:p w14:paraId="16A4EEFC" w14:textId="77777777" w:rsidR="00C140DA" w:rsidRDefault="00C140DA" w:rsidP="001B6CFC">
            <w:pPr>
              <w:jc w:val="both"/>
            </w:pPr>
          </w:p>
        </w:tc>
        <w:tc>
          <w:tcPr>
            <w:tcW w:w="561" w:type="pct"/>
          </w:tcPr>
          <w:p w14:paraId="5070FD5B" w14:textId="77777777" w:rsidR="00C140DA" w:rsidRDefault="00C140DA" w:rsidP="001B6CFC">
            <w:pPr>
              <w:jc w:val="both"/>
            </w:pPr>
          </w:p>
        </w:tc>
        <w:tc>
          <w:tcPr>
            <w:tcW w:w="686" w:type="pct"/>
          </w:tcPr>
          <w:p w14:paraId="19B474A9" w14:textId="77777777" w:rsidR="00C140DA" w:rsidRDefault="00C140DA" w:rsidP="001B6CFC">
            <w:pPr>
              <w:jc w:val="both"/>
            </w:pPr>
          </w:p>
        </w:tc>
        <w:tc>
          <w:tcPr>
            <w:tcW w:w="638" w:type="pct"/>
          </w:tcPr>
          <w:p w14:paraId="3AEC40C0" w14:textId="77777777" w:rsidR="00C140DA" w:rsidRDefault="00C140DA" w:rsidP="001B6CFC">
            <w:pPr>
              <w:jc w:val="both"/>
            </w:pPr>
          </w:p>
        </w:tc>
        <w:tc>
          <w:tcPr>
            <w:tcW w:w="686" w:type="pct"/>
          </w:tcPr>
          <w:p w14:paraId="147CD8EC" w14:textId="77777777" w:rsidR="00C140DA" w:rsidRDefault="00C140DA" w:rsidP="001B6CFC">
            <w:pPr>
              <w:jc w:val="both"/>
            </w:pPr>
          </w:p>
        </w:tc>
      </w:tr>
      <w:tr w:rsidR="00C140DA" w14:paraId="77DEE2D0" w14:textId="77777777" w:rsidTr="00C140DA">
        <w:trPr>
          <w:trHeight w:val="288"/>
          <w:jc w:val="center"/>
        </w:trPr>
        <w:tc>
          <w:tcPr>
            <w:tcW w:w="2429" w:type="pct"/>
          </w:tcPr>
          <w:p w14:paraId="0B20C52B" w14:textId="77777777" w:rsidR="00C140DA" w:rsidRDefault="00C140DA" w:rsidP="001B6CFC">
            <w:pPr>
              <w:jc w:val="both"/>
            </w:pPr>
          </w:p>
          <w:p w14:paraId="0338AF82" w14:textId="77777777" w:rsidR="00C140DA" w:rsidRDefault="00C140DA" w:rsidP="001B6CFC">
            <w:pPr>
              <w:jc w:val="both"/>
            </w:pPr>
          </w:p>
        </w:tc>
        <w:tc>
          <w:tcPr>
            <w:tcW w:w="561" w:type="pct"/>
          </w:tcPr>
          <w:p w14:paraId="30B1BA23" w14:textId="77777777" w:rsidR="00C140DA" w:rsidRDefault="00C140DA" w:rsidP="001B6CFC">
            <w:pPr>
              <w:jc w:val="both"/>
            </w:pPr>
          </w:p>
        </w:tc>
        <w:tc>
          <w:tcPr>
            <w:tcW w:w="686" w:type="pct"/>
          </w:tcPr>
          <w:p w14:paraId="2D3E9521" w14:textId="77777777" w:rsidR="00C140DA" w:rsidRDefault="00C140DA" w:rsidP="001B6CFC">
            <w:pPr>
              <w:jc w:val="both"/>
            </w:pPr>
          </w:p>
        </w:tc>
        <w:tc>
          <w:tcPr>
            <w:tcW w:w="638" w:type="pct"/>
          </w:tcPr>
          <w:p w14:paraId="54EBD73F" w14:textId="77777777" w:rsidR="00C140DA" w:rsidRDefault="00C140DA" w:rsidP="001B6CFC">
            <w:pPr>
              <w:jc w:val="both"/>
            </w:pPr>
          </w:p>
        </w:tc>
        <w:tc>
          <w:tcPr>
            <w:tcW w:w="686" w:type="pct"/>
          </w:tcPr>
          <w:p w14:paraId="76AD77EE" w14:textId="77777777" w:rsidR="00C140DA" w:rsidRDefault="00C140DA" w:rsidP="001B6CFC">
            <w:pPr>
              <w:jc w:val="both"/>
            </w:pPr>
          </w:p>
        </w:tc>
      </w:tr>
      <w:tr w:rsidR="00C140DA" w14:paraId="263FD256" w14:textId="77777777" w:rsidTr="00C140DA">
        <w:trPr>
          <w:trHeight w:val="288"/>
          <w:jc w:val="center"/>
        </w:trPr>
        <w:tc>
          <w:tcPr>
            <w:tcW w:w="2429" w:type="pct"/>
          </w:tcPr>
          <w:p w14:paraId="3CB0416B" w14:textId="77777777" w:rsidR="00C140DA" w:rsidRDefault="00C140DA" w:rsidP="001B6CFC">
            <w:pPr>
              <w:jc w:val="both"/>
            </w:pPr>
          </w:p>
          <w:p w14:paraId="50CA8973" w14:textId="77777777" w:rsidR="00C140DA" w:rsidRDefault="00C140DA" w:rsidP="001B6CFC">
            <w:pPr>
              <w:jc w:val="both"/>
            </w:pPr>
          </w:p>
        </w:tc>
        <w:tc>
          <w:tcPr>
            <w:tcW w:w="561" w:type="pct"/>
          </w:tcPr>
          <w:p w14:paraId="0507E9FB" w14:textId="77777777" w:rsidR="00C140DA" w:rsidRDefault="00C140DA" w:rsidP="001B6CFC">
            <w:pPr>
              <w:jc w:val="both"/>
            </w:pPr>
          </w:p>
        </w:tc>
        <w:tc>
          <w:tcPr>
            <w:tcW w:w="686" w:type="pct"/>
          </w:tcPr>
          <w:p w14:paraId="1BA7F690" w14:textId="77777777" w:rsidR="00C140DA" w:rsidRDefault="00C140DA" w:rsidP="001B6CFC">
            <w:pPr>
              <w:jc w:val="both"/>
            </w:pPr>
          </w:p>
        </w:tc>
        <w:tc>
          <w:tcPr>
            <w:tcW w:w="638" w:type="pct"/>
          </w:tcPr>
          <w:p w14:paraId="15AAA484" w14:textId="77777777" w:rsidR="00C140DA" w:rsidRDefault="00C140DA" w:rsidP="001B6CFC">
            <w:pPr>
              <w:jc w:val="both"/>
            </w:pPr>
          </w:p>
        </w:tc>
        <w:tc>
          <w:tcPr>
            <w:tcW w:w="686" w:type="pct"/>
          </w:tcPr>
          <w:p w14:paraId="4E762A41" w14:textId="77777777" w:rsidR="00C140DA" w:rsidRDefault="00C140DA" w:rsidP="001B6CFC">
            <w:pPr>
              <w:jc w:val="both"/>
            </w:pPr>
          </w:p>
        </w:tc>
      </w:tr>
      <w:tr w:rsidR="00C140DA" w14:paraId="31B852F7" w14:textId="77777777" w:rsidTr="00C140DA">
        <w:trPr>
          <w:trHeight w:val="288"/>
          <w:jc w:val="center"/>
        </w:trPr>
        <w:tc>
          <w:tcPr>
            <w:tcW w:w="2429" w:type="pct"/>
          </w:tcPr>
          <w:p w14:paraId="7974F518" w14:textId="77777777" w:rsidR="00C140DA" w:rsidRDefault="00C140DA" w:rsidP="001B6CFC">
            <w:pPr>
              <w:jc w:val="both"/>
            </w:pPr>
          </w:p>
          <w:p w14:paraId="16EBA158" w14:textId="77777777" w:rsidR="00C140DA" w:rsidRDefault="00C140DA" w:rsidP="001B6CFC">
            <w:pPr>
              <w:jc w:val="both"/>
            </w:pPr>
          </w:p>
        </w:tc>
        <w:tc>
          <w:tcPr>
            <w:tcW w:w="561" w:type="pct"/>
          </w:tcPr>
          <w:p w14:paraId="689957C0" w14:textId="77777777" w:rsidR="00C140DA" w:rsidRDefault="00C140DA" w:rsidP="001B6CFC">
            <w:pPr>
              <w:jc w:val="both"/>
            </w:pPr>
          </w:p>
        </w:tc>
        <w:tc>
          <w:tcPr>
            <w:tcW w:w="686" w:type="pct"/>
          </w:tcPr>
          <w:p w14:paraId="5DC85616" w14:textId="77777777" w:rsidR="00C140DA" w:rsidRDefault="00C140DA" w:rsidP="001B6CFC">
            <w:pPr>
              <w:jc w:val="both"/>
            </w:pPr>
          </w:p>
        </w:tc>
        <w:tc>
          <w:tcPr>
            <w:tcW w:w="638" w:type="pct"/>
          </w:tcPr>
          <w:p w14:paraId="699B7510" w14:textId="77777777" w:rsidR="00C140DA" w:rsidRDefault="00C140DA" w:rsidP="001B6CFC">
            <w:pPr>
              <w:jc w:val="both"/>
            </w:pPr>
          </w:p>
        </w:tc>
        <w:tc>
          <w:tcPr>
            <w:tcW w:w="686" w:type="pct"/>
          </w:tcPr>
          <w:p w14:paraId="0BE6D64F" w14:textId="77777777" w:rsidR="00C140DA" w:rsidRDefault="00C140DA" w:rsidP="001B6CFC">
            <w:pPr>
              <w:jc w:val="both"/>
            </w:pPr>
          </w:p>
        </w:tc>
      </w:tr>
      <w:tr w:rsidR="00C140DA" w14:paraId="50AB00D7" w14:textId="77777777" w:rsidTr="00C140DA">
        <w:trPr>
          <w:trHeight w:val="288"/>
          <w:jc w:val="center"/>
        </w:trPr>
        <w:tc>
          <w:tcPr>
            <w:tcW w:w="2429" w:type="pct"/>
          </w:tcPr>
          <w:p w14:paraId="0753A566" w14:textId="77777777" w:rsidR="00C140DA" w:rsidRDefault="00C140DA" w:rsidP="001B6CFC">
            <w:pPr>
              <w:jc w:val="both"/>
            </w:pPr>
          </w:p>
          <w:p w14:paraId="2EFD0176" w14:textId="77777777" w:rsidR="00C140DA" w:rsidRDefault="00C140DA" w:rsidP="001B6CFC">
            <w:pPr>
              <w:jc w:val="both"/>
            </w:pPr>
          </w:p>
        </w:tc>
        <w:tc>
          <w:tcPr>
            <w:tcW w:w="561" w:type="pct"/>
          </w:tcPr>
          <w:p w14:paraId="3B2DE9AE" w14:textId="77777777" w:rsidR="00C140DA" w:rsidRDefault="00C140DA" w:rsidP="001B6CFC">
            <w:pPr>
              <w:jc w:val="both"/>
            </w:pPr>
          </w:p>
        </w:tc>
        <w:tc>
          <w:tcPr>
            <w:tcW w:w="686" w:type="pct"/>
          </w:tcPr>
          <w:p w14:paraId="6B6A7B92" w14:textId="77777777" w:rsidR="00C140DA" w:rsidRDefault="00C140DA" w:rsidP="001B6CFC">
            <w:pPr>
              <w:jc w:val="both"/>
            </w:pPr>
          </w:p>
        </w:tc>
        <w:tc>
          <w:tcPr>
            <w:tcW w:w="638" w:type="pct"/>
          </w:tcPr>
          <w:p w14:paraId="6F137531" w14:textId="77777777" w:rsidR="00C140DA" w:rsidRDefault="00C140DA" w:rsidP="001B6CFC">
            <w:pPr>
              <w:jc w:val="both"/>
            </w:pPr>
          </w:p>
        </w:tc>
        <w:tc>
          <w:tcPr>
            <w:tcW w:w="686" w:type="pct"/>
          </w:tcPr>
          <w:p w14:paraId="5883BB08" w14:textId="77777777" w:rsidR="00C140DA" w:rsidRDefault="00C140DA" w:rsidP="001B6CFC">
            <w:pPr>
              <w:jc w:val="both"/>
            </w:pPr>
          </w:p>
        </w:tc>
      </w:tr>
      <w:tr w:rsidR="00C140DA" w14:paraId="2250B3EC" w14:textId="77777777" w:rsidTr="00C140DA">
        <w:trPr>
          <w:trHeight w:val="288"/>
          <w:jc w:val="center"/>
        </w:trPr>
        <w:tc>
          <w:tcPr>
            <w:tcW w:w="2429" w:type="pct"/>
          </w:tcPr>
          <w:p w14:paraId="4B4C1744" w14:textId="77777777" w:rsidR="00C140DA" w:rsidRDefault="00C140DA" w:rsidP="001B6CFC">
            <w:pPr>
              <w:jc w:val="both"/>
            </w:pPr>
          </w:p>
          <w:p w14:paraId="41255967" w14:textId="77777777" w:rsidR="00C140DA" w:rsidRDefault="00C140DA" w:rsidP="001B6CFC">
            <w:pPr>
              <w:jc w:val="both"/>
            </w:pPr>
          </w:p>
        </w:tc>
        <w:tc>
          <w:tcPr>
            <w:tcW w:w="561" w:type="pct"/>
          </w:tcPr>
          <w:p w14:paraId="50E3AC1E" w14:textId="77777777" w:rsidR="00C140DA" w:rsidRDefault="00C140DA" w:rsidP="001B6CFC">
            <w:pPr>
              <w:jc w:val="both"/>
            </w:pPr>
          </w:p>
        </w:tc>
        <w:tc>
          <w:tcPr>
            <w:tcW w:w="686" w:type="pct"/>
          </w:tcPr>
          <w:p w14:paraId="494EE3B9" w14:textId="77777777" w:rsidR="00C140DA" w:rsidRDefault="00C140DA" w:rsidP="001B6CFC">
            <w:pPr>
              <w:jc w:val="both"/>
            </w:pPr>
          </w:p>
        </w:tc>
        <w:tc>
          <w:tcPr>
            <w:tcW w:w="638" w:type="pct"/>
          </w:tcPr>
          <w:p w14:paraId="72830E77" w14:textId="77777777" w:rsidR="00C140DA" w:rsidRDefault="00C140DA" w:rsidP="001B6CFC">
            <w:pPr>
              <w:jc w:val="both"/>
            </w:pPr>
          </w:p>
        </w:tc>
        <w:tc>
          <w:tcPr>
            <w:tcW w:w="686" w:type="pct"/>
          </w:tcPr>
          <w:p w14:paraId="28CED867" w14:textId="77777777" w:rsidR="00C140DA" w:rsidRDefault="00C140DA" w:rsidP="001B6CFC">
            <w:pPr>
              <w:jc w:val="both"/>
            </w:pPr>
          </w:p>
        </w:tc>
      </w:tr>
      <w:tr w:rsidR="00C140DA" w14:paraId="184D2983" w14:textId="77777777" w:rsidTr="00C140DA">
        <w:trPr>
          <w:trHeight w:val="288"/>
          <w:jc w:val="center"/>
        </w:trPr>
        <w:tc>
          <w:tcPr>
            <w:tcW w:w="2429" w:type="pct"/>
          </w:tcPr>
          <w:p w14:paraId="0D1329AC" w14:textId="77777777" w:rsidR="00C140DA" w:rsidRDefault="00C140DA" w:rsidP="001B6CFC">
            <w:pPr>
              <w:jc w:val="both"/>
            </w:pPr>
          </w:p>
          <w:p w14:paraId="33326328" w14:textId="77777777" w:rsidR="00C140DA" w:rsidRDefault="00C140DA" w:rsidP="001B6CFC">
            <w:pPr>
              <w:jc w:val="both"/>
            </w:pPr>
          </w:p>
        </w:tc>
        <w:tc>
          <w:tcPr>
            <w:tcW w:w="561" w:type="pct"/>
          </w:tcPr>
          <w:p w14:paraId="2F12CDCC" w14:textId="77777777" w:rsidR="00C140DA" w:rsidRDefault="00C140DA" w:rsidP="001B6CFC">
            <w:pPr>
              <w:jc w:val="both"/>
            </w:pPr>
          </w:p>
        </w:tc>
        <w:tc>
          <w:tcPr>
            <w:tcW w:w="686" w:type="pct"/>
          </w:tcPr>
          <w:p w14:paraId="7F6DE3E5" w14:textId="77777777" w:rsidR="00C140DA" w:rsidRDefault="00C140DA" w:rsidP="001B6CFC">
            <w:pPr>
              <w:jc w:val="both"/>
            </w:pPr>
          </w:p>
        </w:tc>
        <w:tc>
          <w:tcPr>
            <w:tcW w:w="638" w:type="pct"/>
          </w:tcPr>
          <w:p w14:paraId="35CCD1C3" w14:textId="77777777" w:rsidR="00C140DA" w:rsidRDefault="00C140DA" w:rsidP="001B6CFC">
            <w:pPr>
              <w:jc w:val="both"/>
            </w:pPr>
          </w:p>
        </w:tc>
        <w:tc>
          <w:tcPr>
            <w:tcW w:w="686" w:type="pct"/>
          </w:tcPr>
          <w:p w14:paraId="0D97EC33" w14:textId="77777777" w:rsidR="00C140DA" w:rsidRDefault="00C140DA" w:rsidP="001B6CFC">
            <w:pPr>
              <w:jc w:val="both"/>
            </w:pPr>
          </w:p>
        </w:tc>
      </w:tr>
      <w:tr w:rsidR="00C140DA" w14:paraId="718208F4" w14:textId="77777777" w:rsidTr="00C140DA">
        <w:trPr>
          <w:trHeight w:val="288"/>
          <w:jc w:val="center"/>
        </w:trPr>
        <w:tc>
          <w:tcPr>
            <w:tcW w:w="2429" w:type="pct"/>
          </w:tcPr>
          <w:p w14:paraId="633E36EB" w14:textId="77777777" w:rsidR="00C140DA" w:rsidRDefault="00C140DA" w:rsidP="001B6CFC">
            <w:pPr>
              <w:jc w:val="both"/>
            </w:pPr>
          </w:p>
          <w:p w14:paraId="64CDB547" w14:textId="77777777" w:rsidR="00C140DA" w:rsidRDefault="00C140DA" w:rsidP="001B6CFC">
            <w:pPr>
              <w:jc w:val="both"/>
            </w:pPr>
          </w:p>
        </w:tc>
        <w:tc>
          <w:tcPr>
            <w:tcW w:w="561" w:type="pct"/>
          </w:tcPr>
          <w:p w14:paraId="42B051D0" w14:textId="77777777" w:rsidR="00C140DA" w:rsidRDefault="00C140DA" w:rsidP="001B6CFC">
            <w:pPr>
              <w:jc w:val="both"/>
            </w:pPr>
          </w:p>
        </w:tc>
        <w:tc>
          <w:tcPr>
            <w:tcW w:w="686" w:type="pct"/>
          </w:tcPr>
          <w:p w14:paraId="013F7D6C" w14:textId="77777777" w:rsidR="00C140DA" w:rsidRDefault="00C140DA" w:rsidP="001B6CFC">
            <w:pPr>
              <w:jc w:val="both"/>
            </w:pPr>
          </w:p>
        </w:tc>
        <w:tc>
          <w:tcPr>
            <w:tcW w:w="638" w:type="pct"/>
          </w:tcPr>
          <w:p w14:paraId="7BBB3813" w14:textId="77777777" w:rsidR="00C140DA" w:rsidRDefault="00C140DA" w:rsidP="001B6CFC">
            <w:pPr>
              <w:jc w:val="both"/>
            </w:pPr>
          </w:p>
        </w:tc>
        <w:tc>
          <w:tcPr>
            <w:tcW w:w="686" w:type="pct"/>
          </w:tcPr>
          <w:p w14:paraId="586338AC" w14:textId="77777777" w:rsidR="00C140DA" w:rsidRDefault="00C140DA" w:rsidP="001B6CFC">
            <w:pPr>
              <w:jc w:val="both"/>
            </w:pPr>
          </w:p>
        </w:tc>
      </w:tr>
    </w:tbl>
    <w:p w14:paraId="249E7D1E" w14:textId="77777777" w:rsidR="00E300AC" w:rsidRDefault="00E300AC" w:rsidP="009C685D">
      <w:pPr>
        <w:jc w:val="both"/>
      </w:pPr>
    </w:p>
    <w:p w14:paraId="6F32A0C4" w14:textId="77777777" w:rsidR="006A7837" w:rsidRPr="001B6CFC" w:rsidRDefault="001B6CFC" w:rsidP="009C685D">
      <w:pPr>
        <w:jc w:val="both"/>
        <w:rPr>
          <w:b/>
          <w:sz w:val="28"/>
          <w:szCs w:val="28"/>
        </w:rPr>
      </w:pPr>
      <w:r>
        <w:rPr>
          <w:b/>
        </w:rPr>
        <w:br w:type="page"/>
      </w:r>
      <w:r w:rsidR="006A7837" w:rsidRPr="001B6CFC">
        <w:rPr>
          <w:b/>
          <w:sz w:val="28"/>
          <w:szCs w:val="28"/>
        </w:rPr>
        <w:lastRenderedPageBreak/>
        <w:t>Written Summary of Technical Contributions:</w:t>
      </w:r>
      <w:r>
        <w:rPr>
          <w:b/>
          <w:sz w:val="28"/>
          <w:szCs w:val="28"/>
        </w:rPr>
        <w:t xml:space="preserve"> </w:t>
      </w:r>
      <w:r w:rsidRPr="003F3BB9">
        <w:rPr>
          <w:color w:val="FF0000"/>
          <w:sz w:val="28"/>
          <w:szCs w:val="28"/>
        </w:rPr>
        <w:t>&lt;name-1&gt;</w:t>
      </w:r>
    </w:p>
    <w:p w14:paraId="044E7A3D" w14:textId="77777777" w:rsidR="001B6CFC" w:rsidRDefault="001B6CFC" w:rsidP="003F3BB9">
      <w:pPr>
        <w:jc w:val="center"/>
      </w:pPr>
    </w:p>
    <w:p w14:paraId="51B43387" w14:textId="77777777" w:rsidR="005B5288" w:rsidRDefault="001B6CFC" w:rsidP="001B6CFC">
      <w:pPr>
        <w:rPr>
          <w:i/>
          <w:iCs/>
          <w:color w:val="FF0000"/>
        </w:rPr>
      </w:pPr>
      <w:r w:rsidRPr="00280240">
        <w:rPr>
          <w:i/>
          <w:iCs/>
          <w:color w:val="FF0000"/>
          <w:highlight w:val="yellow"/>
        </w:rPr>
        <w:t xml:space="preserve">Provide a </w:t>
      </w:r>
      <w:r w:rsidR="005B5288">
        <w:rPr>
          <w:i/>
          <w:iCs/>
          <w:color w:val="FF0000"/>
          <w:highlight w:val="yellow"/>
        </w:rPr>
        <w:t xml:space="preserve">concise but sufficiently </w:t>
      </w:r>
      <w:r w:rsidRPr="00280240">
        <w:rPr>
          <w:i/>
          <w:iCs/>
          <w:color w:val="FF0000"/>
          <w:highlight w:val="yellow"/>
        </w:rPr>
        <w:t>detailed description of your technical contributions to the project.</w:t>
      </w:r>
    </w:p>
    <w:p w14:paraId="092992D2" w14:textId="77777777" w:rsidR="005B5288" w:rsidRDefault="005B5288" w:rsidP="001B6CFC">
      <w:pPr>
        <w:rPr>
          <w:i/>
          <w:iCs/>
          <w:color w:val="FF0000"/>
        </w:rPr>
      </w:pPr>
    </w:p>
    <w:p w14:paraId="1AF22E6D" w14:textId="77777777" w:rsidR="001B6CFC" w:rsidRDefault="005B5288" w:rsidP="001B6CFC">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2</w:t>
      </w:r>
      <w:proofErr w:type="gramStart"/>
      <w:r w:rsidR="001B6CFC" w:rsidRPr="003F3BB9">
        <w:rPr>
          <w:color w:val="FF0000"/>
          <w:sz w:val="28"/>
          <w:szCs w:val="28"/>
        </w:rPr>
        <w:t>&gt;</w:t>
      </w:r>
      <w:r w:rsidR="001B6CFC" w:rsidRPr="003F3BB9">
        <w:rPr>
          <w:sz w:val="28"/>
          <w:szCs w:val="28"/>
        </w:rPr>
        <w:t xml:space="preserve">        </w:t>
      </w:r>
      <w:r w:rsidR="001B6CFC" w:rsidRPr="003F3BB9">
        <w:rPr>
          <w:b/>
          <w:sz w:val="28"/>
          <w:szCs w:val="28"/>
        </w:rPr>
        <w:t>Role</w:t>
      </w:r>
      <w:proofErr w:type="gramEnd"/>
      <w:r w:rsidR="001B6CFC" w:rsidRPr="003F3BB9">
        <w:rPr>
          <w:b/>
          <w:sz w:val="28"/>
          <w:szCs w:val="28"/>
        </w:rPr>
        <w:t>:</w:t>
      </w:r>
      <w:r w:rsidR="001B6CFC" w:rsidRPr="003F3BB9">
        <w:rPr>
          <w:sz w:val="28"/>
          <w:szCs w:val="28"/>
        </w:rPr>
        <w:t xml:space="preserve"> </w:t>
      </w:r>
      <w:r w:rsidR="001B6CFC" w:rsidRPr="003F3BB9">
        <w:rPr>
          <w:color w:val="FF0000"/>
          <w:sz w:val="28"/>
          <w:szCs w:val="28"/>
        </w:rPr>
        <w:t>&lt;role on team&gt;</w:t>
      </w:r>
    </w:p>
    <w:p w14:paraId="57EBBE8C" w14:textId="77777777" w:rsidR="001B6CFC" w:rsidRPr="003F3BB9" w:rsidRDefault="001B6CFC" w:rsidP="001B6CFC">
      <w:pPr>
        <w:jc w:val="center"/>
        <w:rPr>
          <w:sz w:val="28"/>
          <w:szCs w:val="28"/>
        </w:rPr>
      </w:pPr>
    </w:p>
    <w:tbl>
      <w:tblPr>
        <w:tblW w:w="4981" w:type="pct"/>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901"/>
        <w:gridCol w:w="1351"/>
        <w:gridCol w:w="1259"/>
        <w:gridCol w:w="1351"/>
      </w:tblGrid>
      <w:tr w:rsidR="001B6CFC" w14:paraId="5865E005" w14:textId="77777777" w:rsidTr="001B6CFC">
        <w:trPr>
          <w:jc w:val="center"/>
        </w:trPr>
        <w:tc>
          <w:tcPr>
            <w:tcW w:w="2452" w:type="pct"/>
          </w:tcPr>
          <w:p w14:paraId="09F9EE7C" w14:textId="77777777" w:rsidR="001B6CFC" w:rsidRPr="00B44CF4" w:rsidRDefault="001B6CFC" w:rsidP="001B6CFC">
            <w:pPr>
              <w:jc w:val="center"/>
              <w:rPr>
                <w:b/>
                <w:i/>
              </w:rPr>
            </w:pPr>
            <w:r w:rsidRPr="00B44CF4">
              <w:rPr>
                <w:b/>
                <w:i/>
              </w:rPr>
              <w:t>Activity</w:t>
            </w:r>
          </w:p>
        </w:tc>
        <w:tc>
          <w:tcPr>
            <w:tcW w:w="472" w:type="pct"/>
          </w:tcPr>
          <w:p w14:paraId="543EB48E" w14:textId="77777777" w:rsidR="001B6CFC" w:rsidRPr="00B44CF4" w:rsidRDefault="001B6CFC" w:rsidP="001B6CFC">
            <w:pPr>
              <w:jc w:val="center"/>
              <w:rPr>
                <w:b/>
                <w:i/>
              </w:rPr>
            </w:pPr>
            <w:r w:rsidRPr="00B44CF4">
              <w:rPr>
                <w:b/>
                <w:i/>
              </w:rPr>
              <w:t>Date</w:t>
            </w:r>
          </w:p>
        </w:tc>
        <w:tc>
          <w:tcPr>
            <w:tcW w:w="708" w:type="pct"/>
          </w:tcPr>
          <w:p w14:paraId="04A19D8E" w14:textId="77777777" w:rsidR="001B6CFC" w:rsidRPr="00B44CF4" w:rsidRDefault="001B6CFC" w:rsidP="001B6CFC">
            <w:pPr>
              <w:jc w:val="center"/>
              <w:rPr>
                <w:b/>
                <w:i/>
              </w:rPr>
            </w:pPr>
            <w:r w:rsidRPr="00B44CF4">
              <w:rPr>
                <w:b/>
                <w:i/>
              </w:rPr>
              <w:t>Start Time</w:t>
            </w:r>
          </w:p>
        </w:tc>
        <w:tc>
          <w:tcPr>
            <w:tcW w:w="660" w:type="pct"/>
          </w:tcPr>
          <w:p w14:paraId="47260EA0" w14:textId="77777777" w:rsidR="001B6CFC" w:rsidRPr="00B44CF4" w:rsidRDefault="001B6CFC" w:rsidP="001B6CFC">
            <w:pPr>
              <w:jc w:val="center"/>
              <w:rPr>
                <w:b/>
                <w:i/>
              </w:rPr>
            </w:pPr>
            <w:r w:rsidRPr="00B44CF4">
              <w:rPr>
                <w:b/>
                <w:i/>
              </w:rPr>
              <w:t>End Time</w:t>
            </w:r>
          </w:p>
        </w:tc>
        <w:tc>
          <w:tcPr>
            <w:tcW w:w="708" w:type="pct"/>
          </w:tcPr>
          <w:p w14:paraId="1A0BF941" w14:textId="77777777" w:rsidR="001B6CFC" w:rsidRPr="00B44CF4" w:rsidRDefault="001B6CFC" w:rsidP="001B6CFC">
            <w:pPr>
              <w:jc w:val="center"/>
              <w:rPr>
                <w:b/>
                <w:i/>
              </w:rPr>
            </w:pPr>
            <w:r w:rsidRPr="00B44CF4">
              <w:rPr>
                <w:b/>
                <w:i/>
              </w:rPr>
              <w:t>Time Spent</w:t>
            </w:r>
          </w:p>
        </w:tc>
      </w:tr>
      <w:tr w:rsidR="001B6CFC" w14:paraId="06D76F86" w14:textId="77777777" w:rsidTr="001B6CFC">
        <w:trPr>
          <w:trHeight w:val="288"/>
          <w:jc w:val="center"/>
        </w:trPr>
        <w:tc>
          <w:tcPr>
            <w:tcW w:w="2452" w:type="pct"/>
          </w:tcPr>
          <w:p w14:paraId="574FFC80" w14:textId="77777777" w:rsidR="001B6CFC" w:rsidRPr="00B44CF4" w:rsidRDefault="001B6CFC" w:rsidP="001B6CFC">
            <w:pPr>
              <w:jc w:val="both"/>
              <w:rPr>
                <w:b/>
                <w:i/>
                <w:color w:val="FF0000"/>
              </w:rPr>
            </w:pPr>
            <w:r>
              <w:rPr>
                <w:b/>
                <w:i/>
                <w:color w:val="FF0000"/>
              </w:rPr>
              <w:t xml:space="preserve"> </w:t>
            </w:r>
          </w:p>
          <w:p w14:paraId="3296AECA" w14:textId="77777777" w:rsidR="001B6CFC" w:rsidRDefault="001B6CFC" w:rsidP="001B6CFC">
            <w:pPr>
              <w:jc w:val="both"/>
            </w:pPr>
          </w:p>
        </w:tc>
        <w:tc>
          <w:tcPr>
            <w:tcW w:w="472" w:type="pct"/>
          </w:tcPr>
          <w:p w14:paraId="59BC51A0" w14:textId="77777777" w:rsidR="001B6CFC" w:rsidRDefault="001B6CFC" w:rsidP="001B6CFC">
            <w:pPr>
              <w:jc w:val="both"/>
            </w:pPr>
          </w:p>
        </w:tc>
        <w:tc>
          <w:tcPr>
            <w:tcW w:w="708" w:type="pct"/>
          </w:tcPr>
          <w:p w14:paraId="28944397" w14:textId="77777777" w:rsidR="001B6CFC" w:rsidRDefault="001B6CFC" w:rsidP="001B6CFC">
            <w:pPr>
              <w:jc w:val="both"/>
            </w:pPr>
          </w:p>
        </w:tc>
        <w:tc>
          <w:tcPr>
            <w:tcW w:w="660" w:type="pct"/>
          </w:tcPr>
          <w:p w14:paraId="5AF1B0E0" w14:textId="77777777" w:rsidR="001B6CFC" w:rsidRDefault="001B6CFC" w:rsidP="001B6CFC">
            <w:pPr>
              <w:jc w:val="both"/>
            </w:pPr>
          </w:p>
        </w:tc>
        <w:tc>
          <w:tcPr>
            <w:tcW w:w="708" w:type="pct"/>
          </w:tcPr>
          <w:p w14:paraId="051B63FC" w14:textId="77777777" w:rsidR="001B6CFC" w:rsidRDefault="001B6CFC" w:rsidP="001B6CFC">
            <w:pPr>
              <w:jc w:val="both"/>
            </w:pPr>
          </w:p>
        </w:tc>
      </w:tr>
      <w:tr w:rsidR="001B6CFC" w14:paraId="290FFA41" w14:textId="77777777" w:rsidTr="001B6CFC">
        <w:trPr>
          <w:trHeight w:val="288"/>
          <w:jc w:val="center"/>
        </w:trPr>
        <w:tc>
          <w:tcPr>
            <w:tcW w:w="2452" w:type="pct"/>
          </w:tcPr>
          <w:p w14:paraId="11DE2B45" w14:textId="77777777" w:rsidR="001B6CFC" w:rsidRDefault="001B6CFC" w:rsidP="001B6CFC">
            <w:pPr>
              <w:jc w:val="both"/>
            </w:pPr>
          </w:p>
          <w:p w14:paraId="132EA367" w14:textId="77777777" w:rsidR="001B6CFC" w:rsidRDefault="001B6CFC" w:rsidP="001B6CFC">
            <w:pPr>
              <w:jc w:val="both"/>
            </w:pPr>
          </w:p>
        </w:tc>
        <w:tc>
          <w:tcPr>
            <w:tcW w:w="472" w:type="pct"/>
          </w:tcPr>
          <w:p w14:paraId="7F3F55C5" w14:textId="77777777" w:rsidR="001B6CFC" w:rsidRDefault="001B6CFC" w:rsidP="001B6CFC">
            <w:pPr>
              <w:jc w:val="both"/>
            </w:pPr>
          </w:p>
        </w:tc>
        <w:tc>
          <w:tcPr>
            <w:tcW w:w="708" w:type="pct"/>
          </w:tcPr>
          <w:p w14:paraId="3BCA5EFA" w14:textId="77777777" w:rsidR="001B6CFC" w:rsidRDefault="001B6CFC" w:rsidP="001B6CFC">
            <w:pPr>
              <w:jc w:val="both"/>
            </w:pPr>
          </w:p>
        </w:tc>
        <w:tc>
          <w:tcPr>
            <w:tcW w:w="660" w:type="pct"/>
          </w:tcPr>
          <w:p w14:paraId="5DAA72C3" w14:textId="77777777" w:rsidR="001B6CFC" w:rsidRDefault="001B6CFC" w:rsidP="001B6CFC">
            <w:pPr>
              <w:jc w:val="both"/>
            </w:pPr>
          </w:p>
        </w:tc>
        <w:tc>
          <w:tcPr>
            <w:tcW w:w="708" w:type="pct"/>
          </w:tcPr>
          <w:p w14:paraId="6F0189CA" w14:textId="77777777" w:rsidR="001B6CFC" w:rsidRDefault="001B6CFC" w:rsidP="001B6CFC">
            <w:pPr>
              <w:jc w:val="both"/>
            </w:pPr>
          </w:p>
        </w:tc>
      </w:tr>
      <w:tr w:rsidR="001B6CFC" w14:paraId="0C40D4A2" w14:textId="77777777" w:rsidTr="001B6CFC">
        <w:trPr>
          <w:trHeight w:val="288"/>
          <w:jc w:val="center"/>
        </w:trPr>
        <w:tc>
          <w:tcPr>
            <w:tcW w:w="2452" w:type="pct"/>
          </w:tcPr>
          <w:p w14:paraId="65004A6E" w14:textId="77777777" w:rsidR="001B6CFC" w:rsidRDefault="001B6CFC" w:rsidP="001B6CFC">
            <w:pPr>
              <w:jc w:val="both"/>
            </w:pPr>
          </w:p>
          <w:p w14:paraId="57344E5A" w14:textId="77777777" w:rsidR="001B6CFC" w:rsidRDefault="001B6CFC" w:rsidP="001B6CFC">
            <w:pPr>
              <w:jc w:val="both"/>
            </w:pPr>
          </w:p>
        </w:tc>
        <w:tc>
          <w:tcPr>
            <w:tcW w:w="472" w:type="pct"/>
          </w:tcPr>
          <w:p w14:paraId="0CAEBE39" w14:textId="77777777" w:rsidR="001B6CFC" w:rsidRDefault="001B6CFC" w:rsidP="001B6CFC">
            <w:pPr>
              <w:jc w:val="both"/>
            </w:pPr>
          </w:p>
        </w:tc>
        <w:tc>
          <w:tcPr>
            <w:tcW w:w="708" w:type="pct"/>
          </w:tcPr>
          <w:p w14:paraId="26C436EC" w14:textId="77777777" w:rsidR="001B6CFC" w:rsidRDefault="001B6CFC" w:rsidP="001B6CFC">
            <w:pPr>
              <w:jc w:val="both"/>
            </w:pPr>
          </w:p>
        </w:tc>
        <w:tc>
          <w:tcPr>
            <w:tcW w:w="660" w:type="pct"/>
          </w:tcPr>
          <w:p w14:paraId="507BC7A3" w14:textId="77777777" w:rsidR="001B6CFC" w:rsidRDefault="001B6CFC" w:rsidP="001B6CFC">
            <w:pPr>
              <w:jc w:val="both"/>
            </w:pPr>
          </w:p>
        </w:tc>
        <w:tc>
          <w:tcPr>
            <w:tcW w:w="708" w:type="pct"/>
          </w:tcPr>
          <w:p w14:paraId="37A69221" w14:textId="77777777" w:rsidR="001B6CFC" w:rsidRDefault="001B6CFC" w:rsidP="001B6CFC">
            <w:pPr>
              <w:jc w:val="both"/>
            </w:pPr>
          </w:p>
        </w:tc>
      </w:tr>
      <w:tr w:rsidR="001B6CFC" w14:paraId="0A43551B" w14:textId="77777777" w:rsidTr="001B6CFC">
        <w:trPr>
          <w:trHeight w:val="288"/>
          <w:jc w:val="center"/>
        </w:trPr>
        <w:tc>
          <w:tcPr>
            <w:tcW w:w="2452" w:type="pct"/>
          </w:tcPr>
          <w:p w14:paraId="2E29F9C2" w14:textId="77777777" w:rsidR="001B6CFC" w:rsidRDefault="001B6CFC" w:rsidP="001B6CFC">
            <w:pPr>
              <w:jc w:val="both"/>
            </w:pPr>
          </w:p>
          <w:p w14:paraId="1B5F5614" w14:textId="77777777" w:rsidR="001B6CFC" w:rsidRDefault="001B6CFC" w:rsidP="001B6CFC">
            <w:pPr>
              <w:jc w:val="both"/>
            </w:pPr>
          </w:p>
        </w:tc>
        <w:tc>
          <w:tcPr>
            <w:tcW w:w="472" w:type="pct"/>
          </w:tcPr>
          <w:p w14:paraId="3376057F" w14:textId="77777777" w:rsidR="001B6CFC" w:rsidRDefault="001B6CFC" w:rsidP="001B6CFC">
            <w:pPr>
              <w:jc w:val="both"/>
            </w:pPr>
          </w:p>
        </w:tc>
        <w:tc>
          <w:tcPr>
            <w:tcW w:w="708" w:type="pct"/>
          </w:tcPr>
          <w:p w14:paraId="51BDB6DF" w14:textId="77777777" w:rsidR="001B6CFC" w:rsidRDefault="001B6CFC" w:rsidP="001B6CFC">
            <w:pPr>
              <w:jc w:val="both"/>
            </w:pPr>
          </w:p>
        </w:tc>
        <w:tc>
          <w:tcPr>
            <w:tcW w:w="660" w:type="pct"/>
          </w:tcPr>
          <w:p w14:paraId="761D6BC4" w14:textId="77777777" w:rsidR="001B6CFC" w:rsidRDefault="001B6CFC" w:rsidP="001B6CFC">
            <w:pPr>
              <w:jc w:val="both"/>
            </w:pPr>
          </w:p>
        </w:tc>
        <w:tc>
          <w:tcPr>
            <w:tcW w:w="708" w:type="pct"/>
          </w:tcPr>
          <w:p w14:paraId="61BC277A" w14:textId="77777777" w:rsidR="001B6CFC" w:rsidRDefault="001B6CFC" w:rsidP="001B6CFC">
            <w:pPr>
              <w:jc w:val="both"/>
            </w:pPr>
          </w:p>
        </w:tc>
      </w:tr>
      <w:tr w:rsidR="001B6CFC" w14:paraId="326AA9CA" w14:textId="77777777" w:rsidTr="001B6CFC">
        <w:trPr>
          <w:trHeight w:val="288"/>
          <w:jc w:val="center"/>
        </w:trPr>
        <w:tc>
          <w:tcPr>
            <w:tcW w:w="2452" w:type="pct"/>
          </w:tcPr>
          <w:p w14:paraId="5424A1DB" w14:textId="77777777" w:rsidR="001B6CFC" w:rsidRDefault="001B6CFC" w:rsidP="001B6CFC">
            <w:pPr>
              <w:jc w:val="both"/>
            </w:pPr>
          </w:p>
          <w:p w14:paraId="1C623F7A" w14:textId="77777777" w:rsidR="001B6CFC" w:rsidRDefault="001B6CFC" w:rsidP="001B6CFC">
            <w:pPr>
              <w:jc w:val="both"/>
            </w:pPr>
          </w:p>
        </w:tc>
        <w:tc>
          <w:tcPr>
            <w:tcW w:w="472" w:type="pct"/>
          </w:tcPr>
          <w:p w14:paraId="0029FAE6" w14:textId="77777777" w:rsidR="001B6CFC" w:rsidRDefault="001B6CFC" w:rsidP="001B6CFC">
            <w:pPr>
              <w:jc w:val="both"/>
            </w:pPr>
          </w:p>
        </w:tc>
        <w:tc>
          <w:tcPr>
            <w:tcW w:w="708" w:type="pct"/>
          </w:tcPr>
          <w:p w14:paraId="658AF948" w14:textId="77777777" w:rsidR="001B6CFC" w:rsidRDefault="001B6CFC" w:rsidP="001B6CFC">
            <w:pPr>
              <w:jc w:val="both"/>
            </w:pPr>
          </w:p>
        </w:tc>
        <w:tc>
          <w:tcPr>
            <w:tcW w:w="660" w:type="pct"/>
          </w:tcPr>
          <w:p w14:paraId="1F8A340C" w14:textId="77777777" w:rsidR="001B6CFC" w:rsidRDefault="001B6CFC" w:rsidP="001B6CFC">
            <w:pPr>
              <w:jc w:val="both"/>
            </w:pPr>
          </w:p>
        </w:tc>
        <w:tc>
          <w:tcPr>
            <w:tcW w:w="708" w:type="pct"/>
          </w:tcPr>
          <w:p w14:paraId="13FB8003" w14:textId="77777777" w:rsidR="001B6CFC" w:rsidRDefault="001B6CFC" w:rsidP="001B6CFC">
            <w:pPr>
              <w:jc w:val="both"/>
            </w:pPr>
          </w:p>
        </w:tc>
      </w:tr>
      <w:tr w:rsidR="001B6CFC" w14:paraId="0338B8FE" w14:textId="77777777" w:rsidTr="001B6CFC">
        <w:trPr>
          <w:trHeight w:val="288"/>
          <w:jc w:val="center"/>
        </w:trPr>
        <w:tc>
          <w:tcPr>
            <w:tcW w:w="2452" w:type="pct"/>
          </w:tcPr>
          <w:p w14:paraId="410074C9" w14:textId="77777777" w:rsidR="001B6CFC" w:rsidRDefault="001B6CFC" w:rsidP="001B6CFC">
            <w:pPr>
              <w:jc w:val="both"/>
            </w:pPr>
          </w:p>
          <w:p w14:paraId="498D2B05" w14:textId="77777777" w:rsidR="001B6CFC" w:rsidRDefault="001B6CFC" w:rsidP="001B6CFC">
            <w:pPr>
              <w:jc w:val="both"/>
            </w:pPr>
          </w:p>
        </w:tc>
        <w:tc>
          <w:tcPr>
            <w:tcW w:w="472" w:type="pct"/>
          </w:tcPr>
          <w:p w14:paraId="47B83D27" w14:textId="77777777" w:rsidR="001B6CFC" w:rsidRDefault="001B6CFC" w:rsidP="001B6CFC">
            <w:pPr>
              <w:jc w:val="both"/>
            </w:pPr>
          </w:p>
        </w:tc>
        <w:tc>
          <w:tcPr>
            <w:tcW w:w="708" w:type="pct"/>
          </w:tcPr>
          <w:p w14:paraId="020ECEF3" w14:textId="77777777" w:rsidR="001B6CFC" w:rsidRDefault="001B6CFC" w:rsidP="001B6CFC">
            <w:pPr>
              <w:jc w:val="both"/>
            </w:pPr>
          </w:p>
        </w:tc>
        <w:tc>
          <w:tcPr>
            <w:tcW w:w="660" w:type="pct"/>
          </w:tcPr>
          <w:p w14:paraId="0D25E239" w14:textId="77777777" w:rsidR="001B6CFC" w:rsidRDefault="001B6CFC" w:rsidP="001B6CFC">
            <w:pPr>
              <w:jc w:val="both"/>
            </w:pPr>
          </w:p>
        </w:tc>
        <w:tc>
          <w:tcPr>
            <w:tcW w:w="708" w:type="pct"/>
          </w:tcPr>
          <w:p w14:paraId="0164630E" w14:textId="77777777" w:rsidR="001B6CFC" w:rsidRDefault="001B6CFC" w:rsidP="001B6CFC">
            <w:pPr>
              <w:jc w:val="both"/>
            </w:pPr>
          </w:p>
        </w:tc>
      </w:tr>
      <w:tr w:rsidR="001B6CFC" w14:paraId="0030673A" w14:textId="77777777" w:rsidTr="001B6CFC">
        <w:trPr>
          <w:trHeight w:val="288"/>
          <w:jc w:val="center"/>
        </w:trPr>
        <w:tc>
          <w:tcPr>
            <w:tcW w:w="2452" w:type="pct"/>
          </w:tcPr>
          <w:p w14:paraId="321D933D" w14:textId="77777777" w:rsidR="001B6CFC" w:rsidRDefault="001B6CFC" w:rsidP="001B6CFC">
            <w:pPr>
              <w:jc w:val="both"/>
            </w:pPr>
          </w:p>
          <w:p w14:paraId="33A6549E" w14:textId="77777777" w:rsidR="001B6CFC" w:rsidRDefault="001B6CFC" w:rsidP="001B6CFC">
            <w:pPr>
              <w:jc w:val="both"/>
            </w:pPr>
          </w:p>
        </w:tc>
        <w:tc>
          <w:tcPr>
            <w:tcW w:w="472" w:type="pct"/>
          </w:tcPr>
          <w:p w14:paraId="0F08FBF5" w14:textId="77777777" w:rsidR="001B6CFC" w:rsidRDefault="001B6CFC" w:rsidP="001B6CFC">
            <w:pPr>
              <w:jc w:val="both"/>
            </w:pPr>
          </w:p>
        </w:tc>
        <w:tc>
          <w:tcPr>
            <w:tcW w:w="708" w:type="pct"/>
          </w:tcPr>
          <w:p w14:paraId="66B68F36" w14:textId="77777777" w:rsidR="001B6CFC" w:rsidRDefault="001B6CFC" w:rsidP="001B6CFC">
            <w:pPr>
              <w:jc w:val="both"/>
            </w:pPr>
          </w:p>
        </w:tc>
        <w:tc>
          <w:tcPr>
            <w:tcW w:w="660" w:type="pct"/>
          </w:tcPr>
          <w:p w14:paraId="04A10714" w14:textId="77777777" w:rsidR="001B6CFC" w:rsidRDefault="001B6CFC" w:rsidP="001B6CFC">
            <w:pPr>
              <w:jc w:val="both"/>
            </w:pPr>
          </w:p>
        </w:tc>
        <w:tc>
          <w:tcPr>
            <w:tcW w:w="708" w:type="pct"/>
          </w:tcPr>
          <w:p w14:paraId="3099326E" w14:textId="77777777" w:rsidR="001B6CFC" w:rsidRDefault="001B6CFC" w:rsidP="001B6CFC">
            <w:pPr>
              <w:jc w:val="both"/>
            </w:pPr>
          </w:p>
        </w:tc>
      </w:tr>
      <w:tr w:rsidR="001B6CFC" w14:paraId="4BAD4E2F" w14:textId="77777777" w:rsidTr="001B6CFC">
        <w:trPr>
          <w:trHeight w:val="288"/>
          <w:jc w:val="center"/>
        </w:trPr>
        <w:tc>
          <w:tcPr>
            <w:tcW w:w="2452" w:type="pct"/>
          </w:tcPr>
          <w:p w14:paraId="5BF4D790" w14:textId="77777777" w:rsidR="001B6CFC" w:rsidRDefault="001B6CFC" w:rsidP="001B6CFC">
            <w:pPr>
              <w:jc w:val="both"/>
            </w:pPr>
          </w:p>
          <w:p w14:paraId="5AFE91B2" w14:textId="77777777" w:rsidR="001B6CFC" w:rsidRDefault="001B6CFC" w:rsidP="001B6CFC">
            <w:pPr>
              <w:jc w:val="both"/>
            </w:pPr>
          </w:p>
        </w:tc>
        <w:tc>
          <w:tcPr>
            <w:tcW w:w="472" w:type="pct"/>
          </w:tcPr>
          <w:p w14:paraId="73282E7B" w14:textId="77777777" w:rsidR="001B6CFC" w:rsidRDefault="001B6CFC" w:rsidP="001B6CFC">
            <w:pPr>
              <w:jc w:val="both"/>
            </w:pPr>
          </w:p>
        </w:tc>
        <w:tc>
          <w:tcPr>
            <w:tcW w:w="708" w:type="pct"/>
          </w:tcPr>
          <w:p w14:paraId="678C1633" w14:textId="77777777" w:rsidR="001B6CFC" w:rsidRDefault="001B6CFC" w:rsidP="001B6CFC">
            <w:pPr>
              <w:jc w:val="both"/>
            </w:pPr>
          </w:p>
        </w:tc>
        <w:tc>
          <w:tcPr>
            <w:tcW w:w="660" w:type="pct"/>
          </w:tcPr>
          <w:p w14:paraId="043C8390" w14:textId="77777777" w:rsidR="001B6CFC" w:rsidRDefault="001B6CFC" w:rsidP="001B6CFC">
            <w:pPr>
              <w:jc w:val="both"/>
            </w:pPr>
          </w:p>
        </w:tc>
        <w:tc>
          <w:tcPr>
            <w:tcW w:w="708" w:type="pct"/>
          </w:tcPr>
          <w:p w14:paraId="208FE768" w14:textId="77777777" w:rsidR="001B6CFC" w:rsidRDefault="001B6CFC" w:rsidP="001B6CFC">
            <w:pPr>
              <w:jc w:val="both"/>
            </w:pPr>
          </w:p>
        </w:tc>
      </w:tr>
      <w:tr w:rsidR="001B6CFC" w14:paraId="2F0E2C9F" w14:textId="77777777" w:rsidTr="001B6CFC">
        <w:trPr>
          <w:trHeight w:val="288"/>
          <w:jc w:val="center"/>
        </w:trPr>
        <w:tc>
          <w:tcPr>
            <w:tcW w:w="2452" w:type="pct"/>
          </w:tcPr>
          <w:p w14:paraId="529D2CE7" w14:textId="77777777" w:rsidR="001B6CFC" w:rsidRDefault="001B6CFC" w:rsidP="001B6CFC">
            <w:pPr>
              <w:jc w:val="both"/>
            </w:pPr>
          </w:p>
          <w:p w14:paraId="72D06CDC" w14:textId="77777777" w:rsidR="001B6CFC" w:rsidRDefault="001B6CFC" w:rsidP="001B6CFC">
            <w:pPr>
              <w:jc w:val="both"/>
            </w:pPr>
          </w:p>
        </w:tc>
        <w:tc>
          <w:tcPr>
            <w:tcW w:w="472" w:type="pct"/>
          </w:tcPr>
          <w:p w14:paraId="40ED370C" w14:textId="77777777" w:rsidR="001B6CFC" w:rsidRDefault="001B6CFC" w:rsidP="001B6CFC">
            <w:pPr>
              <w:jc w:val="both"/>
            </w:pPr>
          </w:p>
        </w:tc>
        <w:tc>
          <w:tcPr>
            <w:tcW w:w="708" w:type="pct"/>
          </w:tcPr>
          <w:p w14:paraId="67659C67" w14:textId="77777777" w:rsidR="001B6CFC" w:rsidRDefault="001B6CFC" w:rsidP="001B6CFC">
            <w:pPr>
              <w:jc w:val="both"/>
            </w:pPr>
          </w:p>
        </w:tc>
        <w:tc>
          <w:tcPr>
            <w:tcW w:w="660" w:type="pct"/>
          </w:tcPr>
          <w:p w14:paraId="402DFB7A" w14:textId="77777777" w:rsidR="001B6CFC" w:rsidRDefault="001B6CFC" w:rsidP="001B6CFC">
            <w:pPr>
              <w:jc w:val="both"/>
            </w:pPr>
          </w:p>
        </w:tc>
        <w:tc>
          <w:tcPr>
            <w:tcW w:w="708" w:type="pct"/>
          </w:tcPr>
          <w:p w14:paraId="3F154BEA" w14:textId="77777777" w:rsidR="001B6CFC" w:rsidRDefault="001B6CFC" w:rsidP="001B6CFC">
            <w:pPr>
              <w:jc w:val="both"/>
            </w:pPr>
          </w:p>
        </w:tc>
      </w:tr>
      <w:tr w:rsidR="001B6CFC" w14:paraId="1BC7915D" w14:textId="77777777" w:rsidTr="001B6CFC">
        <w:trPr>
          <w:trHeight w:val="288"/>
          <w:jc w:val="center"/>
        </w:trPr>
        <w:tc>
          <w:tcPr>
            <w:tcW w:w="2452" w:type="pct"/>
          </w:tcPr>
          <w:p w14:paraId="4DD296B8" w14:textId="77777777" w:rsidR="001B6CFC" w:rsidRDefault="001B6CFC" w:rsidP="001B6CFC">
            <w:pPr>
              <w:jc w:val="both"/>
            </w:pPr>
          </w:p>
          <w:p w14:paraId="22ECEB36" w14:textId="77777777" w:rsidR="001B6CFC" w:rsidRDefault="001B6CFC" w:rsidP="001B6CFC">
            <w:pPr>
              <w:jc w:val="both"/>
            </w:pPr>
          </w:p>
        </w:tc>
        <w:tc>
          <w:tcPr>
            <w:tcW w:w="472" w:type="pct"/>
          </w:tcPr>
          <w:p w14:paraId="76082C56" w14:textId="77777777" w:rsidR="001B6CFC" w:rsidRDefault="001B6CFC" w:rsidP="001B6CFC">
            <w:pPr>
              <w:jc w:val="both"/>
            </w:pPr>
          </w:p>
        </w:tc>
        <w:tc>
          <w:tcPr>
            <w:tcW w:w="708" w:type="pct"/>
          </w:tcPr>
          <w:p w14:paraId="3299E883" w14:textId="77777777" w:rsidR="001B6CFC" w:rsidRDefault="001B6CFC" w:rsidP="001B6CFC">
            <w:pPr>
              <w:jc w:val="both"/>
            </w:pPr>
          </w:p>
        </w:tc>
        <w:tc>
          <w:tcPr>
            <w:tcW w:w="660" w:type="pct"/>
          </w:tcPr>
          <w:p w14:paraId="5579BA70" w14:textId="77777777" w:rsidR="001B6CFC" w:rsidRDefault="001B6CFC" w:rsidP="001B6CFC">
            <w:pPr>
              <w:jc w:val="both"/>
            </w:pPr>
          </w:p>
        </w:tc>
        <w:tc>
          <w:tcPr>
            <w:tcW w:w="708" w:type="pct"/>
          </w:tcPr>
          <w:p w14:paraId="39F23427" w14:textId="77777777" w:rsidR="001B6CFC" w:rsidRDefault="001B6CFC" w:rsidP="001B6CFC">
            <w:pPr>
              <w:jc w:val="both"/>
            </w:pPr>
          </w:p>
        </w:tc>
      </w:tr>
      <w:tr w:rsidR="001B6CFC" w14:paraId="5DCE3856" w14:textId="77777777" w:rsidTr="001B6CFC">
        <w:trPr>
          <w:trHeight w:val="288"/>
          <w:jc w:val="center"/>
        </w:trPr>
        <w:tc>
          <w:tcPr>
            <w:tcW w:w="2452" w:type="pct"/>
          </w:tcPr>
          <w:p w14:paraId="5220646A" w14:textId="77777777" w:rsidR="001B6CFC" w:rsidRDefault="001B6CFC" w:rsidP="001B6CFC">
            <w:pPr>
              <w:jc w:val="both"/>
            </w:pPr>
          </w:p>
          <w:p w14:paraId="3FB92939" w14:textId="77777777" w:rsidR="001B6CFC" w:rsidRDefault="001B6CFC" w:rsidP="001B6CFC">
            <w:pPr>
              <w:jc w:val="both"/>
            </w:pPr>
          </w:p>
        </w:tc>
        <w:tc>
          <w:tcPr>
            <w:tcW w:w="472" w:type="pct"/>
          </w:tcPr>
          <w:p w14:paraId="3D6F4D11" w14:textId="77777777" w:rsidR="001B6CFC" w:rsidRDefault="001B6CFC" w:rsidP="001B6CFC">
            <w:pPr>
              <w:jc w:val="both"/>
            </w:pPr>
          </w:p>
        </w:tc>
        <w:tc>
          <w:tcPr>
            <w:tcW w:w="708" w:type="pct"/>
          </w:tcPr>
          <w:p w14:paraId="71EC6B73" w14:textId="77777777" w:rsidR="001B6CFC" w:rsidRDefault="001B6CFC" w:rsidP="001B6CFC">
            <w:pPr>
              <w:jc w:val="both"/>
            </w:pPr>
          </w:p>
        </w:tc>
        <w:tc>
          <w:tcPr>
            <w:tcW w:w="660" w:type="pct"/>
          </w:tcPr>
          <w:p w14:paraId="15E318A9" w14:textId="77777777" w:rsidR="001B6CFC" w:rsidRDefault="001B6CFC" w:rsidP="001B6CFC">
            <w:pPr>
              <w:jc w:val="both"/>
            </w:pPr>
          </w:p>
        </w:tc>
        <w:tc>
          <w:tcPr>
            <w:tcW w:w="708" w:type="pct"/>
          </w:tcPr>
          <w:p w14:paraId="4435C4DD" w14:textId="77777777" w:rsidR="001B6CFC" w:rsidRDefault="001B6CFC" w:rsidP="001B6CFC">
            <w:pPr>
              <w:jc w:val="both"/>
            </w:pPr>
          </w:p>
        </w:tc>
      </w:tr>
      <w:tr w:rsidR="001B6CFC" w14:paraId="29C4D671" w14:textId="77777777" w:rsidTr="001B6CFC">
        <w:trPr>
          <w:trHeight w:val="288"/>
          <w:jc w:val="center"/>
        </w:trPr>
        <w:tc>
          <w:tcPr>
            <w:tcW w:w="2452" w:type="pct"/>
          </w:tcPr>
          <w:p w14:paraId="4B542437" w14:textId="77777777" w:rsidR="001B6CFC" w:rsidRDefault="001B6CFC" w:rsidP="001B6CFC">
            <w:pPr>
              <w:jc w:val="both"/>
            </w:pPr>
          </w:p>
          <w:p w14:paraId="75FE3E2D" w14:textId="77777777" w:rsidR="001B6CFC" w:rsidRDefault="001B6CFC" w:rsidP="001B6CFC">
            <w:pPr>
              <w:jc w:val="both"/>
            </w:pPr>
          </w:p>
        </w:tc>
        <w:tc>
          <w:tcPr>
            <w:tcW w:w="472" w:type="pct"/>
          </w:tcPr>
          <w:p w14:paraId="35A42947" w14:textId="77777777" w:rsidR="001B6CFC" w:rsidRDefault="001B6CFC" w:rsidP="001B6CFC">
            <w:pPr>
              <w:jc w:val="both"/>
            </w:pPr>
          </w:p>
        </w:tc>
        <w:tc>
          <w:tcPr>
            <w:tcW w:w="708" w:type="pct"/>
          </w:tcPr>
          <w:p w14:paraId="75D0560B" w14:textId="77777777" w:rsidR="001B6CFC" w:rsidRDefault="001B6CFC" w:rsidP="001B6CFC">
            <w:pPr>
              <w:jc w:val="both"/>
            </w:pPr>
          </w:p>
        </w:tc>
        <w:tc>
          <w:tcPr>
            <w:tcW w:w="660" w:type="pct"/>
          </w:tcPr>
          <w:p w14:paraId="5481C840" w14:textId="77777777" w:rsidR="001B6CFC" w:rsidRDefault="001B6CFC" w:rsidP="001B6CFC">
            <w:pPr>
              <w:jc w:val="both"/>
            </w:pPr>
          </w:p>
        </w:tc>
        <w:tc>
          <w:tcPr>
            <w:tcW w:w="708" w:type="pct"/>
          </w:tcPr>
          <w:p w14:paraId="11EC1A97" w14:textId="77777777" w:rsidR="001B6CFC" w:rsidRDefault="001B6CFC" w:rsidP="001B6CFC">
            <w:pPr>
              <w:jc w:val="both"/>
            </w:pPr>
          </w:p>
        </w:tc>
      </w:tr>
      <w:tr w:rsidR="001B6CFC" w14:paraId="51F2E7D8" w14:textId="77777777" w:rsidTr="001B6CFC">
        <w:trPr>
          <w:trHeight w:val="288"/>
          <w:jc w:val="center"/>
        </w:trPr>
        <w:tc>
          <w:tcPr>
            <w:tcW w:w="2452" w:type="pct"/>
          </w:tcPr>
          <w:p w14:paraId="7F6380BE" w14:textId="77777777" w:rsidR="001B6CFC" w:rsidRDefault="001B6CFC" w:rsidP="001B6CFC">
            <w:pPr>
              <w:jc w:val="both"/>
            </w:pPr>
          </w:p>
          <w:p w14:paraId="274EF51B" w14:textId="77777777" w:rsidR="001B6CFC" w:rsidRDefault="001B6CFC" w:rsidP="001B6CFC">
            <w:pPr>
              <w:jc w:val="both"/>
            </w:pPr>
          </w:p>
        </w:tc>
        <w:tc>
          <w:tcPr>
            <w:tcW w:w="472" w:type="pct"/>
          </w:tcPr>
          <w:p w14:paraId="1B1DDEDC" w14:textId="77777777" w:rsidR="001B6CFC" w:rsidRDefault="001B6CFC" w:rsidP="001B6CFC">
            <w:pPr>
              <w:jc w:val="both"/>
            </w:pPr>
          </w:p>
        </w:tc>
        <w:tc>
          <w:tcPr>
            <w:tcW w:w="708" w:type="pct"/>
          </w:tcPr>
          <w:p w14:paraId="63FB4D6D" w14:textId="77777777" w:rsidR="001B6CFC" w:rsidRDefault="001B6CFC" w:rsidP="001B6CFC">
            <w:pPr>
              <w:jc w:val="both"/>
            </w:pPr>
          </w:p>
        </w:tc>
        <w:tc>
          <w:tcPr>
            <w:tcW w:w="660" w:type="pct"/>
          </w:tcPr>
          <w:p w14:paraId="3AD62E95" w14:textId="77777777" w:rsidR="001B6CFC" w:rsidRDefault="001B6CFC" w:rsidP="001B6CFC">
            <w:pPr>
              <w:jc w:val="both"/>
            </w:pPr>
          </w:p>
        </w:tc>
        <w:tc>
          <w:tcPr>
            <w:tcW w:w="708" w:type="pct"/>
          </w:tcPr>
          <w:p w14:paraId="45C5D7C1" w14:textId="77777777" w:rsidR="001B6CFC" w:rsidRDefault="001B6CFC" w:rsidP="001B6CFC">
            <w:pPr>
              <w:jc w:val="both"/>
            </w:pPr>
          </w:p>
        </w:tc>
      </w:tr>
      <w:tr w:rsidR="001B6CFC" w14:paraId="148AE9B8" w14:textId="77777777" w:rsidTr="001B6CFC">
        <w:trPr>
          <w:trHeight w:val="288"/>
          <w:jc w:val="center"/>
        </w:trPr>
        <w:tc>
          <w:tcPr>
            <w:tcW w:w="2452" w:type="pct"/>
          </w:tcPr>
          <w:p w14:paraId="6EB53669" w14:textId="77777777" w:rsidR="001B6CFC" w:rsidRDefault="001B6CFC" w:rsidP="001B6CFC">
            <w:pPr>
              <w:jc w:val="both"/>
            </w:pPr>
          </w:p>
          <w:p w14:paraId="38F55E65" w14:textId="77777777" w:rsidR="001B6CFC" w:rsidRDefault="001B6CFC" w:rsidP="001B6CFC">
            <w:pPr>
              <w:jc w:val="both"/>
            </w:pPr>
          </w:p>
        </w:tc>
        <w:tc>
          <w:tcPr>
            <w:tcW w:w="472" w:type="pct"/>
          </w:tcPr>
          <w:p w14:paraId="38331319" w14:textId="77777777" w:rsidR="001B6CFC" w:rsidRDefault="001B6CFC" w:rsidP="001B6CFC">
            <w:pPr>
              <w:jc w:val="both"/>
            </w:pPr>
          </w:p>
        </w:tc>
        <w:tc>
          <w:tcPr>
            <w:tcW w:w="708" w:type="pct"/>
          </w:tcPr>
          <w:p w14:paraId="1A7067B9" w14:textId="77777777" w:rsidR="001B6CFC" w:rsidRDefault="001B6CFC" w:rsidP="001B6CFC">
            <w:pPr>
              <w:jc w:val="both"/>
            </w:pPr>
          </w:p>
        </w:tc>
        <w:tc>
          <w:tcPr>
            <w:tcW w:w="660" w:type="pct"/>
          </w:tcPr>
          <w:p w14:paraId="6547DC2D" w14:textId="77777777" w:rsidR="001B6CFC" w:rsidRDefault="001B6CFC" w:rsidP="001B6CFC">
            <w:pPr>
              <w:jc w:val="both"/>
            </w:pPr>
          </w:p>
        </w:tc>
        <w:tc>
          <w:tcPr>
            <w:tcW w:w="708" w:type="pct"/>
          </w:tcPr>
          <w:p w14:paraId="10D69E7D" w14:textId="77777777" w:rsidR="001B6CFC" w:rsidRDefault="001B6CFC" w:rsidP="001B6CFC">
            <w:pPr>
              <w:jc w:val="both"/>
            </w:pPr>
          </w:p>
        </w:tc>
      </w:tr>
      <w:tr w:rsidR="001B6CFC" w14:paraId="37241A0E" w14:textId="77777777" w:rsidTr="001B6CFC">
        <w:trPr>
          <w:trHeight w:val="288"/>
          <w:jc w:val="center"/>
        </w:trPr>
        <w:tc>
          <w:tcPr>
            <w:tcW w:w="2452" w:type="pct"/>
          </w:tcPr>
          <w:p w14:paraId="3034F62F" w14:textId="77777777" w:rsidR="001B6CFC" w:rsidRDefault="001B6CFC" w:rsidP="001B6CFC">
            <w:pPr>
              <w:jc w:val="both"/>
            </w:pPr>
          </w:p>
          <w:p w14:paraId="7AD547B5" w14:textId="77777777" w:rsidR="001B6CFC" w:rsidRDefault="001B6CFC" w:rsidP="001B6CFC">
            <w:pPr>
              <w:jc w:val="both"/>
            </w:pPr>
          </w:p>
        </w:tc>
        <w:tc>
          <w:tcPr>
            <w:tcW w:w="472" w:type="pct"/>
          </w:tcPr>
          <w:p w14:paraId="632CD467" w14:textId="77777777" w:rsidR="001B6CFC" w:rsidRDefault="001B6CFC" w:rsidP="001B6CFC">
            <w:pPr>
              <w:jc w:val="both"/>
            </w:pPr>
          </w:p>
        </w:tc>
        <w:tc>
          <w:tcPr>
            <w:tcW w:w="708" w:type="pct"/>
          </w:tcPr>
          <w:p w14:paraId="49DD51C1" w14:textId="77777777" w:rsidR="001B6CFC" w:rsidRDefault="001B6CFC" w:rsidP="001B6CFC">
            <w:pPr>
              <w:jc w:val="both"/>
            </w:pPr>
          </w:p>
        </w:tc>
        <w:tc>
          <w:tcPr>
            <w:tcW w:w="660" w:type="pct"/>
          </w:tcPr>
          <w:p w14:paraId="4A9626E3" w14:textId="77777777" w:rsidR="001B6CFC" w:rsidRDefault="001B6CFC" w:rsidP="001B6CFC">
            <w:pPr>
              <w:jc w:val="both"/>
            </w:pPr>
          </w:p>
        </w:tc>
        <w:tc>
          <w:tcPr>
            <w:tcW w:w="708" w:type="pct"/>
          </w:tcPr>
          <w:p w14:paraId="7D5EC121" w14:textId="77777777" w:rsidR="001B6CFC" w:rsidRDefault="001B6CFC" w:rsidP="001B6CFC">
            <w:pPr>
              <w:jc w:val="both"/>
            </w:pPr>
          </w:p>
        </w:tc>
      </w:tr>
      <w:tr w:rsidR="001B6CFC" w14:paraId="6B533506" w14:textId="77777777" w:rsidTr="001B6CFC">
        <w:trPr>
          <w:trHeight w:val="288"/>
          <w:jc w:val="center"/>
        </w:trPr>
        <w:tc>
          <w:tcPr>
            <w:tcW w:w="2452" w:type="pct"/>
          </w:tcPr>
          <w:p w14:paraId="7F0869B8" w14:textId="77777777" w:rsidR="001B6CFC" w:rsidRDefault="001B6CFC" w:rsidP="001B6CFC">
            <w:pPr>
              <w:jc w:val="both"/>
            </w:pPr>
          </w:p>
          <w:p w14:paraId="00CCA17F" w14:textId="77777777" w:rsidR="001B6CFC" w:rsidRDefault="001B6CFC" w:rsidP="001B6CFC">
            <w:pPr>
              <w:jc w:val="both"/>
            </w:pPr>
          </w:p>
        </w:tc>
        <w:tc>
          <w:tcPr>
            <w:tcW w:w="472" w:type="pct"/>
          </w:tcPr>
          <w:p w14:paraId="455C3D1C" w14:textId="77777777" w:rsidR="001B6CFC" w:rsidRDefault="001B6CFC" w:rsidP="001B6CFC">
            <w:pPr>
              <w:jc w:val="both"/>
            </w:pPr>
          </w:p>
        </w:tc>
        <w:tc>
          <w:tcPr>
            <w:tcW w:w="708" w:type="pct"/>
          </w:tcPr>
          <w:p w14:paraId="7EA128F2" w14:textId="77777777" w:rsidR="001B6CFC" w:rsidRDefault="001B6CFC" w:rsidP="001B6CFC">
            <w:pPr>
              <w:jc w:val="both"/>
            </w:pPr>
          </w:p>
        </w:tc>
        <w:tc>
          <w:tcPr>
            <w:tcW w:w="660" w:type="pct"/>
          </w:tcPr>
          <w:p w14:paraId="07ACC60D" w14:textId="77777777" w:rsidR="001B6CFC" w:rsidRDefault="001B6CFC" w:rsidP="001B6CFC">
            <w:pPr>
              <w:jc w:val="both"/>
            </w:pPr>
          </w:p>
        </w:tc>
        <w:tc>
          <w:tcPr>
            <w:tcW w:w="708" w:type="pct"/>
          </w:tcPr>
          <w:p w14:paraId="0A369733" w14:textId="77777777" w:rsidR="001B6CFC" w:rsidRDefault="001B6CFC" w:rsidP="001B6CFC">
            <w:pPr>
              <w:jc w:val="both"/>
            </w:pPr>
          </w:p>
        </w:tc>
      </w:tr>
      <w:tr w:rsidR="001B6CFC" w14:paraId="37AF02B0" w14:textId="77777777" w:rsidTr="001B6CFC">
        <w:trPr>
          <w:trHeight w:val="288"/>
          <w:jc w:val="center"/>
        </w:trPr>
        <w:tc>
          <w:tcPr>
            <w:tcW w:w="2452" w:type="pct"/>
          </w:tcPr>
          <w:p w14:paraId="72261B8A" w14:textId="77777777" w:rsidR="001B6CFC" w:rsidRDefault="001B6CFC" w:rsidP="001B6CFC">
            <w:pPr>
              <w:jc w:val="both"/>
            </w:pPr>
          </w:p>
          <w:p w14:paraId="3AFB80C8" w14:textId="77777777" w:rsidR="001B6CFC" w:rsidRDefault="001B6CFC" w:rsidP="001B6CFC">
            <w:pPr>
              <w:jc w:val="both"/>
            </w:pPr>
          </w:p>
        </w:tc>
        <w:tc>
          <w:tcPr>
            <w:tcW w:w="472" w:type="pct"/>
          </w:tcPr>
          <w:p w14:paraId="5D88580A" w14:textId="77777777" w:rsidR="001B6CFC" w:rsidRDefault="001B6CFC" w:rsidP="001B6CFC">
            <w:pPr>
              <w:jc w:val="both"/>
            </w:pPr>
          </w:p>
        </w:tc>
        <w:tc>
          <w:tcPr>
            <w:tcW w:w="708" w:type="pct"/>
          </w:tcPr>
          <w:p w14:paraId="52A65A3D" w14:textId="77777777" w:rsidR="001B6CFC" w:rsidRDefault="001B6CFC" w:rsidP="001B6CFC">
            <w:pPr>
              <w:jc w:val="both"/>
            </w:pPr>
          </w:p>
        </w:tc>
        <w:tc>
          <w:tcPr>
            <w:tcW w:w="660" w:type="pct"/>
          </w:tcPr>
          <w:p w14:paraId="52E0B17F" w14:textId="77777777" w:rsidR="001B6CFC" w:rsidRDefault="001B6CFC" w:rsidP="001B6CFC">
            <w:pPr>
              <w:jc w:val="both"/>
            </w:pPr>
          </w:p>
        </w:tc>
        <w:tc>
          <w:tcPr>
            <w:tcW w:w="708" w:type="pct"/>
          </w:tcPr>
          <w:p w14:paraId="11063F17" w14:textId="77777777" w:rsidR="001B6CFC" w:rsidRDefault="001B6CFC" w:rsidP="001B6CFC">
            <w:pPr>
              <w:jc w:val="both"/>
            </w:pPr>
          </w:p>
        </w:tc>
      </w:tr>
      <w:tr w:rsidR="001B6CFC" w14:paraId="6B803E2F" w14:textId="77777777" w:rsidTr="001B6CFC">
        <w:trPr>
          <w:trHeight w:val="288"/>
          <w:jc w:val="center"/>
        </w:trPr>
        <w:tc>
          <w:tcPr>
            <w:tcW w:w="2452" w:type="pct"/>
          </w:tcPr>
          <w:p w14:paraId="5006EFA8" w14:textId="77777777" w:rsidR="001B6CFC" w:rsidRDefault="001B6CFC" w:rsidP="001B6CFC">
            <w:pPr>
              <w:jc w:val="both"/>
            </w:pPr>
          </w:p>
          <w:p w14:paraId="3524D214" w14:textId="77777777" w:rsidR="001B6CFC" w:rsidRDefault="001B6CFC" w:rsidP="001B6CFC">
            <w:pPr>
              <w:jc w:val="both"/>
            </w:pPr>
          </w:p>
        </w:tc>
        <w:tc>
          <w:tcPr>
            <w:tcW w:w="472" w:type="pct"/>
          </w:tcPr>
          <w:p w14:paraId="609C1F22" w14:textId="77777777" w:rsidR="001B6CFC" w:rsidRDefault="001B6CFC" w:rsidP="001B6CFC">
            <w:pPr>
              <w:jc w:val="both"/>
            </w:pPr>
          </w:p>
        </w:tc>
        <w:tc>
          <w:tcPr>
            <w:tcW w:w="708" w:type="pct"/>
          </w:tcPr>
          <w:p w14:paraId="60633B55" w14:textId="77777777" w:rsidR="001B6CFC" w:rsidRDefault="001B6CFC" w:rsidP="001B6CFC">
            <w:pPr>
              <w:jc w:val="both"/>
            </w:pPr>
          </w:p>
        </w:tc>
        <w:tc>
          <w:tcPr>
            <w:tcW w:w="660" w:type="pct"/>
          </w:tcPr>
          <w:p w14:paraId="59E81FDE" w14:textId="77777777" w:rsidR="001B6CFC" w:rsidRDefault="001B6CFC" w:rsidP="001B6CFC">
            <w:pPr>
              <w:jc w:val="both"/>
            </w:pPr>
          </w:p>
        </w:tc>
        <w:tc>
          <w:tcPr>
            <w:tcW w:w="708" w:type="pct"/>
          </w:tcPr>
          <w:p w14:paraId="391B6862" w14:textId="77777777" w:rsidR="001B6CFC" w:rsidRDefault="001B6CFC" w:rsidP="001B6CFC">
            <w:pPr>
              <w:jc w:val="both"/>
            </w:pPr>
          </w:p>
        </w:tc>
      </w:tr>
      <w:tr w:rsidR="001B6CFC" w14:paraId="03C2646C" w14:textId="77777777" w:rsidTr="001B6CFC">
        <w:trPr>
          <w:trHeight w:val="288"/>
          <w:jc w:val="center"/>
        </w:trPr>
        <w:tc>
          <w:tcPr>
            <w:tcW w:w="2452" w:type="pct"/>
          </w:tcPr>
          <w:p w14:paraId="31DE6EF6" w14:textId="77777777" w:rsidR="001B6CFC" w:rsidRDefault="001B6CFC" w:rsidP="001B6CFC">
            <w:pPr>
              <w:jc w:val="both"/>
            </w:pPr>
          </w:p>
          <w:p w14:paraId="3D539DC5" w14:textId="77777777" w:rsidR="001B6CFC" w:rsidRDefault="001B6CFC" w:rsidP="001B6CFC">
            <w:pPr>
              <w:jc w:val="both"/>
            </w:pPr>
          </w:p>
        </w:tc>
        <w:tc>
          <w:tcPr>
            <w:tcW w:w="472" w:type="pct"/>
          </w:tcPr>
          <w:p w14:paraId="4BD87691" w14:textId="77777777" w:rsidR="001B6CFC" w:rsidRDefault="001B6CFC" w:rsidP="001B6CFC">
            <w:pPr>
              <w:jc w:val="both"/>
            </w:pPr>
          </w:p>
        </w:tc>
        <w:tc>
          <w:tcPr>
            <w:tcW w:w="708" w:type="pct"/>
          </w:tcPr>
          <w:p w14:paraId="4A497703" w14:textId="77777777" w:rsidR="001B6CFC" w:rsidRDefault="001B6CFC" w:rsidP="001B6CFC">
            <w:pPr>
              <w:jc w:val="both"/>
            </w:pPr>
          </w:p>
        </w:tc>
        <w:tc>
          <w:tcPr>
            <w:tcW w:w="660" w:type="pct"/>
          </w:tcPr>
          <w:p w14:paraId="7F677BDD" w14:textId="77777777" w:rsidR="001B6CFC" w:rsidRDefault="001B6CFC" w:rsidP="001B6CFC">
            <w:pPr>
              <w:jc w:val="both"/>
            </w:pPr>
          </w:p>
        </w:tc>
        <w:tc>
          <w:tcPr>
            <w:tcW w:w="708" w:type="pct"/>
          </w:tcPr>
          <w:p w14:paraId="4007BBF4" w14:textId="77777777" w:rsidR="001B6CFC" w:rsidRDefault="001B6CFC" w:rsidP="001B6CFC">
            <w:pPr>
              <w:jc w:val="both"/>
            </w:pPr>
          </w:p>
        </w:tc>
      </w:tr>
      <w:tr w:rsidR="001B6CFC" w14:paraId="61EF1844" w14:textId="77777777" w:rsidTr="001B6CFC">
        <w:trPr>
          <w:trHeight w:val="288"/>
          <w:jc w:val="center"/>
        </w:trPr>
        <w:tc>
          <w:tcPr>
            <w:tcW w:w="2452" w:type="pct"/>
          </w:tcPr>
          <w:p w14:paraId="53934279" w14:textId="77777777" w:rsidR="001B6CFC" w:rsidRDefault="001B6CFC" w:rsidP="001B6CFC">
            <w:pPr>
              <w:jc w:val="both"/>
            </w:pPr>
          </w:p>
          <w:p w14:paraId="536A017C" w14:textId="77777777" w:rsidR="001B6CFC" w:rsidRDefault="001B6CFC" w:rsidP="001B6CFC">
            <w:pPr>
              <w:jc w:val="both"/>
            </w:pPr>
          </w:p>
        </w:tc>
        <w:tc>
          <w:tcPr>
            <w:tcW w:w="472" w:type="pct"/>
          </w:tcPr>
          <w:p w14:paraId="24C7D09C" w14:textId="77777777" w:rsidR="001B6CFC" w:rsidRDefault="001B6CFC" w:rsidP="001B6CFC">
            <w:pPr>
              <w:jc w:val="both"/>
            </w:pPr>
          </w:p>
        </w:tc>
        <w:tc>
          <w:tcPr>
            <w:tcW w:w="708" w:type="pct"/>
          </w:tcPr>
          <w:p w14:paraId="209AACFE" w14:textId="77777777" w:rsidR="001B6CFC" w:rsidRDefault="001B6CFC" w:rsidP="001B6CFC">
            <w:pPr>
              <w:jc w:val="both"/>
            </w:pPr>
          </w:p>
        </w:tc>
        <w:tc>
          <w:tcPr>
            <w:tcW w:w="660" w:type="pct"/>
          </w:tcPr>
          <w:p w14:paraId="68EB4837" w14:textId="77777777" w:rsidR="001B6CFC" w:rsidRDefault="001B6CFC" w:rsidP="001B6CFC">
            <w:pPr>
              <w:jc w:val="both"/>
            </w:pPr>
          </w:p>
        </w:tc>
        <w:tc>
          <w:tcPr>
            <w:tcW w:w="708" w:type="pct"/>
          </w:tcPr>
          <w:p w14:paraId="253E4BCF" w14:textId="77777777" w:rsidR="001B6CFC" w:rsidRDefault="001B6CFC" w:rsidP="001B6CFC">
            <w:pPr>
              <w:jc w:val="both"/>
            </w:pPr>
          </w:p>
        </w:tc>
      </w:tr>
      <w:tr w:rsidR="001B6CFC" w14:paraId="381BC29D" w14:textId="77777777" w:rsidTr="001B6CFC">
        <w:trPr>
          <w:trHeight w:val="288"/>
          <w:jc w:val="center"/>
        </w:trPr>
        <w:tc>
          <w:tcPr>
            <w:tcW w:w="2452" w:type="pct"/>
          </w:tcPr>
          <w:p w14:paraId="2C82E144" w14:textId="77777777" w:rsidR="001B6CFC" w:rsidRDefault="001B6CFC" w:rsidP="001B6CFC">
            <w:pPr>
              <w:jc w:val="both"/>
            </w:pPr>
          </w:p>
          <w:p w14:paraId="3408AB25" w14:textId="77777777" w:rsidR="001B6CFC" w:rsidRDefault="001B6CFC" w:rsidP="001B6CFC">
            <w:pPr>
              <w:jc w:val="both"/>
            </w:pPr>
          </w:p>
        </w:tc>
        <w:tc>
          <w:tcPr>
            <w:tcW w:w="472" w:type="pct"/>
          </w:tcPr>
          <w:p w14:paraId="4B9A822F" w14:textId="77777777" w:rsidR="001B6CFC" w:rsidRDefault="001B6CFC" w:rsidP="001B6CFC">
            <w:pPr>
              <w:jc w:val="both"/>
            </w:pPr>
          </w:p>
        </w:tc>
        <w:tc>
          <w:tcPr>
            <w:tcW w:w="708" w:type="pct"/>
          </w:tcPr>
          <w:p w14:paraId="01811374" w14:textId="77777777" w:rsidR="001B6CFC" w:rsidRDefault="001B6CFC" w:rsidP="001B6CFC">
            <w:pPr>
              <w:jc w:val="both"/>
            </w:pPr>
          </w:p>
        </w:tc>
        <w:tc>
          <w:tcPr>
            <w:tcW w:w="660" w:type="pct"/>
          </w:tcPr>
          <w:p w14:paraId="4FD3FC77" w14:textId="77777777" w:rsidR="001B6CFC" w:rsidRDefault="001B6CFC" w:rsidP="001B6CFC">
            <w:pPr>
              <w:jc w:val="both"/>
            </w:pPr>
          </w:p>
        </w:tc>
        <w:tc>
          <w:tcPr>
            <w:tcW w:w="708" w:type="pct"/>
          </w:tcPr>
          <w:p w14:paraId="12894B55" w14:textId="77777777" w:rsidR="001B6CFC" w:rsidRDefault="001B6CFC" w:rsidP="001B6CFC">
            <w:pPr>
              <w:jc w:val="both"/>
            </w:pPr>
          </w:p>
        </w:tc>
      </w:tr>
    </w:tbl>
    <w:p w14:paraId="1C05C67F" w14:textId="77777777" w:rsidR="001B6CFC" w:rsidRDefault="001B6CFC" w:rsidP="001B6CFC">
      <w:pPr>
        <w:jc w:val="both"/>
      </w:pPr>
    </w:p>
    <w:p w14:paraId="249CB83A" w14:textId="77777777"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2</w:t>
      </w:r>
      <w:r w:rsidRPr="003F3BB9">
        <w:rPr>
          <w:color w:val="FF0000"/>
          <w:sz w:val="28"/>
          <w:szCs w:val="28"/>
        </w:rPr>
        <w:t>&gt;</w:t>
      </w:r>
    </w:p>
    <w:p w14:paraId="2B54447D" w14:textId="77777777" w:rsidR="001B6CFC" w:rsidRDefault="001B6CFC" w:rsidP="001B6CFC">
      <w:pPr>
        <w:jc w:val="center"/>
      </w:pPr>
    </w:p>
    <w:p w14:paraId="5AD44AD2" w14:textId="77777777"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14:paraId="1D474B35" w14:textId="77777777" w:rsidR="005B5288" w:rsidRDefault="005B5288" w:rsidP="005B5288">
      <w:pPr>
        <w:rPr>
          <w:i/>
          <w:iCs/>
          <w:color w:val="FF0000"/>
        </w:rPr>
      </w:pPr>
    </w:p>
    <w:p w14:paraId="531CFFD4" w14:textId="77777777" w:rsidR="001B6CFC" w:rsidRDefault="005B5288" w:rsidP="005B5288">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3</w:t>
      </w:r>
      <w:proofErr w:type="gramStart"/>
      <w:r w:rsidR="001B6CFC" w:rsidRPr="003F3BB9">
        <w:rPr>
          <w:color w:val="FF0000"/>
          <w:sz w:val="28"/>
          <w:szCs w:val="28"/>
        </w:rPr>
        <w:t>&gt;</w:t>
      </w:r>
      <w:r w:rsidR="001B6CFC" w:rsidRPr="003F3BB9">
        <w:rPr>
          <w:sz w:val="28"/>
          <w:szCs w:val="28"/>
        </w:rPr>
        <w:t xml:space="preserve">        </w:t>
      </w:r>
      <w:r w:rsidR="001B6CFC" w:rsidRPr="003F3BB9">
        <w:rPr>
          <w:b/>
          <w:sz w:val="28"/>
          <w:szCs w:val="28"/>
        </w:rPr>
        <w:t>Role</w:t>
      </w:r>
      <w:proofErr w:type="gramEnd"/>
      <w:r w:rsidR="001B6CFC" w:rsidRPr="003F3BB9">
        <w:rPr>
          <w:b/>
          <w:sz w:val="28"/>
          <w:szCs w:val="28"/>
        </w:rPr>
        <w:t>:</w:t>
      </w:r>
      <w:r w:rsidR="001B6CFC" w:rsidRPr="003F3BB9">
        <w:rPr>
          <w:sz w:val="28"/>
          <w:szCs w:val="28"/>
        </w:rPr>
        <w:t xml:space="preserve"> </w:t>
      </w:r>
      <w:r w:rsidR="001B6CFC" w:rsidRPr="003F3BB9">
        <w:rPr>
          <w:color w:val="FF0000"/>
          <w:sz w:val="28"/>
          <w:szCs w:val="28"/>
        </w:rPr>
        <w:t>&lt;role on team&gt;</w:t>
      </w:r>
    </w:p>
    <w:p w14:paraId="1A8F3E1C" w14:textId="77777777" w:rsidR="001B6CFC" w:rsidRPr="003F3BB9" w:rsidRDefault="001B6CFC" w:rsidP="001B6CFC">
      <w:pPr>
        <w:jc w:val="center"/>
        <w:rPr>
          <w:sz w:val="28"/>
          <w:szCs w:val="28"/>
        </w:rPr>
      </w:pPr>
    </w:p>
    <w:tbl>
      <w:tblPr>
        <w:tblW w:w="4981" w:type="pct"/>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901"/>
        <w:gridCol w:w="1351"/>
        <w:gridCol w:w="1259"/>
        <w:gridCol w:w="1351"/>
      </w:tblGrid>
      <w:tr w:rsidR="001B6CFC" w14:paraId="5A0BDEE8" w14:textId="77777777" w:rsidTr="001B6CFC">
        <w:trPr>
          <w:jc w:val="center"/>
        </w:trPr>
        <w:tc>
          <w:tcPr>
            <w:tcW w:w="2452" w:type="pct"/>
          </w:tcPr>
          <w:p w14:paraId="044E86B3" w14:textId="77777777" w:rsidR="001B6CFC" w:rsidRPr="00B44CF4" w:rsidRDefault="001B6CFC" w:rsidP="001B6CFC">
            <w:pPr>
              <w:jc w:val="center"/>
              <w:rPr>
                <w:b/>
                <w:i/>
              </w:rPr>
            </w:pPr>
            <w:r w:rsidRPr="00B44CF4">
              <w:rPr>
                <w:b/>
                <w:i/>
              </w:rPr>
              <w:t>Activity</w:t>
            </w:r>
          </w:p>
        </w:tc>
        <w:tc>
          <w:tcPr>
            <w:tcW w:w="472" w:type="pct"/>
          </w:tcPr>
          <w:p w14:paraId="5392424A" w14:textId="77777777" w:rsidR="001B6CFC" w:rsidRPr="00B44CF4" w:rsidRDefault="001B6CFC" w:rsidP="001B6CFC">
            <w:pPr>
              <w:jc w:val="center"/>
              <w:rPr>
                <w:b/>
                <w:i/>
              </w:rPr>
            </w:pPr>
            <w:r w:rsidRPr="00B44CF4">
              <w:rPr>
                <w:b/>
                <w:i/>
              </w:rPr>
              <w:t>Date</w:t>
            </w:r>
          </w:p>
        </w:tc>
        <w:tc>
          <w:tcPr>
            <w:tcW w:w="708" w:type="pct"/>
          </w:tcPr>
          <w:p w14:paraId="2D05F2BE" w14:textId="77777777" w:rsidR="001B6CFC" w:rsidRPr="00B44CF4" w:rsidRDefault="001B6CFC" w:rsidP="001B6CFC">
            <w:pPr>
              <w:jc w:val="center"/>
              <w:rPr>
                <w:b/>
                <w:i/>
              </w:rPr>
            </w:pPr>
            <w:r w:rsidRPr="00B44CF4">
              <w:rPr>
                <w:b/>
                <w:i/>
              </w:rPr>
              <w:t>Start Time</w:t>
            </w:r>
          </w:p>
        </w:tc>
        <w:tc>
          <w:tcPr>
            <w:tcW w:w="660" w:type="pct"/>
          </w:tcPr>
          <w:p w14:paraId="583E1F0A" w14:textId="77777777" w:rsidR="001B6CFC" w:rsidRPr="00B44CF4" w:rsidRDefault="001B6CFC" w:rsidP="001B6CFC">
            <w:pPr>
              <w:jc w:val="center"/>
              <w:rPr>
                <w:b/>
                <w:i/>
              </w:rPr>
            </w:pPr>
            <w:r w:rsidRPr="00B44CF4">
              <w:rPr>
                <w:b/>
                <w:i/>
              </w:rPr>
              <w:t>End Time</w:t>
            </w:r>
          </w:p>
        </w:tc>
        <w:tc>
          <w:tcPr>
            <w:tcW w:w="708" w:type="pct"/>
          </w:tcPr>
          <w:p w14:paraId="6239AF6D" w14:textId="77777777" w:rsidR="001B6CFC" w:rsidRPr="00B44CF4" w:rsidRDefault="001B6CFC" w:rsidP="001B6CFC">
            <w:pPr>
              <w:jc w:val="center"/>
              <w:rPr>
                <w:b/>
                <w:i/>
              </w:rPr>
            </w:pPr>
            <w:r w:rsidRPr="00B44CF4">
              <w:rPr>
                <w:b/>
                <w:i/>
              </w:rPr>
              <w:t>Time Spent</w:t>
            </w:r>
          </w:p>
        </w:tc>
      </w:tr>
      <w:tr w:rsidR="001B6CFC" w14:paraId="712C5F72" w14:textId="77777777" w:rsidTr="001B6CFC">
        <w:trPr>
          <w:trHeight w:val="288"/>
          <w:jc w:val="center"/>
        </w:trPr>
        <w:tc>
          <w:tcPr>
            <w:tcW w:w="2452" w:type="pct"/>
          </w:tcPr>
          <w:p w14:paraId="14736338" w14:textId="77777777" w:rsidR="001B6CFC" w:rsidRPr="00B44CF4" w:rsidRDefault="001B6CFC" w:rsidP="001B6CFC">
            <w:pPr>
              <w:jc w:val="both"/>
              <w:rPr>
                <w:b/>
                <w:i/>
                <w:color w:val="FF0000"/>
              </w:rPr>
            </w:pPr>
            <w:r>
              <w:rPr>
                <w:b/>
                <w:i/>
                <w:color w:val="FF0000"/>
              </w:rPr>
              <w:t xml:space="preserve"> </w:t>
            </w:r>
          </w:p>
          <w:p w14:paraId="29B21544" w14:textId="77777777" w:rsidR="001B6CFC" w:rsidRDefault="001B6CFC" w:rsidP="001B6CFC">
            <w:pPr>
              <w:jc w:val="both"/>
            </w:pPr>
          </w:p>
        </w:tc>
        <w:tc>
          <w:tcPr>
            <w:tcW w:w="472" w:type="pct"/>
          </w:tcPr>
          <w:p w14:paraId="2FE694D7" w14:textId="77777777" w:rsidR="001B6CFC" w:rsidRDefault="001B6CFC" w:rsidP="001B6CFC">
            <w:pPr>
              <w:jc w:val="both"/>
            </w:pPr>
          </w:p>
        </w:tc>
        <w:tc>
          <w:tcPr>
            <w:tcW w:w="708" w:type="pct"/>
          </w:tcPr>
          <w:p w14:paraId="3BE8CC5B" w14:textId="77777777" w:rsidR="001B6CFC" w:rsidRDefault="001B6CFC" w:rsidP="001B6CFC">
            <w:pPr>
              <w:jc w:val="both"/>
            </w:pPr>
          </w:p>
        </w:tc>
        <w:tc>
          <w:tcPr>
            <w:tcW w:w="660" w:type="pct"/>
          </w:tcPr>
          <w:p w14:paraId="6CF48723" w14:textId="77777777" w:rsidR="001B6CFC" w:rsidRDefault="001B6CFC" w:rsidP="001B6CFC">
            <w:pPr>
              <w:jc w:val="both"/>
            </w:pPr>
          </w:p>
        </w:tc>
        <w:tc>
          <w:tcPr>
            <w:tcW w:w="708" w:type="pct"/>
          </w:tcPr>
          <w:p w14:paraId="7BF13FE0" w14:textId="77777777" w:rsidR="001B6CFC" w:rsidRDefault="001B6CFC" w:rsidP="001B6CFC">
            <w:pPr>
              <w:jc w:val="both"/>
            </w:pPr>
          </w:p>
        </w:tc>
      </w:tr>
      <w:tr w:rsidR="001B6CFC" w14:paraId="6CC5F04A" w14:textId="77777777" w:rsidTr="001B6CFC">
        <w:trPr>
          <w:trHeight w:val="288"/>
          <w:jc w:val="center"/>
        </w:trPr>
        <w:tc>
          <w:tcPr>
            <w:tcW w:w="2452" w:type="pct"/>
          </w:tcPr>
          <w:p w14:paraId="4E5687FB" w14:textId="77777777" w:rsidR="001B6CFC" w:rsidRDefault="001B6CFC" w:rsidP="001B6CFC">
            <w:pPr>
              <w:jc w:val="both"/>
            </w:pPr>
          </w:p>
          <w:p w14:paraId="68AB93DA" w14:textId="77777777" w:rsidR="001B6CFC" w:rsidRDefault="001B6CFC" w:rsidP="001B6CFC">
            <w:pPr>
              <w:jc w:val="both"/>
            </w:pPr>
          </w:p>
        </w:tc>
        <w:tc>
          <w:tcPr>
            <w:tcW w:w="472" w:type="pct"/>
          </w:tcPr>
          <w:p w14:paraId="19541313" w14:textId="77777777" w:rsidR="001B6CFC" w:rsidRDefault="001B6CFC" w:rsidP="001B6CFC">
            <w:pPr>
              <w:jc w:val="both"/>
            </w:pPr>
          </w:p>
        </w:tc>
        <w:tc>
          <w:tcPr>
            <w:tcW w:w="708" w:type="pct"/>
          </w:tcPr>
          <w:p w14:paraId="496C8390" w14:textId="77777777" w:rsidR="001B6CFC" w:rsidRDefault="001B6CFC" w:rsidP="001B6CFC">
            <w:pPr>
              <w:jc w:val="both"/>
            </w:pPr>
          </w:p>
        </w:tc>
        <w:tc>
          <w:tcPr>
            <w:tcW w:w="660" w:type="pct"/>
          </w:tcPr>
          <w:p w14:paraId="630005F9" w14:textId="77777777" w:rsidR="001B6CFC" w:rsidRDefault="001B6CFC" w:rsidP="001B6CFC">
            <w:pPr>
              <w:jc w:val="both"/>
            </w:pPr>
          </w:p>
        </w:tc>
        <w:tc>
          <w:tcPr>
            <w:tcW w:w="708" w:type="pct"/>
          </w:tcPr>
          <w:p w14:paraId="12F2196C" w14:textId="77777777" w:rsidR="001B6CFC" w:rsidRDefault="001B6CFC" w:rsidP="001B6CFC">
            <w:pPr>
              <w:jc w:val="both"/>
            </w:pPr>
          </w:p>
        </w:tc>
      </w:tr>
      <w:tr w:rsidR="001B6CFC" w14:paraId="5A35B40B" w14:textId="77777777" w:rsidTr="001B6CFC">
        <w:trPr>
          <w:trHeight w:val="288"/>
          <w:jc w:val="center"/>
        </w:trPr>
        <w:tc>
          <w:tcPr>
            <w:tcW w:w="2452" w:type="pct"/>
          </w:tcPr>
          <w:p w14:paraId="00A03F99" w14:textId="77777777" w:rsidR="001B6CFC" w:rsidRDefault="001B6CFC" w:rsidP="001B6CFC">
            <w:pPr>
              <w:jc w:val="both"/>
            </w:pPr>
          </w:p>
          <w:p w14:paraId="1EB475AD" w14:textId="77777777" w:rsidR="001B6CFC" w:rsidRDefault="001B6CFC" w:rsidP="001B6CFC">
            <w:pPr>
              <w:jc w:val="both"/>
            </w:pPr>
          </w:p>
        </w:tc>
        <w:tc>
          <w:tcPr>
            <w:tcW w:w="472" w:type="pct"/>
          </w:tcPr>
          <w:p w14:paraId="0C131DF5" w14:textId="77777777" w:rsidR="001B6CFC" w:rsidRDefault="001B6CFC" w:rsidP="001B6CFC">
            <w:pPr>
              <w:jc w:val="both"/>
            </w:pPr>
          </w:p>
        </w:tc>
        <w:tc>
          <w:tcPr>
            <w:tcW w:w="708" w:type="pct"/>
          </w:tcPr>
          <w:p w14:paraId="5470F025" w14:textId="77777777" w:rsidR="001B6CFC" w:rsidRDefault="001B6CFC" w:rsidP="001B6CFC">
            <w:pPr>
              <w:jc w:val="both"/>
            </w:pPr>
          </w:p>
        </w:tc>
        <w:tc>
          <w:tcPr>
            <w:tcW w:w="660" w:type="pct"/>
          </w:tcPr>
          <w:p w14:paraId="0BB99D1D" w14:textId="77777777" w:rsidR="001B6CFC" w:rsidRDefault="001B6CFC" w:rsidP="001B6CFC">
            <w:pPr>
              <w:jc w:val="both"/>
            </w:pPr>
          </w:p>
        </w:tc>
        <w:tc>
          <w:tcPr>
            <w:tcW w:w="708" w:type="pct"/>
          </w:tcPr>
          <w:p w14:paraId="6ACD1F46" w14:textId="77777777" w:rsidR="001B6CFC" w:rsidRDefault="001B6CFC" w:rsidP="001B6CFC">
            <w:pPr>
              <w:jc w:val="both"/>
            </w:pPr>
          </w:p>
        </w:tc>
      </w:tr>
      <w:tr w:rsidR="001B6CFC" w14:paraId="52963DEB" w14:textId="77777777" w:rsidTr="001B6CFC">
        <w:trPr>
          <w:trHeight w:val="288"/>
          <w:jc w:val="center"/>
        </w:trPr>
        <w:tc>
          <w:tcPr>
            <w:tcW w:w="2452" w:type="pct"/>
          </w:tcPr>
          <w:p w14:paraId="5948EE53" w14:textId="77777777" w:rsidR="001B6CFC" w:rsidRDefault="001B6CFC" w:rsidP="001B6CFC">
            <w:pPr>
              <w:jc w:val="both"/>
            </w:pPr>
          </w:p>
          <w:p w14:paraId="5DEBC84F" w14:textId="77777777" w:rsidR="001B6CFC" w:rsidRDefault="001B6CFC" w:rsidP="001B6CFC">
            <w:pPr>
              <w:jc w:val="both"/>
            </w:pPr>
          </w:p>
        </w:tc>
        <w:tc>
          <w:tcPr>
            <w:tcW w:w="472" w:type="pct"/>
          </w:tcPr>
          <w:p w14:paraId="39705697" w14:textId="77777777" w:rsidR="001B6CFC" w:rsidRDefault="001B6CFC" w:rsidP="001B6CFC">
            <w:pPr>
              <w:jc w:val="both"/>
            </w:pPr>
          </w:p>
        </w:tc>
        <w:tc>
          <w:tcPr>
            <w:tcW w:w="708" w:type="pct"/>
          </w:tcPr>
          <w:p w14:paraId="25B6BB2B" w14:textId="77777777" w:rsidR="001B6CFC" w:rsidRDefault="001B6CFC" w:rsidP="001B6CFC">
            <w:pPr>
              <w:jc w:val="both"/>
            </w:pPr>
          </w:p>
        </w:tc>
        <w:tc>
          <w:tcPr>
            <w:tcW w:w="660" w:type="pct"/>
          </w:tcPr>
          <w:p w14:paraId="6E373211" w14:textId="77777777" w:rsidR="001B6CFC" w:rsidRDefault="001B6CFC" w:rsidP="001B6CFC">
            <w:pPr>
              <w:jc w:val="both"/>
            </w:pPr>
          </w:p>
        </w:tc>
        <w:tc>
          <w:tcPr>
            <w:tcW w:w="708" w:type="pct"/>
          </w:tcPr>
          <w:p w14:paraId="5688A106" w14:textId="77777777" w:rsidR="001B6CFC" w:rsidRDefault="001B6CFC" w:rsidP="001B6CFC">
            <w:pPr>
              <w:jc w:val="both"/>
            </w:pPr>
          </w:p>
        </w:tc>
      </w:tr>
      <w:tr w:rsidR="001B6CFC" w14:paraId="530BA11B" w14:textId="77777777" w:rsidTr="001B6CFC">
        <w:trPr>
          <w:trHeight w:val="288"/>
          <w:jc w:val="center"/>
        </w:trPr>
        <w:tc>
          <w:tcPr>
            <w:tcW w:w="2452" w:type="pct"/>
          </w:tcPr>
          <w:p w14:paraId="68D238EF" w14:textId="77777777" w:rsidR="001B6CFC" w:rsidRDefault="001B6CFC" w:rsidP="001B6CFC">
            <w:pPr>
              <w:jc w:val="both"/>
            </w:pPr>
          </w:p>
          <w:p w14:paraId="63DF1D7C" w14:textId="77777777" w:rsidR="001B6CFC" w:rsidRDefault="001B6CFC" w:rsidP="001B6CFC">
            <w:pPr>
              <w:jc w:val="both"/>
            </w:pPr>
          </w:p>
        </w:tc>
        <w:tc>
          <w:tcPr>
            <w:tcW w:w="472" w:type="pct"/>
          </w:tcPr>
          <w:p w14:paraId="017B1723" w14:textId="77777777" w:rsidR="001B6CFC" w:rsidRDefault="001B6CFC" w:rsidP="001B6CFC">
            <w:pPr>
              <w:jc w:val="both"/>
            </w:pPr>
          </w:p>
        </w:tc>
        <w:tc>
          <w:tcPr>
            <w:tcW w:w="708" w:type="pct"/>
          </w:tcPr>
          <w:p w14:paraId="6A333B35" w14:textId="77777777" w:rsidR="001B6CFC" w:rsidRDefault="001B6CFC" w:rsidP="001B6CFC">
            <w:pPr>
              <w:jc w:val="both"/>
            </w:pPr>
          </w:p>
        </w:tc>
        <w:tc>
          <w:tcPr>
            <w:tcW w:w="660" w:type="pct"/>
          </w:tcPr>
          <w:p w14:paraId="4A734183" w14:textId="77777777" w:rsidR="001B6CFC" w:rsidRDefault="001B6CFC" w:rsidP="001B6CFC">
            <w:pPr>
              <w:jc w:val="both"/>
            </w:pPr>
          </w:p>
        </w:tc>
        <w:tc>
          <w:tcPr>
            <w:tcW w:w="708" w:type="pct"/>
          </w:tcPr>
          <w:p w14:paraId="42A51B0D" w14:textId="77777777" w:rsidR="001B6CFC" w:rsidRDefault="001B6CFC" w:rsidP="001B6CFC">
            <w:pPr>
              <w:jc w:val="both"/>
            </w:pPr>
          </w:p>
        </w:tc>
      </w:tr>
      <w:tr w:rsidR="001B6CFC" w14:paraId="30EFED5A" w14:textId="77777777" w:rsidTr="001B6CFC">
        <w:trPr>
          <w:trHeight w:val="288"/>
          <w:jc w:val="center"/>
        </w:trPr>
        <w:tc>
          <w:tcPr>
            <w:tcW w:w="2452" w:type="pct"/>
          </w:tcPr>
          <w:p w14:paraId="00306B6B" w14:textId="77777777" w:rsidR="001B6CFC" w:rsidRDefault="001B6CFC" w:rsidP="001B6CFC">
            <w:pPr>
              <w:jc w:val="both"/>
            </w:pPr>
          </w:p>
          <w:p w14:paraId="5C959CD8" w14:textId="77777777" w:rsidR="001B6CFC" w:rsidRDefault="001B6CFC" w:rsidP="001B6CFC">
            <w:pPr>
              <w:jc w:val="both"/>
            </w:pPr>
          </w:p>
        </w:tc>
        <w:tc>
          <w:tcPr>
            <w:tcW w:w="472" w:type="pct"/>
          </w:tcPr>
          <w:p w14:paraId="72AEF46B" w14:textId="77777777" w:rsidR="001B6CFC" w:rsidRDefault="001B6CFC" w:rsidP="001B6CFC">
            <w:pPr>
              <w:jc w:val="both"/>
            </w:pPr>
          </w:p>
        </w:tc>
        <w:tc>
          <w:tcPr>
            <w:tcW w:w="708" w:type="pct"/>
          </w:tcPr>
          <w:p w14:paraId="3CE38EF4" w14:textId="77777777" w:rsidR="001B6CFC" w:rsidRDefault="001B6CFC" w:rsidP="001B6CFC">
            <w:pPr>
              <w:jc w:val="both"/>
            </w:pPr>
          </w:p>
        </w:tc>
        <w:tc>
          <w:tcPr>
            <w:tcW w:w="660" w:type="pct"/>
          </w:tcPr>
          <w:p w14:paraId="00EFF7A4" w14:textId="77777777" w:rsidR="001B6CFC" w:rsidRDefault="001B6CFC" w:rsidP="001B6CFC">
            <w:pPr>
              <w:jc w:val="both"/>
            </w:pPr>
          </w:p>
        </w:tc>
        <w:tc>
          <w:tcPr>
            <w:tcW w:w="708" w:type="pct"/>
          </w:tcPr>
          <w:p w14:paraId="10FC0F9E" w14:textId="77777777" w:rsidR="001B6CFC" w:rsidRDefault="001B6CFC" w:rsidP="001B6CFC">
            <w:pPr>
              <w:jc w:val="both"/>
            </w:pPr>
          </w:p>
        </w:tc>
      </w:tr>
      <w:tr w:rsidR="001B6CFC" w14:paraId="37B2D366" w14:textId="77777777" w:rsidTr="001B6CFC">
        <w:trPr>
          <w:trHeight w:val="288"/>
          <w:jc w:val="center"/>
        </w:trPr>
        <w:tc>
          <w:tcPr>
            <w:tcW w:w="2452" w:type="pct"/>
          </w:tcPr>
          <w:p w14:paraId="7F716993" w14:textId="77777777" w:rsidR="001B6CFC" w:rsidRDefault="001B6CFC" w:rsidP="001B6CFC">
            <w:pPr>
              <w:jc w:val="both"/>
            </w:pPr>
          </w:p>
          <w:p w14:paraId="3CEC26B9" w14:textId="77777777" w:rsidR="001B6CFC" w:rsidRDefault="001B6CFC" w:rsidP="001B6CFC">
            <w:pPr>
              <w:jc w:val="both"/>
            </w:pPr>
          </w:p>
        </w:tc>
        <w:tc>
          <w:tcPr>
            <w:tcW w:w="472" w:type="pct"/>
          </w:tcPr>
          <w:p w14:paraId="4A96623F" w14:textId="77777777" w:rsidR="001B6CFC" w:rsidRDefault="001B6CFC" w:rsidP="001B6CFC">
            <w:pPr>
              <w:jc w:val="both"/>
            </w:pPr>
          </w:p>
        </w:tc>
        <w:tc>
          <w:tcPr>
            <w:tcW w:w="708" w:type="pct"/>
          </w:tcPr>
          <w:p w14:paraId="0643D8F7" w14:textId="77777777" w:rsidR="001B6CFC" w:rsidRDefault="001B6CFC" w:rsidP="001B6CFC">
            <w:pPr>
              <w:jc w:val="both"/>
            </w:pPr>
          </w:p>
        </w:tc>
        <w:tc>
          <w:tcPr>
            <w:tcW w:w="660" w:type="pct"/>
          </w:tcPr>
          <w:p w14:paraId="73E7398B" w14:textId="77777777" w:rsidR="001B6CFC" w:rsidRDefault="001B6CFC" w:rsidP="001B6CFC">
            <w:pPr>
              <w:jc w:val="both"/>
            </w:pPr>
          </w:p>
        </w:tc>
        <w:tc>
          <w:tcPr>
            <w:tcW w:w="708" w:type="pct"/>
          </w:tcPr>
          <w:p w14:paraId="08978415" w14:textId="77777777" w:rsidR="001B6CFC" w:rsidRDefault="001B6CFC" w:rsidP="001B6CFC">
            <w:pPr>
              <w:jc w:val="both"/>
            </w:pPr>
          </w:p>
        </w:tc>
      </w:tr>
      <w:tr w:rsidR="001B6CFC" w14:paraId="1E006B55" w14:textId="77777777" w:rsidTr="001B6CFC">
        <w:trPr>
          <w:trHeight w:val="288"/>
          <w:jc w:val="center"/>
        </w:trPr>
        <w:tc>
          <w:tcPr>
            <w:tcW w:w="2452" w:type="pct"/>
          </w:tcPr>
          <w:p w14:paraId="6264CB9E" w14:textId="77777777" w:rsidR="001B6CFC" w:rsidRDefault="001B6CFC" w:rsidP="001B6CFC">
            <w:pPr>
              <w:jc w:val="both"/>
            </w:pPr>
          </w:p>
          <w:p w14:paraId="4FE444E3" w14:textId="77777777" w:rsidR="001B6CFC" w:rsidRDefault="001B6CFC" w:rsidP="001B6CFC">
            <w:pPr>
              <w:jc w:val="both"/>
            </w:pPr>
          </w:p>
        </w:tc>
        <w:tc>
          <w:tcPr>
            <w:tcW w:w="472" w:type="pct"/>
          </w:tcPr>
          <w:p w14:paraId="0333A62A" w14:textId="77777777" w:rsidR="001B6CFC" w:rsidRDefault="001B6CFC" w:rsidP="001B6CFC">
            <w:pPr>
              <w:jc w:val="both"/>
            </w:pPr>
          </w:p>
        </w:tc>
        <w:tc>
          <w:tcPr>
            <w:tcW w:w="708" w:type="pct"/>
          </w:tcPr>
          <w:p w14:paraId="6F7A49BC" w14:textId="77777777" w:rsidR="001B6CFC" w:rsidRDefault="001B6CFC" w:rsidP="001B6CFC">
            <w:pPr>
              <w:jc w:val="both"/>
            </w:pPr>
          </w:p>
        </w:tc>
        <w:tc>
          <w:tcPr>
            <w:tcW w:w="660" w:type="pct"/>
          </w:tcPr>
          <w:p w14:paraId="416B9F25" w14:textId="77777777" w:rsidR="001B6CFC" w:rsidRDefault="001B6CFC" w:rsidP="001B6CFC">
            <w:pPr>
              <w:jc w:val="both"/>
            </w:pPr>
          </w:p>
        </w:tc>
        <w:tc>
          <w:tcPr>
            <w:tcW w:w="708" w:type="pct"/>
          </w:tcPr>
          <w:p w14:paraId="58C523EF" w14:textId="77777777" w:rsidR="001B6CFC" w:rsidRDefault="001B6CFC" w:rsidP="001B6CFC">
            <w:pPr>
              <w:jc w:val="both"/>
            </w:pPr>
          </w:p>
        </w:tc>
      </w:tr>
      <w:tr w:rsidR="001B6CFC" w14:paraId="534E19B5" w14:textId="77777777" w:rsidTr="001B6CFC">
        <w:trPr>
          <w:trHeight w:val="288"/>
          <w:jc w:val="center"/>
        </w:trPr>
        <w:tc>
          <w:tcPr>
            <w:tcW w:w="2452" w:type="pct"/>
          </w:tcPr>
          <w:p w14:paraId="112257C0" w14:textId="77777777" w:rsidR="001B6CFC" w:rsidRDefault="001B6CFC" w:rsidP="001B6CFC">
            <w:pPr>
              <w:jc w:val="both"/>
            </w:pPr>
          </w:p>
          <w:p w14:paraId="6D8D193E" w14:textId="77777777" w:rsidR="001B6CFC" w:rsidRDefault="001B6CFC" w:rsidP="001B6CFC">
            <w:pPr>
              <w:jc w:val="both"/>
            </w:pPr>
          </w:p>
        </w:tc>
        <w:tc>
          <w:tcPr>
            <w:tcW w:w="472" w:type="pct"/>
          </w:tcPr>
          <w:p w14:paraId="590E5E13" w14:textId="77777777" w:rsidR="001B6CFC" w:rsidRDefault="001B6CFC" w:rsidP="001B6CFC">
            <w:pPr>
              <w:jc w:val="both"/>
            </w:pPr>
          </w:p>
        </w:tc>
        <w:tc>
          <w:tcPr>
            <w:tcW w:w="708" w:type="pct"/>
          </w:tcPr>
          <w:p w14:paraId="173BF72A" w14:textId="77777777" w:rsidR="001B6CFC" w:rsidRDefault="001B6CFC" w:rsidP="001B6CFC">
            <w:pPr>
              <w:jc w:val="both"/>
            </w:pPr>
          </w:p>
        </w:tc>
        <w:tc>
          <w:tcPr>
            <w:tcW w:w="660" w:type="pct"/>
          </w:tcPr>
          <w:p w14:paraId="7285CE30" w14:textId="77777777" w:rsidR="001B6CFC" w:rsidRDefault="001B6CFC" w:rsidP="001B6CFC">
            <w:pPr>
              <w:jc w:val="both"/>
            </w:pPr>
          </w:p>
        </w:tc>
        <w:tc>
          <w:tcPr>
            <w:tcW w:w="708" w:type="pct"/>
          </w:tcPr>
          <w:p w14:paraId="1243EFAA" w14:textId="77777777" w:rsidR="001B6CFC" w:rsidRDefault="001B6CFC" w:rsidP="001B6CFC">
            <w:pPr>
              <w:jc w:val="both"/>
            </w:pPr>
          </w:p>
        </w:tc>
      </w:tr>
      <w:tr w:rsidR="001B6CFC" w14:paraId="32DB378E" w14:textId="77777777" w:rsidTr="001B6CFC">
        <w:trPr>
          <w:trHeight w:val="288"/>
          <w:jc w:val="center"/>
        </w:trPr>
        <w:tc>
          <w:tcPr>
            <w:tcW w:w="2452" w:type="pct"/>
          </w:tcPr>
          <w:p w14:paraId="763D237F" w14:textId="77777777" w:rsidR="001B6CFC" w:rsidRDefault="001B6CFC" w:rsidP="001B6CFC">
            <w:pPr>
              <w:jc w:val="both"/>
            </w:pPr>
          </w:p>
          <w:p w14:paraId="2287AAD0" w14:textId="77777777" w:rsidR="001B6CFC" w:rsidRDefault="001B6CFC" w:rsidP="001B6CFC">
            <w:pPr>
              <w:jc w:val="both"/>
            </w:pPr>
          </w:p>
        </w:tc>
        <w:tc>
          <w:tcPr>
            <w:tcW w:w="472" w:type="pct"/>
          </w:tcPr>
          <w:p w14:paraId="49B0A1CA" w14:textId="77777777" w:rsidR="001B6CFC" w:rsidRDefault="001B6CFC" w:rsidP="001B6CFC">
            <w:pPr>
              <w:jc w:val="both"/>
            </w:pPr>
          </w:p>
        </w:tc>
        <w:tc>
          <w:tcPr>
            <w:tcW w:w="708" w:type="pct"/>
          </w:tcPr>
          <w:p w14:paraId="183B8D04" w14:textId="77777777" w:rsidR="001B6CFC" w:rsidRDefault="001B6CFC" w:rsidP="001B6CFC">
            <w:pPr>
              <w:jc w:val="both"/>
            </w:pPr>
          </w:p>
        </w:tc>
        <w:tc>
          <w:tcPr>
            <w:tcW w:w="660" w:type="pct"/>
          </w:tcPr>
          <w:p w14:paraId="3F9D82A2" w14:textId="77777777" w:rsidR="001B6CFC" w:rsidRDefault="001B6CFC" w:rsidP="001B6CFC">
            <w:pPr>
              <w:jc w:val="both"/>
            </w:pPr>
          </w:p>
        </w:tc>
        <w:tc>
          <w:tcPr>
            <w:tcW w:w="708" w:type="pct"/>
          </w:tcPr>
          <w:p w14:paraId="18A952D3" w14:textId="77777777" w:rsidR="001B6CFC" w:rsidRDefault="001B6CFC" w:rsidP="001B6CFC">
            <w:pPr>
              <w:jc w:val="both"/>
            </w:pPr>
          </w:p>
        </w:tc>
      </w:tr>
      <w:tr w:rsidR="001B6CFC" w14:paraId="3BCA2EBB" w14:textId="77777777" w:rsidTr="001B6CFC">
        <w:trPr>
          <w:trHeight w:val="288"/>
          <w:jc w:val="center"/>
        </w:trPr>
        <w:tc>
          <w:tcPr>
            <w:tcW w:w="2452" w:type="pct"/>
          </w:tcPr>
          <w:p w14:paraId="1EEF0054" w14:textId="77777777" w:rsidR="001B6CFC" w:rsidRDefault="001B6CFC" w:rsidP="001B6CFC">
            <w:pPr>
              <w:jc w:val="both"/>
            </w:pPr>
          </w:p>
          <w:p w14:paraId="51EC63C4" w14:textId="77777777" w:rsidR="001B6CFC" w:rsidRDefault="001B6CFC" w:rsidP="001B6CFC">
            <w:pPr>
              <w:jc w:val="both"/>
            </w:pPr>
          </w:p>
        </w:tc>
        <w:tc>
          <w:tcPr>
            <w:tcW w:w="472" w:type="pct"/>
          </w:tcPr>
          <w:p w14:paraId="74BC3A74" w14:textId="77777777" w:rsidR="001B6CFC" w:rsidRDefault="001B6CFC" w:rsidP="001B6CFC">
            <w:pPr>
              <w:jc w:val="both"/>
            </w:pPr>
          </w:p>
        </w:tc>
        <w:tc>
          <w:tcPr>
            <w:tcW w:w="708" w:type="pct"/>
          </w:tcPr>
          <w:p w14:paraId="741B75B0" w14:textId="77777777" w:rsidR="001B6CFC" w:rsidRDefault="001B6CFC" w:rsidP="001B6CFC">
            <w:pPr>
              <w:jc w:val="both"/>
            </w:pPr>
          </w:p>
        </w:tc>
        <w:tc>
          <w:tcPr>
            <w:tcW w:w="660" w:type="pct"/>
          </w:tcPr>
          <w:p w14:paraId="5C7EE363" w14:textId="77777777" w:rsidR="001B6CFC" w:rsidRDefault="001B6CFC" w:rsidP="001B6CFC">
            <w:pPr>
              <w:jc w:val="both"/>
            </w:pPr>
          </w:p>
        </w:tc>
        <w:tc>
          <w:tcPr>
            <w:tcW w:w="708" w:type="pct"/>
          </w:tcPr>
          <w:p w14:paraId="0AE62FF3" w14:textId="77777777" w:rsidR="001B6CFC" w:rsidRDefault="001B6CFC" w:rsidP="001B6CFC">
            <w:pPr>
              <w:jc w:val="both"/>
            </w:pPr>
          </w:p>
        </w:tc>
      </w:tr>
      <w:tr w:rsidR="001B6CFC" w14:paraId="056A7F51" w14:textId="77777777" w:rsidTr="001B6CFC">
        <w:trPr>
          <w:trHeight w:val="288"/>
          <w:jc w:val="center"/>
        </w:trPr>
        <w:tc>
          <w:tcPr>
            <w:tcW w:w="2452" w:type="pct"/>
          </w:tcPr>
          <w:p w14:paraId="566F9147" w14:textId="77777777" w:rsidR="001B6CFC" w:rsidRDefault="001B6CFC" w:rsidP="001B6CFC">
            <w:pPr>
              <w:jc w:val="both"/>
            </w:pPr>
          </w:p>
          <w:p w14:paraId="1125265D" w14:textId="77777777" w:rsidR="001B6CFC" w:rsidRDefault="001B6CFC" w:rsidP="001B6CFC">
            <w:pPr>
              <w:jc w:val="both"/>
            </w:pPr>
          </w:p>
        </w:tc>
        <w:tc>
          <w:tcPr>
            <w:tcW w:w="472" w:type="pct"/>
          </w:tcPr>
          <w:p w14:paraId="593D81E5" w14:textId="77777777" w:rsidR="001B6CFC" w:rsidRDefault="001B6CFC" w:rsidP="001B6CFC">
            <w:pPr>
              <w:jc w:val="both"/>
            </w:pPr>
          </w:p>
        </w:tc>
        <w:tc>
          <w:tcPr>
            <w:tcW w:w="708" w:type="pct"/>
          </w:tcPr>
          <w:p w14:paraId="27AD0C4E" w14:textId="77777777" w:rsidR="001B6CFC" w:rsidRDefault="001B6CFC" w:rsidP="001B6CFC">
            <w:pPr>
              <w:jc w:val="both"/>
            </w:pPr>
          </w:p>
        </w:tc>
        <w:tc>
          <w:tcPr>
            <w:tcW w:w="660" w:type="pct"/>
          </w:tcPr>
          <w:p w14:paraId="34BDC535" w14:textId="77777777" w:rsidR="001B6CFC" w:rsidRDefault="001B6CFC" w:rsidP="001B6CFC">
            <w:pPr>
              <w:jc w:val="both"/>
            </w:pPr>
          </w:p>
        </w:tc>
        <w:tc>
          <w:tcPr>
            <w:tcW w:w="708" w:type="pct"/>
          </w:tcPr>
          <w:p w14:paraId="6F4356EC" w14:textId="77777777" w:rsidR="001B6CFC" w:rsidRDefault="001B6CFC" w:rsidP="001B6CFC">
            <w:pPr>
              <w:jc w:val="both"/>
            </w:pPr>
          </w:p>
        </w:tc>
      </w:tr>
      <w:tr w:rsidR="001B6CFC" w14:paraId="137EBFA0" w14:textId="77777777" w:rsidTr="001B6CFC">
        <w:trPr>
          <w:trHeight w:val="288"/>
          <w:jc w:val="center"/>
        </w:trPr>
        <w:tc>
          <w:tcPr>
            <w:tcW w:w="2452" w:type="pct"/>
          </w:tcPr>
          <w:p w14:paraId="61A30956" w14:textId="77777777" w:rsidR="001B6CFC" w:rsidRDefault="001B6CFC" w:rsidP="001B6CFC">
            <w:pPr>
              <w:jc w:val="both"/>
            </w:pPr>
          </w:p>
          <w:p w14:paraId="46AA09F3" w14:textId="77777777" w:rsidR="001B6CFC" w:rsidRDefault="001B6CFC" w:rsidP="001B6CFC">
            <w:pPr>
              <w:jc w:val="both"/>
            </w:pPr>
          </w:p>
        </w:tc>
        <w:tc>
          <w:tcPr>
            <w:tcW w:w="472" w:type="pct"/>
          </w:tcPr>
          <w:p w14:paraId="044C83BA" w14:textId="77777777" w:rsidR="001B6CFC" w:rsidRDefault="001B6CFC" w:rsidP="001B6CFC">
            <w:pPr>
              <w:jc w:val="both"/>
            </w:pPr>
          </w:p>
        </w:tc>
        <w:tc>
          <w:tcPr>
            <w:tcW w:w="708" w:type="pct"/>
          </w:tcPr>
          <w:p w14:paraId="06661EE3" w14:textId="77777777" w:rsidR="001B6CFC" w:rsidRDefault="001B6CFC" w:rsidP="001B6CFC">
            <w:pPr>
              <w:jc w:val="both"/>
            </w:pPr>
          </w:p>
        </w:tc>
        <w:tc>
          <w:tcPr>
            <w:tcW w:w="660" w:type="pct"/>
          </w:tcPr>
          <w:p w14:paraId="16BB934E" w14:textId="77777777" w:rsidR="001B6CFC" w:rsidRDefault="001B6CFC" w:rsidP="001B6CFC">
            <w:pPr>
              <w:jc w:val="both"/>
            </w:pPr>
          </w:p>
        </w:tc>
        <w:tc>
          <w:tcPr>
            <w:tcW w:w="708" w:type="pct"/>
          </w:tcPr>
          <w:p w14:paraId="350ECA96" w14:textId="77777777" w:rsidR="001B6CFC" w:rsidRDefault="001B6CFC" w:rsidP="001B6CFC">
            <w:pPr>
              <w:jc w:val="both"/>
            </w:pPr>
          </w:p>
        </w:tc>
      </w:tr>
      <w:tr w:rsidR="001B6CFC" w14:paraId="294D0EDE" w14:textId="77777777" w:rsidTr="001B6CFC">
        <w:trPr>
          <w:trHeight w:val="288"/>
          <w:jc w:val="center"/>
        </w:trPr>
        <w:tc>
          <w:tcPr>
            <w:tcW w:w="2452" w:type="pct"/>
          </w:tcPr>
          <w:p w14:paraId="008A1C85" w14:textId="77777777" w:rsidR="001B6CFC" w:rsidRDefault="001B6CFC" w:rsidP="001B6CFC">
            <w:pPr>
              <w:jc w:val="both"/>
            </w:pPr>
          </w:p>
          <w:p w14:paraId="4D74C10E" w14:textId="77777777" w:rsidR="001B6CFC" w:rsidRDefault="001B6CFC" w:rsidP="001B6CFC">
            <w:pPr>
              <w:jc w:val="both"/>
            </w:pPr>
          </w:p>
        </w:tc>
        <w:tc>
          <w:tcPr>
            <w:tcW w:w="472" w:type="pct"/>
          </w:tcPr>
          <w:p w14:paraId="131F0C68" w14:textId="77777777" w:rsidR="001B6CFC" w:rsidRDefault="001B6CFC" w:rsidP="001B6CFC">
            <w:pPr>
              <w:jc w:val="both"/>
            </w:pPr>
          </w:p>
        </w:tc>
        <w:tc>
          <w:tcPr>
            <w:tcW w:w="708" w:type="pct"/>
          </w:tcPr>
          <w:p w14:paraId="292BBA50" w14:textId="77777777" w:rsidR="001B6CFC" w:rsidRDefault="001B6CFC" w:rsidP="001B6CFC">
            <w:pPr>
              <w:jc w:val="both"/>
            </w:pPr>
          </w:p>
        </w:tc>
        <w:tc>
          <w:tcPr>
            <w:tcW w:w="660" w:type="pct"/>
          </w:tcPr>
          <w:p w14:paraId="0D976250" w14:textId="77777777" w:rsidR="001B6CFC" w:rsidRDefault="001B6CFC" w:rsidP="001B6CFC">
            <w:pPr>
              <w:jc w:val="both"/>
            </w:pPr>
          </w:p>
        </w:tc>
        <w:tc>
          <w:tcPr>
            <w:tcW w:w="708" w:type="pct"/>
          </w:tcPr>
          <w:p w14:paraId="03A342F9" w14:textId="77777777" w:rsidR="001B6CFC" w:rsidRDefault="001B6CFC" w:rsidP="001B6CFC">
            <w:pPr>
              <w:jc w:val="both"/>
            </w:pPr>
          </w:p>
        </w:tc>
      </w:tr>
      <w:tr w:rsidR="001B6CFC" w14:paraId="01F46BA3" w14:textId="77777777" w:rsidTr="001B6CFC">
        <w:trPr>
          <w:trHeight w:val="288"/>
          <w:jc w:val="center"/>
        </w:trPr>
        <w:tc>
          <w:tcPr>
            <w:tcW w:w="2452" w:type="pct"/>
          </w:tcPr>
          <w:p w14:paraId="0C402E46" w14:textId="77777777" w:rsidR="001B6CFC" w:rsidRDefault="001B6CFC" w:rsidP="001B6CFC">
            <w:pPr>
              <w:jc w:val="both"/>
            </w:pPr>
          </w:p>
          <w:p w14:paraId="153BDBD2" w14:textId="77777777" w:rsidR="001B6CFC" w:rsidRDefault="001B6CFC" w:rsidP="001B6CFC">
            <w:pPr>
              <w:jc w:val="both"/>
            </w:pPr>
          </w:p>
        </w:tc>
        <w:tc>
          <w:tcPr>
            <w:tcW w:w="472" w:type="pct"/>
          </w:tcPr>
          <w:p w14:paraId="346CB718" w14:textId="77777777" w:rsidR="001B6CFC" w:rsidRDefault="001B6CFC" w:rsidP="001B6CFC">
            <w:pPr>
              <w:jc w:val="both"/>
            </w:pPr>
          </w:p>
        </w:tc>
        <w:tc>
          <w:tcPr>
            <w:tcW w:w="708" w:type="pct"/>
          </w:tcPr>
          <w:p w14:paraId="49B8E936" w14:textId="77777777" w:rsidR="001B6CFC" w:rsidRDefault="001B6CFC" w:rsidP="001B6CFC">
            <w:pPr>
              <w:jc w:val="both"/>
            </w:pPr>
          </w:p>
        </w:tc>
        <w:tc>
          <w:tcPr>
            <w:tcW w:w="660" w:type="pct"/>
          </w:tcPr>
          <w:p w14:paraId="55D7A01F" w14:textId="77777777" w:rsidR="001B6CFC" w:rsidRDefault="001B6CFC" w:rsidP="001B6CFC">
            <w:pPr>
              <w:jc w:val="both"/>
            </w:pPr>
          </w:p>
        </w:tc>
        <w:tc>
          <w:tcPr>
            <w:tcW w:w="708" w:type="pct"/>
          </w:tcPr>
          <w:p w14:paraId="4C26A77E" w14:textId="77777777" w:rsidR="001B6CFC" w:rsidRDefault="001B6CFC" w:rsidP="001B6CFC">
            <w:pPr>
              <w:jc w:val="both"/>
            </w:pPr>
          </w:p>
        </w:tc>
      </w:tr>
      <w:tr w:rsidR="001B6CFC" w14:paraId="7A23937C" w14:textId="77777777" w:rsidTr="001B6CFC">
        <w:trPr>
          <w:trHeight w:val="288"/>
          <w:jc w:val="center"/>
        </w:trPr>
        <w:tc>
          <w:tcPr>
            <w:tcW w:w="2452" w:type="pct"/>
          </w:tcPr>
          <w:p w14:paraId="18D1FE0B" w14:textId="77777777" w:rsidR="001B6CFC" w:rsidRDefault="001B6CFC" w:rsidP="001B6CFC">
            <w:pPr>
              <w:jc w:val="both"/>
            </w:pPr>
          </w:p>
          <w:p w14:paraId="4B0BBDD2" w14:textId="77777777" w:rsidR="001B6CFC" w:rsidRDefault="001B6CFC" w:rsidP="001B6CFC">
            <w:pPr>
              <w:jc w:val="both"/>
            </w:pPr>
          </w:p>
        </w:tc>
        <w:tc>
          <w:tcPr>
            <w:tcW w:w="472" w:type="pct"/>
          </w:tcPr>
          <w:p w14:paraId="1C7DF942" w14:textId="77777777" w:rsidR="001B6CFC" w:rsidRDefault="001B6CFC" w:rsidP="001B6CFC">
            <w:pPr>
              <w:jc w:val="both"/>
            </w:pPr>
          </w:p>
        </w:tc>
        <w:tc>
          <w:tcPr>
            <w:tcW w:w="708" w:type="pct"/>
          </w:tcPr>
          <w:p w14:paraId="27D015E5" w14:textId="77777777" w:rsidR="001B6CFC" w:rsidRDefault="001B6CFC" w:rsidP="001B6CFC">
            <w:pPr>
              <w:jc w:val="both"/>
            </w:pPr>
          </w:p>
        </w:tc>
        <w:tc>
          <w:tcPr>
            <w:tcW w:w="660" w:type="pct"/>
          </w:tcPr>
          <w:p w14:paraId="74E4BF84" w14:textId="77777777" w:rsidR="001B6CFC" w:rsidRDefault="001B6CFC" w:rsidP="001B6CFC">
            <w:pPr>
              <w:jc w:val="both"/>
            </w:pPr>
          </w:p>
        </w:tc>
        <w:tc>
          <w:tcPr>
            <w:tcW w:w="708" w:type="pct"/>
          </w:tcPr>
          <w:p w14:paraId="0694162E" w14:textId="77777777" w:rsidR="001B6CFC" w:rsidRDefault="001B6CFC" w:rsidP="001B6CFC">
            <w:pPr>
              <w:jc w:val="both"/>
            </w:pPr>
          </w:p>
        </w:tc>
      </w:tr>
      <w:tr w:rsidR="001B6CFC" w14:paraId="2B6AE413" w14:textId="77777777" w:rsidTr="001B6CFC">
        <w:trPr>
          <w:trHeight w:val="288"/>
          <w:jc w:val="center"/>
        </w:trPr>
        <w:tc>
          <w:tcPr>
            <w:tcW w:w="2452" w:type="pct"/>
          </w:tcPr>
          <w:p w14:paraId="41DE05C4" w14:textId="77777777" w:rsidR="001B6CFC" w:rsidRDefault="001B6CFC" w:rsidP="001B6CFC">
            <w:pPr>
              <w:jc w:val="both"/>
            </w:pPr>
          </w:p>
          <w:p w14:paraId="7D9004A5" w14:textId="77777777" w:rsidR="001B6CFC" w:rsidRDefault="001B6CFC" w:rsidP="001B6CFC">
            <w:pPr>
              <w:jc w:val="both"/>
            </w:pPr>
          </w:p>
        </w:tc>
        <w:tc>
          <w:tcPr>
            <w:tcW w:w="472" w:type="pct"/>
          </w:tcPr>
          <w:p w14:paraId="190F22FB" w14:textId="77777777" w:rsidR="001B6CFC" w:rsidRDefault="001B6CFC" w:rsidP="001B6CFC">
            <w:pPr>
              <w:jc w:val="both"/>
            </w:pPr>
          </w:p>
        </w:tc>
        <w:tc>
          <w:tcPr>
            <w:tcW w:w="708" w:type="pct"/>
          </w:tcPr>
          <w:p w14:paraId="74BDC688" w14:textId="77777777" w:rsidR="001B6CFC" w:rsidRDefault="001B6CFC" w:rsidP="001B6CFC">
            <w:pPr>
              <w:jc w:val="both"/>
            </w:pPr>
          </w:p>
        </w:tc>
        <w:tc>
          <w:tcPr>
            <w:tcW w:w="660" w:type="pct"/>
          </w:tcPr>
          <w:p w14:paraId="2F7636F5" w14:textId="77777777" w:rsidR="001B6CFC" w:rsidRDefault="001B6CFC" w:rsidP="001B6CFC">
            <w:pPr>
              <w:jc w:val="both"/>
            </w:pPr>
          </w:p>
        </w:tc>
        <w:tc>
          <w:tcPr>
            <w:tcW w:w="708" w:type="pct"/>
          </w:tcPr>
          <w:p w14:paraId="6527300A" w14:textId="77777777" w:rsidR="001B6CFC" w:rsidRDefault="001B6CFC" w:rsidP="001B6CFC">
            <w:pPr>
              <w:jc w:val="both"/>
            </w:pPr>
          </w:p>
        </w:tc>
      </w:tr>
      <w:tr w:rsidR="001B6CFC" w14:paraId="121EB6E8" w14:textId="77777777" w:rsidTr="001B6CFC">
        <w:trPr>
          <w:trHeight w:val="288"/>
          <w:jc w:val="center"/>
        </w:trPr>
        <w:tc>
          <w:tcPr>
            <w:tcW w:w="2452" w:type="pct"/>
          </w:tcPr>
          <w:p w14:paraId="3EBC6AB8" w14:textId="77777777" w:rsidR="001B6CFC" w:rsidRDefault="001B6CFC" w:rsidP="001B6CFC">
            <w:pPr>
              <w:jc w:val="both"/>
            </w:pPr>
          </w:p>
          <w:p w14:paraId="5D56E910" w14:textId="77777777" w:rsidR="001B6CFC" w:rsidRDefault="001B6CFC" w:rsidP="001B6CFC">
            <w:pPr>
              <w:jc w:val="both"/>
            </w:pPr>
          </w:p>
        </w:tc>
        <w:tc>
          <w:tcPr>
            <w:tcW w:w="472" w:type="pct"/>
          </w:tcPr>
          <w:p w14:paraId="6A37EAF1" w14:textId="77777777" w:rsidR="001B6CFC" w:rsidRDefault="001B6CFC" w:rsidP="001B6CFC">
            <w:pPr>
              <w:jc w:val="both"/>
            </w:pPr>
          </w:p>
        </w:tc>
        <w:tc>
          <w:tcPr>
            <w:tcW w:w="708" w:type="pct"/>
          </w:tcPr>
          <w:p w14:paraId="7E3D2179" w14:textId="77777777" w:rsidR="001B6CFC" w:rsidRDefault="001B6CFC" w:rsidP="001B6CFC">
            <w:pPr>
              <w:jc w:val="both"/>
            </w:pPr>
          </w:p>
        </w:tc>
        <w:tc>
          <w:tcPr>
            <w:tcW w:w="660" w:type="pct"/>
          </w:tcPr>
          <w:p w14:paraId="0A3A1DD0" w14:textId="77777777" w:rsidR="001B6CFC" w:rsidRDefault="001B6CFC" w:rsidP="001B6CFC">
            <w:pPr>
              <w:jc w:val="both"/>
            </w:pPr>
          </w:p>
        </w:tc>
        <w:tc>
          <w:tcPr>
            <w:tcW w:w="708" w:type="pct"/>
          </w:tcPr>
          <w:p w14:paraId="72967BF7" w14:textId="77777777" w:rsidR="001B6CFC" w:rsidRDefault="001B6CFC" w:rsidP="001B6CFC">
            <w:pPr>
              <w:jc w:val="both"/>
            </w:pPr>
          </w:p>
        </w:tc>
      </w:tr>
      <w:tr w:rsidR="001B6CFC" w14:paraId="186B6917" w14:textId="77777777" w:rsidTr="001B6CFC">
        <w:trPr>
          <w:trHeight w:val="288"/>
          <w:jc w:val="center"/>
        </w:trPr>
        <w:tc>
          <w:tcPr>
            <w:tcW w:w="2452" w:type="pct"/>
          </w:tcPr>
          <w:p w14:paraId="3F5BA5A4" w14:textId="77777777" w:rsidR="001B6CFC" w:rsidRDefault="001B6CFC" w:rsidP="001B6CFC">
            <w:pPr>
              <w:jc w:val="both"/>
            </w:pPr>
          </w:p>
          <w:p w14:paraId="39EE69BB" w14:textId="77777777" w:rsidR="001B6CFC" w:rsidRDefault="001B6CFC" w:rsidP="001B6CFC">
            <w:pPr>
              <w:jc w:val="both"/>
            </w:pPr>
          </w:p>
        </w:tc>
        <w:tc>
          <w:tcPr>
            <w:tcW w:w="472" w:type="pct"/>
          </w:tcPr>
          <w:p w14:paraId="0A5B0D05" w14:textId="77777777" w:rsidR="001B6CFC" w:rsidRDefault="001B6CFC" w:rsidP="001B6CFC">
            <w:pPr>
              <w:jc w:val="both"/>
            </w:pPr>
          </w:p>
        </w:tc>
        <w:tc>
          <w:tcPr>
            <w:tcW w:w="708" w:type="pct"/>
          </w:tcPr>
          <w:p w14:paraId="620F2360" w14:textId="77777777" w:rsidR="001B6CFC" w:rsidRDefault="001B6CFC" w:rsidP="001B6CFC">
            <w:pPr>
              <w:jc w:val="both"/>
            </w:pPr>
          </w:p>
        </w:tc>
        <w:tc>
          <w:tcPr>
            <w:tcW w:w="660" w:type="pct"/>
          </w:tcPr>
          <w:p w14:paraId="79CCFA4E" w14:textId="77777777" w:rsidR="001B6CFC" w:rsidRDefault="001B6CFC" w:rsidP="001B6CFC">
            <w:pPr>
              <w:jc w:val="both"/>
            </w:pPr>
          </w:p>
        </w:tc>
        <w:tc>
          <w:tcPr>
            <w:tcW w:w="708" w:type="pct"/>
          </w:tcPr>
          <w:p w14:paraId="47AB79C6" w14:textId="77777777" w:rsidR="001B6CFC" w:rsidRDefault="001B6CFC" w:rsidP="001B6CFC">
            <w:pPr>
              <w:jc w:val="both"/>
            </w:pPr>
          </w:p>
        </w:tc>
      </w:tr>
      <w:tr w:rsidR="001B6CFC" w14:paraId="49517815" w14:textId="77777777" w:rsidTr="001B6CFC">
        <w:trPr>
          <w:trHeight w:val="288"/>
          <w:jc w:val="center"/>
        </w:trPr>
        <w:tc>
          <w:tcPr>
            <w:tcW w:w="2452" w:type="pct"/>
          </w:tcPr>
          <w:p w14:paraId="6BAB47C2" w14:textId="77777777" w:rsidR="001B6CFC" w:rsidRDefault="001B6CFC" w:rsidP="001B6CFC">
            <w:pPr>
              <w:jc w:val="both"/>
            </w:pPr>
          </w:p>
          <w:p w14:paraId="24ECC45B" w14:textId="77777777" w:rsidR="001B6CFC" w:rsidRDefault="001B6CFC" w:rsidP="001B6CFC">
            <w:pPr>
              <w:jc w:val="both"/>
            </w:pPr>
          </w:p>
        </w:tc>
        <w:tc>
          <w:tcPr>
            <w:tcW w:w="472" w:type="pct"/>
          </w:tcPr>
          <w:p w14:paraId="2A3599AC" w14:textId="77777777" w:rsidR="001B6CFC" w:rsidRDefault="001B6CFC" w:rsidP="001B6CFC">
            <w:pPr>
              <w:jc w:val="both"/>
            </w:pPr>
          </w:p>
        </w:tc>
        <w:tc>
          <w:tcPr>
            <w:tcW w:w="708" w:type="pct"/>
          </w:tcPr>
          <w:p w14:paraId="65552151" w14:textId="77777777" w:rsidR="001B6CFC" w:rsidRDefault="001B6CFC" w:rsidP="001B6CFC">
            <w:pPr>
              <w:jc w:val="both"/>
            </w:pPr>
          </w:p>
        </w:tc>
        <w:tc>
          <w:tcPr>
            <w:tcW w:w="660" w:type="pct"/>
          </w:tcPr>
          <w:p w14:paraId="0DEC055C" w14:textId="77777777" w:rsidR="001B6CFC" w:rsidRDefault="001B6CFC" w:rsidP="001B6CFC">
            <w:pPr>
              <w:jc w:val="both"/>
            </w:pPr>
          </w:p>
        </w:tc>
        <w:tc>
          <w:tcPr>
            <w:tcW w:w="708" w:type="pct"/>
          </w:tcPr>
          <w:p w14:paraId="3296413C" w14:textId="77777777" w:rsidR="001B6CFC" w:rsidRDefault="001B6CFC" w:rsidP="001B6CFC">
            <w:pPr>
              <w:jc w:val="both"/>
            </w:pPr>
          </w:p>
        </w:tc>
      </w:tr>
      <w:tr w:rsidR="001B6CFC" w14:paraId="69EE1E3D" w14:textId="77777777" w:rsidTr="001B6CFC">
        <w:trPr>
          <w:trHeight w:val="288"/>
          <w:jc w:val="center"/>
        </w:trPr>
        <w:tc>
          <w:tcPr>
            <w:tcW w:w="2452" w:type="pct"/>
          </w:tcPr>
          <w:p w14:paraId="55789CF0" w14:textId="77777777" w:rsidR="001B6CFC" w:rsidRDefault="001B6CFC" w:rsidP="001B6CFC">
            <w:pPr>
              <w:jc w:val="both"/>
            </w:pPr>
          </w:p>
          <w:p w14:paraId="0F297ED4" w14:textId="77777777" w:rsidR="001B6CFC" w:rsidRDefault="001B6CFC" w:rsidP="001B6CFC">
            <w:pPr>
              <w:jc w:val="both"/>
            </w:pPr>
          </w:p>
        </w:tc>
        <w:tc>
          <w:tcPr>
            <w:tcW w:w="472" w:type="pct"/>
          </w:tcPr>
          <w:p w14:paraId="45F3441C" w14:textId="77777777" w:rsidR="001B6CFC" w:rsidRDefault="001B6CFC" w:rsidP="001B6CFC">
            <w:pPr>
              <w:jc w:val="both"/>
            </w:pPr>
          </w:p>
        </w:tc>
        <w:tc>
          <w:tcPr>
            <w:tcW w:w="708" w:type="pct"/>
          </w:tcPr>
          <w:p w14:paraId="2088CFC0" w14:textId="77777777" w:rsidR="001B6CFC" w:rsidRDefault="001B6CFC" w:rsidP="001B6CFC">
            <w:pPr>
              <w:jc w:val="both"/>
            </w:pPr>
          </w:p>
        </w:tc>
        <w:tc>
          <w:tcPr>
            <w:tcW w:w="660" w:type="pct"/>
          </w:tcPr>
          <w:p w14:paraId="3B96A99B" w14:textId="77777777" w:rsidR="001B6CFC" w:rsidRDefault="001B6CFC" w:rsidP="001B6CFC">
            <w:pPr>
              <w:jc w:val="both"/>
            </w:pPr>
          </w:p>
        </w:tc>
        <w:tc>
          <w:tcPr>
            <w:tcW w:w="708" w:type="pct"/>
          </w:tcPr>
          <w:p w14:paraId="1DF56345" w14:textId="77777777" w:rsidR="001B6CFC" w:rsidRDefault="001B6CFC" w:rsidP="001B6CFC">
            <w:pPr>
              <w:jc w:val="both"/>
            </w:pPr>
          </w:p>
        </w:tc>
      </w:tr>
    </w:tbl>
    <w:p w14:paraId="6F0AF1A2" w14:textId="77777777" w:rsidR="001B6CFC" w:rsidRDefault="001B6CFC" w:rsidP="001B6CFC">
      <w:pPr>
        <w:jc w:val="both"/>
      </w:pPr>
    </w:p>
    <w:p w14:paraId="11E4CE23" w14:textId="77777777"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3</w:t>
      </w:r>
      <w:r w:rsidRPr="003F3BB9">
        <w:rPr>
          <w:color w:val="FF0000"/>
          <w:sz w:val="28"/>
          <w:szCs w:val="28"/>
        </w:rPr>
        <w:t>&gt;</w:t>
      </w:r>
    </w:p>
    <w:p w14:paraId="11C4D8FA" w14:textId="77777777" w:rsidR="001B6CFC" w:rsidRDefault="001B6CFC" w:rsidP="001B6CFC">
      <w:pPr>
        <w:jc w:val="center"/>
      </w:pPr>
    </w:p>
    <w:p w14:paraId="47C4B481" w14:textId="77777777"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14:paraId="604D8FDA" w14:textId="77777777" w:rsidR="005B5288" w:rsidRDefault="005B5288" w:rsidP="005B5288">
      <w:pPr>
        <w:rPr>
          <w:i/>
          <w:iCs/>
          <w:color w:val="FF0000"/>
        </w:rPr>
      </w:pPr>
    </w:p>
    <w:p w14:paraId="1A9499FB" w14:textId="77777777" w:rsidR="001B6CFC" w:rsidRDefault="005B5288" w:rsidP="005B5288">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4</w:t>
      </w:r>
      <w:proofErr w:type="gramStart"/>
      <w:r w:rsidR="001B6CFC" w:rsidRPr="003F3BB9">
        <w:rPr>
          <w:color w:val="FF0000"/>
          <w:sz w:val="28"/>
          <w:szCs w:val="28"/>
        </w:rPr>
        <w:t>&gt;</w:t>
      </w:r>
      <w:r w:rsidR="001B6CFC" w:rsidRPr="003F3BB9">
        <w:rPr>
          <w:sz w:val="28"/>
          <w:szCs w:val="28"/>
        </w:rPr>
        <w:t xml:space="preserve">        </w:t>
      </w:r>
      <w:r w:rsidR="001B6CFC" w:rsidRPr="003F3BB9">
        <w:rPr>
          <w:b/>
          <w:sz w:val="28"/>
          <w:szCs w:val="28"/>
        </w:rPr>
        <w:t>Role</w:t>
      </w:r>
      <w:proofErr w:type="gramEnd"/>
      <w:r w:rsidR="001B6CFC" w:rsidRPr="003F3BB9">
        <w:rPr>
          <w:b/>
          <w:sz w:val="28"/>
          <w:szCs w:val="28"/>
        </w:rPr>
        <w:t>:</w:t>
      </w:r>
      <w:r w:rsidR="001B6CFC" w:rsidRPr="003F3BB9">
        <w:rPr>
          <w:sz w:val="28"/>
          <w:szCs w:val="28"/>
        </w:rPr>
        <w:t xml:space="preserve"> </w:t>
      </w:r>
      <w:r w:rsidR="001B6CFC" w:rsidRPr="003F3BB9">
        <w:rPr>
          <w:color w:val="FF0000"/>
          <w:sz w:val="28"/>
          <w:szCs w:val="28"/>
        </w:rPr>
        <w:t>&lt;role on team&gt;</w:t>
      </w:r>
    </w:p>
    <w:p w14:paraId="51E3E85B" w14:textId="77777777" w:rsidR="001B6CFC" w:rsidRPr="003F3BB9" w:rsidRDefault="001B6CFC" w:rsidP="001B6CFC">
      <w:pPr>
        <w:jc w:val="center"/>
        <w:rPr>
          <w:sz w:val="28"/>
          <w:szCs w:val="28"/>
        </w:rPr>
      </w:pPr>
    </w:p>
    <w:tbl>
      <w:tblPr>
        <w:tblW w:w="4981" w:type="pct"/>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901"/>
        <w:gridCol w:w="1351"/>
        <w:gridCol w:w="1259"/>
        <w:gridCol w:w="1351"/>
      </w:tblGrid>
      <w:tr w:rsidR="001B6CFC" w14:paraId="2165CB76" w14:textId="77777777" w:rsidTr="001B6CFC">
        <w:trPr>
          <w:jc w:val="center"/>
        </w:trPr>
        <w:tc>
          <w:tcPr>
            <w:tcW w:w="2452" w:type="pct"/>
          </w:tcPr>
          <w:p w14:paraId="2F55D169" w14:textId="77777777" w:rsidR="001B6CFC" w:rsidRPr="00B44CF4" w:rsidRDefault="001B6CFC" w:rsidP="001B6CFC">
            <w:pPr>
              <w:jc w:val="center"/>
              <w:rPr>
                <w:b/>
                <w:i/>
              </w:rPr>
            </w:pPr>
            <w:r w:rsidRPr="00B44CF4">
              <w:rPr>
                <w:b/>
                <w:i/>
              </w:rPr>
              <w:t>Activity</w:t>
            </w:r>
          </w:p>
        </w:tc>
        <w:tc>
          <w:tcPr>
            <w:tcW w:w="472" w:type="pct"/>
          </w:tcPr>
          <w:p w14:paraId="0A4F87A2" w14:textId="77777777" w:rsidR="001B6CFC" w:rsidRPr="00B44CF4" w:rsidRDefault="001B6CFC" w:rsidP="001B6CFC">
            <w:pPr>
              <w:jc w:val="center"/>
              <w:rPr>
                <w:b/>
                <w:i/>
              </w:rPr>
            </w:pPr>
            <w:r w:rsidRPr="00B44CF4">
              <w:rPr>
                <w:b/>
                <w:i/>
              </w:rPr>
              <w:t>Date</w:t>
            </w:r>
          </w:p>
        </w:tc>
        <w:tc>
          <w:tcPr>
            <w:tcW w:w="708" w:type="pct"/>
          </w:tcPr>
          <w:p w14:paraId="28130734" w14:textId="77777777" w:rsidR="001B6CFC" w:rsidRPr="00B44CF4" w:rsidRDefault="001B6CFC" w:rsidP="001B6CFC">
            <w:pPr>
              <w:jc w:val="center"/>
              <w:rPr>
                <w:b/>
                <w:i/>
              </w:rPr>
            </w:pPr>
            <w:r w:rsidRPr="00B44CF4">
              <w:rPr>
                <w:b/>
                <w:i/>
              </w:rPr>
              <w:t>Start Time</w:t>
            </w:r>
          </w:p>
        </w:tc>
        <w:tc>
          <w:tcPr>
            <w:tcW w:w="660" w:type="pct"/>
          </w:tcPr>
          <w:p w14:paraId="7D0815F3" w14:textId="77777777" w:rsidR="001B6CFC" w:rsidRPr="00B44CF4" w:rsidRDefault="001B6CFC" w:rsidP="001B6CFC">
            <w:pPr>
              <w:jc w:val="center"/>
              <w:rPr>
                <w:b/>
                <w:i/>
              </w:rPr>
            </w:pPr>
            <w:r w:rsidRPr="00B44CF4">
              <w:rPr>
                <w:b/>
                <w:i/>
              </w:rPr>
              <w:t>End Time</w:t>
            </w:r>
          </w:p>
        </w:tc>
        <w:tc>
          <w:tcPr>
            <w:tcW w:w="708" w:type="pct"/>
          </w:tcPr>
          <w:p w14:paraId="3A3F1718" w14:textId="77777777" w:rsidR="001B6CFC" w:rsidRPr="00B44CF4" w:rsidRDefault="001B6CFC" w:rsidP="001B6CFC">
            <w:pPr>
              <w:jc w:val="center"/>
              <w:rPr>
                <w:b/>
                <w:i/>
              </w:rPr>
            </w:pPr>
            <w:r w:rsidRPr="00B44CF4">
              <w:rPr>
                <w:b/>
                <w:i/>
              </w:rPr>
              <w:t>Time Spent</w:t>
            </w:r>
          </w:p>
        </w:tc>
      </w:tr>
      <w:tr w:rsidR="001B6CFC" w14:paraId="7A82584A" w14:textId="77777777" w:rsidTr="001B6CFC">
        <w:trPr>
          <w:trHeight w:val="288"/>
          <w:jc w:val="center"/>
        </w:trPr>
        <w:tc>
          <w:tcPr>
            <w:tcW w:w="2452" w:type="pct"/>
          </w:tcPr>
          <w:p w14:paraId="593B3C3E" w14:textId="77777777" w:rsidR="001B6CFC" w:rsidRPr="00B44CF4" w:rsidRDefault="001B6CFC" w:rsidP="001B6CFC">
            <w:pPr>
              <w:jc w:val="both"/>
              <w:rPr>
                <w:b/>
                <w:i/>
                <w:color w:val="FF0000"/>
              </w:rPr>
            </w:pPr>
            <w:r>
              <w:rPr>
                <w:b/>
                <w:i/>
                <w:color w:val="FF0000"/>
              </w:rPr>
              <w:t xml:space="preserve"> </w:t>
            </w:r>
          </w:p>
          <w:p w14:paraId="5082F036" w14:textId="77777777" w:rsidR="001B6CFC" w:rsidRDefault="001B6CFC" w:rsidP="001B6CFC">
            <w:pPr>
              <w:jc w:val="both"/>
            </w:pPr>
          </w:p>
        </w:tc>
        <w:tc>
          <w:tcPr>
            <w:tcW w:w="472" w:type="pct"/>
          </w:tcPr>
          <w:p w14:paraId="4A4631B7" w14:textId="77777777" w:rsidR="001B6CFC" w:rsidRDefault="001B6CFC" w:rsidP="001B6CFC">
            <w:pPr>
              <w:jc w:val="both"/>
            </w:pPr>
          </w:p>
        </w:tc>
        <w:tc>
          <w:tcPr>
            <w:tcW w:w="708" w:type="pct"/>
          </w:tcPr>
          <w:p w14:paraId="01EE1B1E" w14:textId="77777777" w:rsidR="001B6CFC" w:rsidRDefault="001B6CFC" w:rsidP="001B6CFC">
            <w:pPr>
              <w:jc w:val="both"/>
            </w:pPr>
          </w:p>
        </w:tc>
        <w:tc>
          <w:tcPr>
            <w:tcW w:w="660" w:type="pct"/>
          </w:tcPr>
          <w:p w14:paraId="2692F503" w14:textId="77777777" w:rsidR="001B6CFC" w:rsidRDefault="001B6CFC" w:rsidP="001B6CFC">
            <w:pPr>
              <w:jc w:val="both"/>
            </w:pPr>
          </w:p>
        </w:tc>
        <w:tc>
          <w:tcPr>
            <w:tcW w:w="708" w:type="pct"/>
          </w:tcPr>
          <w:p w14:paraId="6ECE46E3" w14:textId="77777777" w:rsidR="001B6CFC" w:rsidRDefault="001B6CFC" w:rsidP="001B6CFC">
            <w:pPr>
              <w:jc w:val="both"/>
            </w:pPr>
          </w:p>
        </w:tc>
      </w:tr>
      <w:tr w:rsidR="001B6CFC" w14:paraId="75146FEE" w14:textId="77777777" w:rsidTr="001B6CFC">
        <w:trPr>
          <w:trHeight w:val="288"/>
          <w:jc w:val="center"/>
        </w:trPr>
        <w:tc>
          <w:tcPr>
            <w:tcW w:w="2452" w:type="pct"/>
          </w:tcPr>
          <w:p w14:paraId="75820963" w14:textId="77777777" w:rsidR="001B6CFC" w:rsidRDefault="001B6CFC" w:rsidP="001B6CFC">
            <w:pPr>
              <w:jc w:val="both"/>
            </w:pPr>
          </w:p>
          <w:p w14:paraId="18AF1A92" w14:textId="77777777" w:rsidR="001B6CFC" w:rsidRDefault="001B6CFC" w:rsidP="001B6CFC">
            <w:pPr>
              <w:jc w:val="both"/>
            </w:pPr>
          </w:p>
        </w:tc>
        <w:tc>
          <w:tcPr>
            <w:tcW w:w="472" w:type="pct"/>
          </w:tcPr>
          <w:p w14:paraId="109B1368" w14:textId="77777777" w:rsidR="001B6CFC" w:rsidRDefault="001B6CFC" w:rsidP="001B6CFC">
            <w:pPr>
              <w:jc w:val="both"/>
            </w:pPr>
          </w:p>
        </w:tc>
        <w:tc>
          <w:tcPr>
            <w:tcW w:w="708" w:type="pct"/>
          </w:tcPr>
          <w:p w14:paraId="28443162" w14:textId="77777777" w:rsidR="001B6CFC" w:rsidRDefault="001B6CFC" w:rsidP="001B6CFC">
            <w:pPr>
              <w:jc w:val="both"/>
            </w:pPr>
          </w:p>
        </w:tc>
        <w:tc>
          <w:tcPr>
            <w:tcW w:w="660" w:type="pct"/>
          </w:tcPr>
          <w:p w14:paraId="5B2743B5" w14:textId="77777777" w:rsidR="001B6CFC" w:rsidRDefault="001B6CFC" w:rsidP="001B6CFC">
            <w:pPr>
              <w:jc w:val="both"/>
            </w:pPr>
          </w:p>
        </w:tc>
        <w:tc>
          <w:tcPr>
            <w:tcW w:w="708" w:type="pct"/>
          </w:tcPr>
          <w:p w14:paraId="0C5D5F0F" w14:textId="77777777" w:rsidR="001B6CFC" w:rsidRDefault="001B6CFC" w:rsidP="001B6CFC">
            <w:pPr>
              <w:jc w:val="both"/>
            </w:pPr>
          </w:p>
        </w:tc>
      </w:tr>
      <w:tr w:rsidR="001B6CFC" w14:paraId="4C6878D0" w14:textId="77777777" w:rsidTr="001B6CFC">
        <w:trPr>
          <w:trHeight w:val="288"/>
          <w:jc w:val="center"/>
        </w:trPr>
        <w:tc>
          <w:tcPr>
            <w:tcW w:w="2452" w:type="pct"/>
          </w:tcPr>
          <w:p w14:paraId="2C16E11E" w14:textId="77777777" w:rsidR="001B6CFC" w:rsidRDefault="001B6CFC" w:rsidP="001B6CFC">
            <w:pPr>
              <w:jc w:val="both"/>
            </w:pPr>
          </w:p>
          <w:p w14:paraId="04C705DB" w14:textId="77777777" w:rsidR="001B6CFC" w:rsidRDefault="001B6CFC" w:rsidP="001B6CFC">
            <w:pPr>
              <w:jc w:val="both"/>
            </w:pPr>
          </w:p>
        </w:tc>
        <w:tc>
          <w:tcPr>
            <w:tcW w:w="472" w:type="pct"/>
          </w:tcPr>
          <w:p w14:paraId="623860BF" w14:textId="77777777" w:rsidR="001B6CFC" w:rsidRDefault="001B6CFC" w:rsidP="001B6CFC">
            <w:pPr>
              <w:jc w:val="both"/>
            </w:pPr>
          </w:p>
        </w:tc>
        <w:tc>
          <w:tcPr>
            <w:tcW w:w="708" w:type="pct"/>
          </w:tcPr>
          <w:p w14:paraId="27E47673" w14:textId="77777777" w:rsidR="001B6CFC" w:rsidRDefault="001B6CFC" w:rsidP="001B6CFC">
            <w:pPr>
              <w:jc w:val="both"/>
            </w:pPr>
          </w:p>
        </w:tc>
        <w:tc>
          <w:tcPr>
            <w:tcW w:w="660" w:type="pct"/>
          </w:tcPr>
          <w:p w14:paraId="02A0E54F" w14:textId="77777777" w:rsidR="001B6CFC" w:rsidRDefault="001B6CFC" w:rsidP="001B6CFC">
            <w:pPr>
              <w:jc w:val="both"/>
            </w:pPr>
          </w:p>
        </w:tc>
        <w:tc>
          <w:tcPr>
            <w:tcW w:w="708" w:type="pct"/>
          </w:tcPr>
          <w:p w14:paraId="7189BEC5" w14:textId="77777777" w:rsidR="001B6CFC" w:rsidRDefault="001B6CFC" w:rsidP="001B6CFC">
            <w:pPr>
              <w:jc w:val="both"/>
            </w:pPr>
          </w:p>
        </w:tc>
      </w:tr>
      <w:tr w:rsidR="001B6CFC" w14:paraId="379EB998" w14:textId="77777777" w:rsidTr="001B6CFC">
        <w:trPr>
          <w:trHeight w:val="288"/>
          <w:jc w:val="center"/>
        </w:trPr>
        <w:tc>
          <w:tcPr>
            <w:tcW w:w="2452" w:type="pct"/>
          </w:tcPr>
          <w:p w14:paraId="5EEFAE09" w14:textId="77777777" w:rsidR="001B6CFC" w:rsidRDefault="001B6CFC" w:rsidP="001B6CFC">
            <w:pPr>
              <w:jc w:val="both"/>
            </w:pPr>
          </w:p>
          <w:p w14:paraId="2BF46D62" w14:textId="77777777" w:rsidR="001B6CFC" w:rsidRDefault="001B6CFC" w:rsidP="001B6CFC">
            <w:pPr>
              <w:jc w:val="both"/>
            </w:pPr>
          </w:p>
        </w:tc>
        <w:tc>
          <w:tcPr>
            <w:tcW w:w="472" w:type="pct"/>
          </w:tcPr>
          <w:p w14:paraId="5B150179" w14:textId="77777777" w:rsidR="001B6CFC" w:rsidRDefault="001B6CFC" w:rsidP="001B6CFC">
            <w:pPr>
              <w:jc w:val="both"/>
            </w:pPr>
          </w:p>
        </w:tc>
        <w:tc>
          <w:tcPr>
            <w:tcW w:w="708" w:type="pct"/>
          </w:tcPr>
          <w:p w14:paraId="4FE653A0" w14:textId="77777777" w:rsidR="001B6CFC" w:rsidRDefault="001B6CFC" w:rsidP="001B6CFC">
            <w:pPr>
              <w:jc w:val="both"/>
            </w:pPr>
          </w:p>
        </w:tc>
        <w:tc>
          <w:tcPr>
            <w:tcW w:w="660" w:type="pct"/>
          </w:tcPr>
          <w:p w14:paraId="522304B4" w14:textId="77777777" w:rsidR="001B6CFC" w:rsidRDefault="001B6CFC" w:rsidP="001B6CFC">
            <w:pPr>
              <w:jc w:val="both"/>
            </w:pPr>
          </w:p>
        </w:tc>
        <w:tc>
          <w:tcPr>
            <w:tcW w:w="708" w:type="pct"/>
          </w:tcPr>
          <w:p w14:paraId="24785698" w14:textId="77777777" w:rsidR="001B6CFC" w:rsidRDefault="001B6CFC" w:rsidP="001B6CFC">
            <w:pPr>
              <w:jc w:val="both"/>
            </w:pPr>
          </w:p>
        </w:tc>
      </w:tr>
      <w:tr w:rsidR="001B6CFC" w14:paraId="44B05D16" w14:textId="77777777" w:rsidTr="001B6CFC">
        <w:trPr>
          <w:trHeight w:val="288"/>
          <w:jc w:val="center"/>
        </w:trPr>
        <w:tc>
          <w:tcPr>
            <w:tcW w:w="2452" w:type="pct"/>
          </w:tcPr>
          <w:p w14:paraId="5F42D4C8" w14:textId="77777777" w:rsidR="001B6CFC" w:rsidRDefault="001B6CFC" w:rsidP="001B6CFC">
            <w:pPr>
              <w:jc w:val="both"/>
            </w:pPr>
          </w:p>
          <w:p w14:paraId="21E9F152" w14:textId="77777777" w:rsidR="001B6CFC" w:rsidRDefault="001B6CFC" w:rsidP="001B6CFC">
            <w:pPr>
              <w:jc w:val="both"/>
            </w:pPr>
          </w:p>
        </w:tc>
        <w:tc>
          <w:tcPr>
            <w:tcW w:w="472" w:type="pct"/>
          </w:tcPr>
          <w:p w14:paraId="26DBA983" w14:textId="77777777" w:rsidR="001B6CFC" w:rsidRDefault="001B6CFC" w:rsidP="001B6CFC">
            <w:pPr>
              <w:jc w:val="both"/>
            </w:pPr>
          </w:p>
        </w:tc>
        <w:tc>
          <w:tcPr>
            <w:tcW w:w="708" w:type="pct"/>
          </w:tcPr>
          <w:p w14:paraId="5402CE72" w14:textId="77777777" w:rsidR="001B6CFC" w:rsidRDefault="001B6CFC" w:rsidP="001B6CFC">
            <w:pPr>
              <w:jc w:val="both"/>
            </w:pPr>
          </w:p>
        </w:tc>
        <w:tc>
          <w:tcPr>
            <w:tcW w:w="660" w:type="pct"/>
          </w:tcPr>
          <w:p w14:paraId="0AB6CCAD" w14:textId="77777777" w:rsidR="001B6CFC" w:rsidRDefault="001B6CFC" w:rsidP="001B6CFC">
            <w:pPr>
              <w:jc w:val="both"/>
            </w:pPr>
          </w:p>
        </w:tc>
        <w:tc>
          <w:tcPr>
            <w:tcW w:w="708" w:type="pct"/>
          </w:tcPr>
          <w:p w14:paraId="21D6B37C" w14:textId="77777777" w:rsidR="001B6CFC" w:rsidRDefault="001B6CFC" w:rsidP="001B6CFC">
            <w:pPr>
              <w:jc w:val="both"/>
            </w:pPr>
          </w:p>
        </w:tc>
      </w:tr>
      <w:tr w:rsidR="001B6CFC" w14:paraId="3006507B" w14:textId="77777777" w:rsidTr="001B6CFC">
        <w:trPr>
          <w:trHeight w:val="288"/>
          <w:jc w:val="center"/>
        </w:trPr>
        <w:tc>
          <w:tcPr>
            <w:tcW w:w="2452" w:type="pct"/>
          </w:tcPr>
          <w:p w14:paraId="3CEFE1F2" w14:textId="77777777" w:rsidR="001B6CFC" w:rsidRDefault="001B6CFC" w:rsidP="001B6CFC">
            <w:pPr>
              <w:jc w:val="both"/>
            </w:pPr>
          </w:p>
          <w:p w14:paraId="59BBC94B" w14:textId="77777777" w:rsidR="001B6CFC" w:rsidRDefault="001B6CFC" w:rsidP="001B6CFC">
            <w:pPr>
              <w:jc w:val="both"/>
            </w:pPr>
          </w:p>
        </w:tc>
        <w:tc>
          <w:tcPr>
            <w:tcW w:w="472" w:type="pct"/>
          </w:tcPr>
          <w:p w14:paraId="14262DEC" w14:textId="77777777" w:rsidR="001B6CFC" w:rsidRDefault="001B6CFC" w:rsidP="001B6CFC">
            <w:pPr>
              <w:jc w:val="both"/>
            </w:pPr>
          </w:p>
        </w:tc>
        <w:tc>
          <w:tcPr>
            <w:tcW w:w="708" w:type="pct"/>
          </w:tcPr>
          <w:p w14:paraId="17BC6AE3" w14:textId="77777777" w:rsidR="001B6CFC" w:rsidRDefault="001B6CFC" w:rsidP="001B6CFC">
            <w:pPr>
              <w:jc w:val="both"/>
            </w:pPr>
          </w:p>
        </w:tc>
        <w:tc>
          <w:tcPr>
            <w:tcW w:w="660" w:type="pct"/>
          </w:tcPr>
          <w:p w14:paraId="325D4A20" w14:textId="77777777" w:rsidR="001B6CFC" w:rsidRDefault="001B6CFC" w:rsidP="001B6CFC">
            <w:pPr>
              <w:jc w:val="both"/>
            </w:pPr>
          </w:p>
        </w:tc>
        <w:tc>
          <w:tcPr>
            <w:tcW w:w="708" w:type="pct"/>
          </w:tcPr>
          <w:p w14:paraId="3FF1884A" w14:textId="77777777" w:rsidR="001B6CFC" w:rsidRDefault="001B6CFC" w:rsidP="001B6CFC">
            <w:pPr>
              <w:jc w:val="both"/>
            </w:pPr>
          </w:p>
        </w:tc>
      </w:tr>
      <w:tr w:rsidR="001B6CFC" w14:paraId="033B156A" w14:textId="77777777" w:rsidTr="001B6CFC">
        <w:trPr>
          <w:trHeight w:val="288"/>
          <w:jc w:val="center"/>
        </w:trPr>
        <w:tc>
          <w:tcPr>
            <w:tcW w:w="2452" w:type="pct"/>
          </w:tcPr>
          <w:p w14:paraId="7D4A511A" w14:textId="77777777" w:rsidR="001B6CFC" w:rsidRDefault="001B6CFC" w:rsidP="001B6CFC">
            <w:pPr>
              <w:jc w:val="both"/>
            </w:pPr>
          </w:p>
          <w:p w14:paraId="27164B28" w14:textId="77777777" w:rsidR="001B6CFC" w:rsidRDefault="001B6CFC" w:rsidP="001B6CFC">
            <w:pPr>
              <w:jc w:val="both"/>
            </w:pPr>
          </w:p>
        </w:tc>
        <w:tc>
          <w:tcPr>
            <w:tcW w:w="472" w:type="pct"/>
          </w:tcPr>
          <w:p w14:paraId="1D4E08FD" w14:textId="77777777" w:rsidR="001B6CFC" w:rsidRDefault="001B6CFC" w:rsidP="001B6CFC">
            <w:pPr>
              <w:jc w:val="both"/>
            </w:pPr>
          </w:p>
        </w:tc>
        <w:tc>
          <w:tcPr>
            <w:tcW w:w="708" w:type="pct"/>
          </w:tcPr>
          <w:p w14:paraId="55BB8203" w14:textId="77777777" w:rsidR="001B6CFC" w:rsidRDefault="001B6CFC" w:rsidP="001B6CFC">
            <w:pPr>
              <w:jc w:val="both"/>
            </w:pPr>
          </w:p>
        </w:tc>
        <w:tc>
          <w:tcPr>
            <w:tcW w:w="660" w:type="pct"/>
          </w:tcPr>
          <w:p w14:paraId="15779E76" w14:textId="77777777" w:rsidR="001B6CFC" w:rsidRDefault="001B6CFC" w:rsidP="001B6CFC">
            <w:pPr>
              <w:jc w:val="both"/>
            </w:pPr>
          </w:p>
        </w:tc>
        <w:tc>
          <w:tcPr>
            <w:tcW w:w="708" w:type="pct"/>
          </w:tcPr>
          <w:p w14:paraId="2906C187" w14:textId="77777777" w:rsidR="001B6CFC" w:rsidRDefault="001B6CFC" w:rsidP="001B6CFC">
            <w:pPr>
              <w:jc w:val="both"/>
            </w:pPr>
          </w:p>
        </w:tc>
      </w:tr>
      <w:tr w:rsidR="001B6CFC" w14:paraId="2808B6A8" w14:textId="77777777" w:rsidTr="001B6CFC">
        <w:trPr>
          <w:trHeight w:val="288"/>
          <w:jc w:val="center"/>
        </w:trPr>
        <w:tc>
          <w:tcPr>
            <w:tcW w:w="2452" w:type="pct"/>
          </w:tcPr>
          <w:p w14:paraId="0CB12DEC" w14:textId="77777777" w:rsidR="001B6CFC" w:rsidRDefault="001B6CFC" w:rsidP="001B6CFC">
            <w:pPr>
              <w:jc w:val="both"/>
            </w:pPr>
          </w:p>
          <w:p w14:paraId="043B62E0" w14:textId="77777777" w:rsidR="001B6CFC" w:rsidRDefault="001B6CFC" w:rsidP="001B6CFC">
            <w:pPr>
              <w:jc w:val="both"/>
            </w:pPr>
          </w:p>
        </w:tc>
        <w:tc>
          <w:tcPr>
            <w:tcW w:w="472" w:type="pct"/>
          </w:tcPr>
          <w:p w14:paraId="754CCEF4" w14:textId="77777777" w:rsidR="001B6CFC" w:rsidRDefault="001B6CFC" w:rsidP="001B6CFC">
            <w:pPr>
              <w:jc w:val="both"/>
            </w:pPr>
          </w:p>
        </w:tc>
        <w:tc>
          <w:tcPr>
            <w:tcW w:w="708" w:type="pct"/>
          </w:tcPr>
          <w:p w14:paraId="1EAC624E" w14:textId="77777777" w:rsidR="001B6CFC" w:rsidRDefault="001B6CFC" w:rsidP="001B6CFC">
            <w:pPr>
              <w:jc w:val="both"/>
            </w:pPr>
          </w:p>
        </w:tc>
        <w:tc>
          <w:tcPr>
            <w:tcW w:w="660" w:type="pct"/>
          </w:tcPr>
          <w:p w14:paraId="5643FA10" w14:textId="77777777" w:rsidR="001B6CFC" w:rsidRDefault="001B6CFC" w:rsidP="001B6CFC">
            <w:pPr>
              <w:jc w:val="both"/>
            </w:pPr>
          </w:p>
        </w:tc>
        <w:tc>
          <w:tcPr>
            <w:tcW w:w="708" w:type="pct"/>
          </w:tcPr>
          <w:p w14:paraId="08DD2CB4" w14:textId="77777777" w:rsidR="001B6CFC" w:rsidRDefault="001B6CFC" w:rsidP="001B6CFC">
            <w:pPr>
              <w:jc w:val="both"/>
            </w:pPr>
          </w:p>
        </w:tc>
      </w:tr>
      <w:tr w:rsidR="001B6CFC" w14:paraId="45A7AAD6" w14:textId="77777777" w:rsidTr="001B6CFC">
        <w:trPr>
          <w:trHeight w:val="288"/>
          <w:jc w:val="center"/>
        </w:trPr>
        <w:tc>
          <w:tcPr>
            <w:tcW w:w="2452" w:type="pct"/>
          </w:tcPr>
          <w:p w14:paraId="71540686" w14:textId="77777777" w:rsidR="001B6CFC" w:rsidRDefault="001B6CFC" w:rsidP="001B6CFC">
            <w:pPr>
              <w:jc w:val="both"/>
            </w:pPr>
          </w:p>
          <w:p w14:paraId="3F8B2510" w14:textId="77777777" w:rsidR="001B6CFC" w:rsidRDefault="001B6CFC" w:rsidP="001B6CFC">
            <w:pPr>
              <w:jc w:val="both"/>
            </w:pPr>
          </w:p>
        </w:tc>
        <w:tc>
          <w:tcPr>
            <w:tcW w:w="472" w:type="pct"/>
          </w:tcPr>
          <w:p w14:paraId="58199D52" w14:textId="77777777" w:rsidR="001B6CFC" w:rsidRDefault="001B6CFC" w:rsidP="001B6CFC">
            <w:pPr>
              <w:jc w:val="both"/>
            </w:pPr>
          </w:p>
        </w:tc>
        <w:tc>
          <w:tcPr>
            <w:tcW w:w="708" w:type="pct"/>
          </w:tcPr>
          <w:p w14:paraId="69B529B4" w14:textId="77777777" w:rsidR="001B6CFC" w:rsidRDefault="001B6CFC" w:rsidP="001B6CFC">
            <w:pPr>
              <w:jc w:val="both"/>
            </w:pPr>
          </w:p>
        </w:tc>
        <w:tc>
          <w:tcPr>
            <w:tcW w:w="660" w:type="pct"/>
          </w:tcPr>
          <w:p w14:paraId="660DD334" w14:textId="77777777" w:rsidR="001B6CFC" w:rsidRDefault="001B6CFC" w:rsidP="001B6CFC">
            <w:pPr>
              <w:jc w:val="both"/>
            </w:pPr>
          </w:p>
        </w:tc>
        <w:tc>
          <w:tcPr>
            <w:tcW w:w="708" w:type="pct"/>
          </w:tcPr>
          <w:p w14:paraId="3B6C528C" w14:textId="77777777" w:rsidR="001B6CFC" w:rsidRDefault="001B6CFC" w:rsidP="001B6CFC">
            <w:pPr>
              <w:jc w:val="both"/>
            </w:pPr>
          </w:p>
        </w:tc>
      </w:tr>
      <w:tr w:rsidR="001B6CFC" w14:paraId="43F3E6EE" w14:textId="77777777" w:rsidTr="001B6CFC">
        <w:trPr>
          <w:trHeight w:val="288"/>
          <w:jc w:val="center"/>
        </w:trPr>
        <w:tc>
          <w:tcPr>
            <w:tcW w:w="2452" w:type="pct"/>
          </w:tcPr>
          <w:p w14:paraId="4C51B5BF" w14:textId="77777777" w:rsidR="001B6CFC" w:rsidRDefault="001B6CFC" w:rsidP="001B6CFC">
            <w:pPr>
              <w:jc w:val="both"/>
            </w:pPr>
          </w:p>
          <w:p w14:paraId="75B650B4" w14:textId="77777777" w:rsidR="001B6CFC" w:rsidRDefault="001B6CFC" w:rsidP="001B6CFC">
            <w:pPr>
              <w:jc w:val="both"/>
            </w:pPr>
          </w:p>
        </w:tc>
        <w:tc>
          <w:tcPr>
            <w:tcW w:w="472" w:type="pct"/>
          </w:tcPr>
          <w:p w14:paraId="6E42EDF1" w14:textId="77777777" w:rsidR="001B6CFC" w:rsidRDefault="001B6CFC" w:rsidP="001B6CFC">
            <w:pPr>
              <w:jc w:val="both"/>
            </w:pPr>
          </w:p>
        </w:tc>
        <w:tc>
          <w:tcPr>
            <w:tcW w:w="708" w:type="pct"/>
          </w:tcPr>
          <w:p w14:paraId="18AF2DC4" w14:textId="77777777" w:rsidR="001B6CFC" w:rsidRDefault="001B6CFC" w:rsidP="001B6CFC">
            <w:pPr>
              <w:jc w:val="both"/>
            </w:pPr>
          </w:p>
        </w:tc>
        <w:tc>
          <w:tcPr>
            <w:tcW w:w="660" w:type="pct"/>
          </w:tcPr>
          <w:p w14:paraId="137B6B62" w14:textId="77777777" w:rsidR="001B6CFC" w:rsidRDefault="001B6CFC" w:rsidP="001B6CFC">
            <w:pPr>
              <w:jc w:val="both"/>
            </w:pPr>
          </w:p>
        </w:tc>
        <w:tc>
          <w:tcPr>
            <w:tcW w:w="708" w:type="pct"/>
          </w:tcPr>
          <w:p w14:paraId="00D34467" w14:textId="77777777" w:rsidR="001B6CFC" w:rsidRDefault="001B6CFC" w:rsidP="001B6CFC">
            <w:pPr>
              <w:jc w:val="both"/>
            </w:pPr>
          </w:p>
        </w:tc>
      </w:tr>
      <w:tr w:rsidR="001B6CFC" w14:paraId="4FFCE34A" w14:textId="77777777" w:rsidTr="001B6CFC">
        <w:trPr>
          <w:trHeight w:val="288"/>
          <w:jc w:val="center"/>
        </w:trPr>
        <w:tc>
          <w:tcPr>
            <w:tcW w:w="2452" w:type="pct"/>
          </w:tcPr>
          <w:p w14:paraId="7EEF052F" w14:textId="77777777" w:rsidR="001B6CFC" w:rsidRDefault="001B6CFC" w:rsidP="001B6CFC">
            <w:pPr>
              <w:jc w:val="both"/>
            </w:pPr>
          </w:p>
          <w:p w14:paraId="32A6E7BE" w14:textId="77777777" w:rsidR="001B6CFC" w:rsidRDefault="001B6CFC" w:rsidP="001B6CFC">
            <w:pPr>
              <w:jc w:val="both"/>
            </w:pPr>
          </w:p>
        </w:tc>
        <w:tc>
          <w:tcPr>
            <w:tcW w:w="472" w:type="pct"/>
          </w:tcPr>
          <w:p w14:paraId="48152DAE" w14:textId="77777777" w:rsidR="001B6CFC" w:rsidRDefault="001B6CFC" w:rsidP="001B6CFC">
            <w:pPr>
              <w:jc w:val="both"/>
            </w:pPr>
          </w:p>
        </w:tc>
        <w:tc>
          <w:tcPr>
            <w:tcW w:w="708" w:type="pct"/>
          </w:tcPr>
          <w:p w14:paraId="6F8634E4" w14:textId="77777777" w:rsidR="001B6CFC" w:rsidRDefault="001B6CFC" w:rsidP="001B6CFC">
            <w:pPr>
              <w:jc w:val="both"/>
            </w:pPr>
          </w:p>
        </w:tc>
        <w:tc>
          <w:tcPr>
            <w:tcW w:w="660" w:type="pct"/>
          </w:tcPr>
          <w:p w14:paraId="0AA7F004" w14:textId="77777777" w:rsidR="001B6CFC" w:rsidRDefault="001B6CFC" w:rsidP="001B6CFC">
            <w:pPr>
              <w:jc w:val="both"/>
            </w:pPr>
          </w:p>
        </w:tc>
        <w:tc>
          <w:tcPr>
            <w:tcW w:w="708" w:type="pct"/>
          </w:tcPr>
          <w:p w14:paraId="67AF6D31" w14:textId="77777777" w:rsidR="001B6CFC" w:rsidRDefault="001B6CFC" w:rsidP="001B6CFC">
            <w:pPr>
              <w:jc w:val="both"/>
            </w:pPr>
          </w:p>
        </w:tc>
      </w:tr>
      <w:tr w:rsidR="001B6CFC" w14:paraId="795AA4B5" w14:textId="77777777" w:rsidTr="001B6CFC">
        <w:trPr>
          <w:trHeight w:val="288"/>
          <w:jc w:val="center"/>
        </w:trPr>
        <w:tc>
          <w:tcPr>
            <w:tcW w:w="2452" w:type="pct"/>
          </w:tcPr>
          <w:p w14:paraId="33A87CB4" w14:textId="77777777" w:rsidR="001B6CFC" w:rsidRDefault="001B6CFC" w:rsidP="001B6CFC">
            <w:pPr>
              <w:jc w:val="both"/>
            </w:pPr>
          </w:p>
          <w:p w14:paraId="61C4D1AA" w14:textId="77777777" w:rsidR="001B6CFC" w:rsidRDefault="001B6CFC" w:rsidP="001B6CFC">
            <w:pPr>
              <w:jc w:val="both"/>
            </w:pPr>
          </w:p>
        </w:tc>
        <w:tc>
          <w:tcPr>
            <w:tcW w:w="472" w:type="pct"/>
          </w:tcPr>
          <w:p w14:paraId="56AC6383" w14:textId="77777777" w:rsidR="001B6CFC" w:rsidRDefault="001B6CFC" w:rsidP="001B6CFC">
            <w:pPr>
              <w:jc w:val="both"/>
            </w:pPr>
          </w:p>
        </w:tc>
        <w:tc>
          <w:tcPr>
            <w:tcW w:w="708" w:type="pct"/>
          </w:tcPr>
          <w:p w14:paraId="2E7282FD" w14:textId="77777777" w:rsidR="001B6CFC" w:rsidRDefault="001B6CFC" w:rsidP="001B6CFC">
            <w:pPr>
              <w:jc w:val="both"/>
            </w:pPr>
          </w:p>
        </w:tc>
        <w:tc>
          <w:tcPr>
            <w:tcW w:w="660" w:type="pct"/>
          </w:tcPr>
          <w:p w14:paraId="7A17FB0C" w14:textId="77777777" w:rsidR="001B6CFC" w:rsidRDefault="001B6CFC" w:rsidP="001B6CFC">
            <w:pPr>
              <w:jc w:val="both"/>
            </w:pPr>
          </w:p>
        </w:tc>
        <w:tc>
          <w:tcPr>
            <w:tcW w:w="708" w:type="pct"/>
          </w:tcPr>
          <w:p w14:paraId="05070515" w14:textId="77777777" w:rsidR="001B6CFC" w:rsidRDefault="001B6CFC" w:rsidP="001B6CFC">
            <w:pPr>
              <w:jc w:val="both"/>
            </w:pPr>
          </w:p>
        </w:tc>
      </w:tr>
      <w:tr w:rsidR="001B6CFC" w14:paraId="245AFA74" w14:textId="77777777" w:rsidTr="001B6CFC">
        <w:trPr>
          <w:trHeight w:val="288"/>
          <w:jc w:val="center"/>
        </w:trPr>
        <w:tc>
          <w:tcPr>
            <w:tcW w:w="2452" w:type="pct"/>
          </w:tcPr>
          <w:p w14:paraId="256DA8CB" w14:textId="77777777" w:rsidR="001B6CFC" w:rsidRDefault="001B6CFC" w:rsidP="001B6CFC">
            <w:pPr>
              <w:jc w:val="both"/>
            </w:pPr>
          </w:p>
          <w:p w14:paraId="7AF14318" w14:textId="77777777" w:rsidR="001B6CFC" w:rsidRDefault="001B6CFC" w:rsidP="001B6CFC">
            <w:pPr>
              <w:jc w:val="both"/>
            </w:pPr>
          </w:p>
        </w:tc>
        <w:tc>
          <w:tcPr>
            <w:tcW w:w="472" w:type="pct"/>
          </w:tcPr>
          <w:p w14:paraId="14A7D746" w14:textId="77777777" w:rsidR="001B6CFC" w:rsidRDefault="001B6CFC" w:rsidP="001B6CFC">
            <w:pPr>
              <w:jc w:val="both"/>
            </w:pPr>
          </w:p>
        </w:tc>
        <w:tc>
          <w:tcPr>
            <w:tcW w:w="708" w:type="pct"/>
          </w:tcPr>
          <w:p w14:paraId="05FA4D1C" w14:textId="77777777" w:rsidR="001B6CFC" w:rsidRDefault="001B6CFC" w:rsidP="001B6CFC">
            <w:pPr>
              <w:jc w:val="both"/>
            </w:pPr>
          </w:p>
        </w:tc>
        <w:tc>
          <w:tcPr>
            <w:tcW w:w="660" w:type="pct"/>
          </w:tcPr>
          <w:p w14:paraId="6E6CD2E2" w14:textId="77777777" w:rsidR="001B6CFC" w:rsidRDefault="001B6CFC" w:rsidP="001B6CFC">
            <w:pPr>
              <w:jc w:val="both"/>
            </w:pPr>
          </w:p>
        </w:tc>
        <w:tc>
          <w:tcPr>
            <w:tcW w:w="708" w:type="pct"/>
          </w:tcPr>
          <w:p w14:paraId="5FE30C47" w14:textId="77777777" w:rsidR="001B6CFC" w:rsidRDefault="001B6CFC" w:rsidP="001B6CFC">
            <w:pPr>
              <w:jc w:val="both"/>
            </w:pPr>
          </w:p>
        </w:tc>
      </w:tr>
      <w:tr w:rsidR="001B6CFC" w14:paraId="0E5EE204" w14:textId="77777777" w:rsidTr="001B6CFC">
        <w:trPr>
          <w:trHeight w:val="288"/>
          <w:jc w:val="center"/>
        </w:trPr>
        <w:tc>
          <w:tcPr>
            <w:tcW w:w="2452" w:type="pct"/>
          </w:tcPr>
          <w:p w14:paraId="5146F4E1" w14:textId="77777777" w:rsidR="001B6CFC" w:rsidRDefault="001B6CFC" w:rsidP="001B6CFC">
            <w:pPr>
              <w:jc w:val="both"/>
            </w:pPr>
          </w:p>
          <w:p w14:paraId="2A2D332E" w14:textId="77777777" w:rsidR="001B6CFC" w:rsidRDefault="001B6CFC" w:rsidP="001B6CFC">
            <w:pPr>
              <w:jc w:val="both"/>
            </w:pPr>
          </w:p>
        </w:tc>
        <w:tc>
          <w:tcPr>
            <w:tcW w:w="472" w:type="pct"/>
          </w:tcPr>
          <w:p w14:paraId="23114494" w14:textId="77777777" w:rsidR="001B6CFC" w:rsidRDefault="001B6CFC" w:rsidP="001B6CFC">
            <w:pPr>
              <w:jc w:val="both"/>
            </w:pPr>
          </w:p>
        </w:tc>
        <w:tc>
          <w:tcPr>
            <w:tcW w:w="708" w:type="pct"/>
          </w:tcPr>
          <w:p w14:paraId="6880A593" w14:textId="77777777" w:rsidR="001B6CFC" w:rsidRDefault="001B6CFC" w:rsidP="001B6CFC">
            <w:pPr>
              <w:jc w:val="both"/>
            </w:pPr>
          </w:p>
        </w:tc>
        <w:tc>
          <w:tcPr>
            <w:tcW w:w="660" w:type="pct"/>
          </w:tcPr>
          <w:p w14:paraId="2A5CE101" w14:textId="77777777" w:rsidR="001B6CFC" w:rsidRDefault="001B6CFC" w:rsidP="001B6CFC">
            <w:pPr>
              <w:jc w:val="both"/>
            </w:pPr>
          </w:p>
        </w:tc>
        <w:tc>
          <w:tcPr>
            <w:tcW w:w="708" w:type="pct"/>
          </w:tcPr>
          <w:p w14:paraId="4830ACB8" w14:textId="77777777" w:rsidR="001B6CFC" w:rsidRDefault="001B6CFC" w:rsidP="001B6CFC">
            <w:pPr>
              <w:jc w:val="both"/>
            </w:pPr>
          </w:p>
        </w:tc>
      </w:tr>
      <w:tr w:rsidR="001B6CFC" w14:paraId="1794269C" w14:textId="77777777" w:rsidTr="001B6CFC">
        <w:trPr>
          <w:trHeight w:val="288"/>
          <w:jc w:val="center"/>
        </w:trPr>
        <w:tc>
          <w:tcPr>
            <w:tcW w:w="2452" w:type="pct"/>
          </w:tcPr>
          <w:p w14:paraId="69117EC1" w14:textId="77777777" w:rsidR="001B6CFC" w:rsidRDefault="001B6CFC" w:rsidP="001B6CFC">
            <w:pPr>
              <w:jc w:val="both"/>
            </w:pPr>
          </w:p>
          <w:p w14:paraId="5F38A101" w14:textId="77777777" w:rsidR="001B6CFC" w:rsidRDefault="001B6CFC" w:rsidP="001B6CFC">
            <w:pPr>
              <w:jc w:val="both"/>
            </w:pPr>
          </w:p>
        </w:tc>
        <w:tc>
          <w:tcPr>
            <w:tcW w:w="472" w:type="pct"/>
          </w:tcPr>
          <w:p w14:paraId="1A859CF9" w14:textId="77777777" w:rsidR="001B6CFC" w:rsidRDefault="001B6CFC" w:rsidP="001B6CFC">
            <w:pPr>
              <w:jc w:val="both"/>
            </w:pPr>
          </w:p>
        </w:tc>
        <w:tc>
          <w:tcPr>
            <w:tcW w:w="708" w:type="pct"/>
          </w:tcPr>
          <w:p w14:paraId="12E3CEBB" w14:textId="77777777" w:rsidR="001B6CFC" w:rsidRDefault="001B6CFC" w:rsidP="001B6CFC">
            <w:pPr>
              <w:jc w:val="both"/>
            </w:pPr>
          </w:p>
        </w:tc>
        <w:tc>
          <w:tcPr>
            <w:tcW w:w="660" w:type="pct"/>
          </w:tcPr>
          <w:p w14:paraId="487EA058" w14:textId="77777777" w:rsidR="001B6CFC" w:rsidRDefault="001B6CFC" w:rsidP="001B6CFC">
            <w:pPr>
              <w:jc w:val="both"/>
            </w:pPr>
          </w:p>
        </w:tc>
        <w:tc>
          <w:tcPr>
            <w:tcW w:w="708" w:type="pct"/>
          </w:tcPr>
          <w:p w14:paraId="3CDA2397" w14:textId="77777777" w:rsidR="001B6CFC" w:rsidRDefault="001B6CFC" w:rsidP="001B6CFC">
            <w:pPr>
              <w:jc w:val="both"/>
            </w:pPr>
          </w:p>
        </w:tc>
      </w:tr>
      <w:tr w:rsidR="001B6CFC" w14:paraId="68A4A047" w14:textId="77777777" w:rsidTr="001B6CFC">
        <w:trPr>
          <w:trHeight w:val="288"/>
          <w:jc w:val="center"/>
        </w:trPr>
        <w:tc>
          <w:tcPr>
            <w:tcW w:w="2452" w:type="pct"/>
          </w:tcPr>
          <w:p w14:paraId="2999DE7A" w14:textId="77777777" w:rsidR="001B6CFC" w:rsidRDefault="001B6CFC" w:rsidP="001B6CFC">
            <w:pPr>
              <w:jc w:val="both"/>
            </w:pPr>
          </w:p>
          <w:p w14:paraId="0EF8C3D1" w14:textId="77777777" w:rsidR="001B6CFC" w:rsidRDefault="001B6CFC" w:rsidP="001B6CFC">
            <w:pPr>
              <w:jc w:val="both"/>
            </w:pPr>
          </w:p>
        </w:tc>
        <w:tc>
          <w:tcPr>
            <w:tcW w:w="472" w:type="pct"/>
          </w:tcPr>
          <w:p w14:paraId="787CE610" w14:textId="77777777" w:rsidR="001B6CFC" w:rsidRDefault="001B6CFC" w:rsidP="001B6CFC">
            <w:pPr>
              <w:jc w:val="both"/>
            </w:pPr>
          </w:p>
        </w:tc>
        <w:tc>
          <w:tcPr>
            <w:tcW w:w="708" w:type="pct"/>
          </w:tcPr>
          <w:p w14:paraId="6A92FC68" w14:textId="77777777" w:rsidR="001B6CFC" w:rsidRDefault="001B6CFC" w:rsidP="001B6CFC">
            <w:pPr>
              <w:jc w:val="both"/>
            </w:pPr>
          </w:p>
        </w:tc>
        <w:tc>
          <w:tcPr>
            <w:tcW w:w="660" w:type="pct"/>
          </w:tcPr>
          <w:p w14:paraId="23EA00B8" w14:textId="77777777" w:rsidR="001B6CFC" w:rsidRDefault="001B6CFC" w:rsidP="001B6CFC">
            <w:pPr>
              <w:jc w:val="both"/>
            </w:pPr>
          </w:p>
        </w:tc>
        <w:tc>
          <w:tcPr>
            <w:tcW w:w="708" w:type="pct"/>
          </w:tcPr>
          <w:p w14:paraId="632A4BA3" w14:textId="77777777" w:rsidR="001B6CFC" w:rsidRDefault="001B6CFC" w:rsidP="001B6CFC">
            <w:pPr>
              <w:jc w:val="both"/>
            </w:pPr>
          </w:p>
        </w:tc>
      </w:tr>
      <w:tr w:rsidR="001B6CFC" w14:paraId="193BE9A5" w14:textId="77777777" w:rsidTr="001B6CFC">
        <w:trPr>
          <w:trHeight w:val="288"/>
          <w:jc w:val="center"/>
        </w:trPr>
        <w:tc>
          <w:tcPr>
            <w:tcW w:w="2452" w:type="pct"/>
          </w:tcPr>
          <w:p w14:paraId="0EA5AB7F" w14:textId="77777777" w:rsidR="001B6CFC" w:rsidRDefault="001B6CFC" w:rsidP="001B6CFC">
            <w:pPr>
              <w:jc w:val="both"/>
            </w:pPr>
          </w:p>
          <w:p w14:paraId="04B0E99A" w14:textId="77777777" w:rsidR="001B6CFC" w:rsidRDefault="001B6CFC" w:rsidP="001B6CFC">
            <w:pPr>
              <w:jc w:val="both"/>
            </w:pPr>
          </w:p>
        </w:tc>
        <w:tc>
          <w:tcPr>
            <w:tcW w:w="472" w:type="pct"/>
          </w:tcPr>
          <w:p w14:paraId="11FE70D8" w14:textId="77777777" w:rsidR="001B6CFC" w:rsidRDefault="001B6CFC" w:rsidP="001B6CFC">
            <w:pPr>
              <w:jc w:val="both"/>
            </w:pPr>
          </w:p>
        </w:tc>
        <w:tc>
          <w:tcPr>
            <w:tcW w:w="708" w:type="pct"/>
          </w:tcPr>
          <w:p w14:paraId="693BD546" w14:textId="77777777" w:rsidR="001B6CFC" w:rsidRDefault="001B6CFC" w:rsidP="001B6CFC">
            <w:pPr>
              <w:jc w:val="both"/>
            </w:pPr>
          </w:p>
        </w:tc>
        <w:tc>
          <w:tcPr>
            <w:tcW w:w="660" w:type="pct"/>
          </w:tcPr>
          <w:p w14:paraId="3771D138" w14:textId="77777777" w:rsidR="001B6CFC" w:rsidRDefault="001B6CFC" w:rsidP="001B6CFC">
            <w:pPr>
              <w:jc w:val="both"/>
            </w:pPr>
          </w:p>
        </w:tc>
        <w:tc>
          <w:tcPr>
            <w:tcW w:w="708" w:type="pct"/>
          </w:tcPr>
          <w:p w14:paraId="247435AD" w14:textId="77777777" w:rsidR="001B6CFC" w:rsidRDefault="001B6CFC" w:rsidP="001B6CFC">
            <w:pPr>
              <w:jc w:val="both"/>
            </w:pPr>
          </w:p>
        </w:tc>
      </w:tr>
      <w:tr w:rsidR="001B6CFC" w14:paraId="66AE40AD" w14:textId="77777777" w:rsidTr="001B6CFC">
        <w:trPr>
          <w:trHeight w:val="288"/>
          <w:jc w:val="center"/>
        </w:trPr>
        <w:tc>
          <w:tcPr>
            <w:tcW w:w="2452" w:type="pct"/>
          </w:tcPr>
          <w:p w14:paraId="2A7F1078" w14:textId="77777777" w:rsidR="001B6CFC" w:rsidRDefault="001B6CFC" w:rsidP="001B6CFC">
            <w:pPr>
              <w:jc w:val="both"/>
            </w:pPr>
          </w:p>
          <w:p w14:paraId="67A7A7E7" w14:textId="77777777" w:rsidR="001B6CFC" w:rsidRDefault="001B6CFC" w:rsidP="001B6CFC">
            <w:pPr>
              <w:jc w:val="both"/>
            </w:pPr>
          </w:p>
        </w:tc>
        <w:tc>
          <w:tcPr>
            <w:tcW w:w="472" w:type="pct"/>
          </w:tcPr>
          <w:p w14:paraId="25E140BB" w14:textId="77777777" w:rsidR="001B6CFC" w:rsidRDefault="001B6CFC" w:rsidP="001B6CFC">
            <w:pPr>
              <w:jc w:val="both"/>
            </w:pPr>
          </w:p>
        </w:tc>
        <w:tc>
          <w:tcPr>
            <w:tcW w:w="708" w:type="pct"/>
          </w:tcPr>
          <w:p w14:paraId="4D7D0A6B" w14:textId="77777777" w:rsidR="001B6CFC" w:rsidRDefault="001B6CFC" w:rsidP="001B6CFC">
            <w:pPr>
              <w:jc w:val="both"/>
            </w:pPr>
          </w:p>
        </w:tc>
        <w:tc>
          <w:tcPr>
            <w:tcW w:w="660" w:type="pct"/>
          </w:tcPr>
          <w:p w14:paraId="51058575" w14:textId="77777777" w:rsidR="001B6CFC" w:rsidRDefault="001B6CFC" w:rsidP="001B6CFC">
            <w:pPr>
              <w:jc w:val="both"/>
            </w:pPr>
          </w:p>
        </w:tc>
        <w:tc>
          <w:tcPr>
            <w:tcW w:w="708" w:type="pct"/>
          </w:tcPr>
          <w:p w14:paraId="5BDDCA7F" w14:textId="77777777" w:rsidR="001B6CFC" w:rsidRDefault="001B6CFC" w:rsidP="001B6CFC">
            <w:pPr>
              <w:jc w:val="both"/>
            </w:pPr>
          </w:p>
        </w:tc>
      </w:tr>
      <w:tr w:rsidR="001B6CFC" w14:paraId="2D842E4C" w14:textId="77777777" w:rsidTr="001B6CFC">
        <w:trPr>
          <w:trHeight w:val="288"/>
          <w:jc w:val="center"/>
        </w:trPr>
        <w:tc>
          <w:tcPr>
            <w:tcW w:w="2452" w:type="pct"/>
          </w:tcPr>
          <w:p w14:paraId="45F4252F" w14:textId="77777777" w:rsidR="001B6CFC" w:rsidRDefault="001B6CFC" w:rsidP="001B6CFC">
            <w:pPr>
              <w:jc w:val="both"/>
            </w:pPr>
          </w:p>
          <w:p w14:paraId="42434AF9" w14:textId="77777777" w:rsidR="001B6CFC" w:rsidRDefault="001B6CFC" w:rsidP="001B6CFC">
            <w:pPr>
              <w:jc w:val="both"/>
            </w:pPr>
          </w:p>
        </w:tc>
        <w:tc>
          <w:tcPr>
            <w:tcW w:w="472" w:type="pct"/>
          </w:tcPr>
          <w:p w14:paraId="2AA01690" w14:textId="77777777" w:rsidR="001B6CFC" w:rsidRDefault="001B6CFC" w:rsidP="001B6CFC">
            <w:pPr>
              <w:jc w:val="both"/>
            </w:pPr>
          </w:p>
        </w:tc>
        <w:tc>
          <w:tcPr>
            <w:tcW w:w="708" w:type="pct"/>
          </w:tcPr>
          <w:p w14:paraId="5A8E5F90" w14:textId="77777777" w:rsidR="001B6CFC" w:rsidRDefault="001B6CFC" w:rsidP="001B6CFC">
            <w:pPr>
              <w:jc w:val="both"/>
            </w:pPr>
          </w:p>
        </w:tc>
        <w:tc>
          <w:tcPr>
            <w:tcW w:w="660" w:type="pct"/>
          </w:tcPr>
          <w:p w14:paraId="22F4FB92" w14:textId="77777777" w:rsidR="001B6CFC" w:rsidRDefault="001B6CFC" w:rsidP="001B6CFC">
            <w:pPr>
              <w:jc w:val="both"/>
            </w:pPr>
          </w:p>
        </w:tc>
        <w:tc>
          <w:tcPr>
            <w:tcW w:w="708" w:type="pct"/>
          </w:tcPr>
          <w:p w14:paraId="2B63C4DD" w14:textId="77777777" w:rsidR="001B6CFC" w:rsidRDefault="001B6CFC" w:rsidP="001B6CFC">
            <w:pPr>
              <w:jc w:val="both"/>
            </w:pPr>
          </w:p>
        </w:tc>
      </w:tr>
      <w:tr w:rsidR="001B6CFC" w14:paraId="102C42CE" w14:textId="77777777" w:rsidTr="001B6CFC">
        <w:trPr>
          <w:trHeight w:val="288"/>
          <w:jc w:val="center"/>
        </w:trPr>
        <w:tc>
          <w:tcPr>
            <w:tcW w:w="2452" w:type="pct"/>
          </w:tcPr>
          <w:p w14:paraId="42F0F58C" w14:textId="77777777" w:rsidR="001B6CFC" w:rsidRDefault="001B6CFC" w:rsidP="001B6CFC">
            <w:pPr>
              <w:jc w:val="both"/>
            </w:pPr>
          </w:p>
          <w:p w14:paraId="3108D0D4" w14:textId="77777777" w:rsidR="001B6CFC" w:rsidRDefault="001B6CFC" w:rsidP="001B6CFC">
            <w:pPr>
              <w:jc w:val="both"/>
            </w:pPr>
          </w:p>
        </w:tc>
        <w:tc>
          <w:tcPr>
            <w:tcW w:w="472" w:type="pct"/>
          </w:tcPr>
          <w:p w14:paraId="3A402E1B" w14:textId="77777777" w:rsidR="001B6CFC" w:rsidRDefault="001B6CFC" w:rsidP="001B6CFC">
            <w:pPr>
              <w:jc w:val="both"/>
            </w:pPr>
          </w:p>
        </w:tc>
        <w:tc>
          <w:tcPr>
            <w:tcW w:w="708" w:type="pct"/>
          </w:tcPr>
          <w:p w14:paraId="4B359A86" w14:textId="77777777" w:rsidR="001B6CFC" w:rsidRDefault="001B6CFC" w:rsidP="001B6CFC">
            <w:pPr>
              <w:jc w:val="both"/>
            </w:pPr>
          </w:p>
        </w:tc>
        <w:tc>
          <w:tcPr>
            <w:tcW w:w="660" w:type="pct"/>
          </w:tcPr>
          <w:p w14:paraId="6275E2EA" w14:textId="77777777" w:rsidR="001B6CFC" w:rsidRDefault="001B6CFC" w:rsidP="001B6CFC">
            <w:pPr>
              <w:jc w:val="both"/>
            </w:pPr>
          </w:p>
        </w:tc>
        <w:tc>
          <w:tcPr>
            <w:tcW w:w="708" w:type="pct"/>
          </w:tcPr>
          <w:p w14:paraId="5F8F1BD9" w14:textId="77777777" w:rsidR="001B6CFC" w:rsidRDefault="001B6CFC" w:rsidP="001B6CFC">
            <w:pPr>
              <w:jc w:val="both"/>
            </w:pPr>
          </w:p>
        </w:tc>
      </w:tr>
      <w:tr w:rsidR="001B6CFC" w14:paraId="62A5B904" w14:textId="77777777" w:rsidTr="001B6CFC">
        <w:trPr>
          <w:trHeight w:val="288"/>
          <w:jc w:val="center"/>
        </w:trPr>
        <w:tc>
          <w:tcPr>
            <w:tcW w:w="2452" w:type="pct"/>
          </w:tcPr>
          <w:p w14:paraId="0D0B8CB1" w14:textId="77777777" w:rsidR="001B6CFC" w:rsidRDefault="001B6CFC" w:rsidP="001B6CFC">
            <w:pPr>
              <w:jc w:val="both"/>
            </w:pPr>
          </w:p>
          <w:p w14:paraId="0F210A17" w14:textId="77777777" w:rsidR="001B6CFC" w:rsidRDefault="001B6CFC" w:rsidP="001B6CFC">
            <w:pPr>
              <w:jc w:val="both"/>
            </w:pPr>
          </w:p>
        </w:tc>
        <w:tc>
          <w:tcPr>
            <w:tcW w:w="472" w:type="pct"/>
          </w:tcPr>
          <w:p w14:paraId="018CD925" w14:textId="77777777" w:rsidR="001B6CFC" w:rsidRDefault="001B6CFC" w:rsidP="001B6CFC">
            <w:pPr>
              <w:jc w:val="both"/>
            </w:pPr>
          </w:p>
        </w:tc>
        <w:tc>
          <w:tcPr>
            <w:tcW w:w="708" w:type="pct"/>
          </w:tcPr>
          <w:p w14:paraId="13730A2E" w14:textId="77777777" w:rsidR="001B6CFC" w:rsidRDefault="001B6CFC" w:rsidP="001B6CFC">
            <w:pPr>
              <w:jc w:val="both"/>
            </w:pPr>
          </w:p>
        </w:tc>
        <w:tc>
          <w:tcPr>
            <w:tcW w:w="660" w:type="pct"/>
          </w:tcPr>
          <w:p w14:paraId="3F5A40DB" w14:textId="77777777" w:rsidR="001B6CFC" w:rsidRDefault="001B6CFC" w:rsidP="001B6CFC">
            <w:pPr>
              <w:jc w:val="both"/>
            </w:pPr>
          </w:p>
        </w:tc>
        <w:tc>
          <w:tcPr>
            <w:tcW w:w="708" w:type="pct"/>
          </w:tcPr>
          <w:p w14:paraId="0476F51B" w14:textId="77777777" w:rsidR="001B6CFC" w:rsidRDefault="001B6CFC" w:rsidP="001B6CFC">
            <w:pPr>
              <w:jc w:val="both"/>
            </w:pPr>
          </w:p>
        </w:tc>
      </w:tr>
    </w:tbl>
    <w:p w14:paraId="0AB7AEBD" w14:textId="77777777" w:rsidR="001B6CFC" w:rsidRDefault="001B6CFC" w:rsidP="001B6CFC">
      <w:pPr>
        <w:jc w:val="both"/>
      </w:pPr>
    </w:p>
    <w:p w14:paraId="43B74BCC" w14:textId="77777777"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4</w:t>
      </w:r>
      <w:r w:rsidRPr="003F3BB9">
        <w:rPr>
          <w:color w:val="FF0000"/>
          <w:sz w:val="28"/>
          <w:szCs w:val="28"/>
        </w:rPr>
        <w:t>&gt;</w:t>
      </w:r>
    </w:p>
    <w:p w14:paraId="69E3A15B" w14:textId="77777777" w:rsidR="001B6CFC" w:rsidRDefault="001B6CFC" w:rsidP="001B6CFC">
      <w:pPr>
        <w:jc w:val="center"/>
      </w:pPr>
    </w:p>
    <w:p w14:paraId="5CB20E80" w14:textId="77777777"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14:paraId="35E33AAA" w14:textId="77777777" w:rsidR="005B5288" w:rsidRDefault="005B5288" w:rsidP="005B5288">
      <w:pPr>
        <w:rPr>
          <w:i/>
          <w:iCs/>
          <w:color w:val="FF0000"/>
        </w:rPr>
      </w:pPr>
    </w:p>
    <w:p w14:paraId="694E5064" w14:textId="77777777" w:rsidR="00ED1EFD" w:rsidRPr="00C02C31" w:rsidRDefault="005B5288" w:rsidP="005B5288">
      <w:r w:rsidRPr="005B5288">
        <w:rPr>
          <w:i/>
          <w:iCs/>
          <w:color w:val="FF0000"/>
          <w:highlight w:val="yellow"/>
        </w:rPr>
        <w:t>Length should be about one page.</w:t>
      </w:r>
      <w:r w:rsidR="00E300AC">
        <w:br w:type="page"/>
      </w:r>
    </w:p>
    <w:p w14:paraId="7C6EF4DA" w14:textId="77777777" w:rsidR="00ED1EFD" w:rsidRDefault="00ED1EFD" w:rsidP="00ED1EFD">
      <w:pPr>
        <w:jc w:val="center"/>
        <w:rPr>
          <w:b/>
          <w:sz w:val="56"/>
          <w:szCs w:val="56"/>
        </w:rPr>
      </w:pPr>
    </w:p>
    <w:p w14:paraId="47B437F2" w14:textId="77777777" w:rsidR="00ED1EFD" w:rsidRDefault="00ED1EFD" w:rsidP="00ED1EFD">
      <w:pPr>
        <w:jc w:val="center"/>
        <w:rPr>
          <w:b/>
          <w:sz w:val="56"/>
          <w:szCs w:val="56"/>
        </w:rPr>
      </w:pPr>
    </w:p>
    <w:p w14:paraId="67D3165A" w14:textId="77777777" w:rsidR="00ED1EFD" w:rsidRDefault="00ED1EFD" w:rsidP="00ED1EFD">
      <w:pPr>
        <w:jc w:val="center"/>
        <w:rPr>
          <w:b/>
          <w:sz w:val="56"/>
          <w:szCs w:val="56"/>
        </w:rPr>
      </w:pPr>
    </w:p>
    <w:p w14:paraId="280D79ED" w14:textId="77777777" w:rsidR="00ED1EFD" w:rsidRDefault="00ED1EFD" w:rsidP="00ED1EFD">
      <w:pPr>
        <w:jc w:val="center"/>
        <w:rPr>
          <w:b/>
          <w:sz w:val="56"/>
          <w:szCs w:val="56"/>
        </w:rPr>
      </w:pPr>
    </w:p>
    <w:p w14:paraId="280B3CE9" w14:textId="77777777" w:rsidR="00ED1EFD" w:rsidRDefault="00ED1EFD" w:rsidP="00ED1EFD">
      <w:pPr>
        <w:jc w:val="center"/>
        <w:rPr>
          <w:b/>
          <w:sz w:val="56"/>
          <w:szCs w:val="56"/>
        </w:rPr>
      </w:pPr>
    </w:p>
    <w:p w14:paraId="522C78E1" w14:textId="77777777" w:rsidR="00ED1EFD" w:rsidRDefault="00ED1EFD" w:rsidP="00ED1EFD">
      <w:pPr>
        <w:jc w:val="center"/>
        <w:rPr>
          <w:b/>
          <w:sz w:val="56"/>
          <w:szCs w:val="56"/>
        </w:rPr>
      </w:pPr>
      <w:r w:rsidRPr="003F3BB9">
        <w:rPr>
          <w:b/>
          <w:sz w:val="56"/>
          <w:szCs w:val="56"/>
        </w:rPr>
        <w:t xml:space="preserve">Appendix </w:t>
      </w:r>
      <w:r>
        <w:rPr>
          <w:b/>
          <w:sz w:val="56"/>
          <w:szCs w:val="56"/>
        </w:rPr>
        <w:t>B</w:t>
      </w:r>
      <w:r w:rsidRPr="003F3BB9">
        <w:rPr>
          <w:b/>
          <w:sz w:val="56"/>
          <w:szCs w:val="56"/>
        </w:rPr>
        <w:t xml:space="preserve">: </w:t>
      </w:r>
    </w:p>
    <w:p w14:paraId="0F263F76" w14:textId="77777777" w:rsidR="00ED1EFD" w:rsidRDefault="00ED1EFD" w:rsidP="00ED1EFD">
      <w:pPr>
        <w:jc w:val="center"/>
        <w:rPr>
          <w:b/>
          <w:sz w:val="56"/>
          <w:szCs w:val="56"/>
        </w:rPr>
      </w:pPr>
    </w:p>
    <w:p w14:paraId="495D3EAD" w14:textId="77777777" w:rsidR="00ED1EFD" w:rsidRDefault="00ED1EFD" w:rsidP="00ED1EFD">
      <w:pPr>
        <w:jc w:val="center"/>
      </w:pPr>
      <w:r>
        <w:rPr>
          <w:b/>
          <w:sz w:val="56"/>
          <w:szCs w:val="56"/>
        </w:rPr>
        <w:t>Interface Schematic</w:t>
      </w:r>
      <w:r>
        <w:t xml:space="preserve"> </w:t>
      </w:r>
    </w:p>
    <w:p w14:paraId="193A3E27" w14:textId="77777777" w:rsidR="00E300AC" w:rsidRDefault="00ED1EFD" w:rsidP="00ED1EFD">
      <w:pPr>
        <w:jc w:val="center"/>
        <w:rPr>
          <w:b/>
          <w:sz w:val="28"/>
          <w:szCs w:val="28"/>
        </w:rPr>
      </w:pPr>
      <w:r>
        <w:br w:type="page"/>
      </w:r>
    </w:p>
    <w:p w14:paraId="6A6F26B2" w14:textId="77777777" w:rsidR="00E300AC" w:rsidRDefault="00ED1EFD" w:rsidP="00E300AC">
      <w:pPr>
        <w:rPr>
          <w:i/>
          <w:color w:val="FF0000"/>
        </w:rPr>
      </w:pPr>
      <w:r w:rsidRPr="00ED1EFD">
        <w:rPr>
          <w:i/>
          <w:color w:val="FF0000"/>
          <w:highlight w:val="yellow"/>
        </w:rPr>
        <w:lastRenderedPageBreak/>
        <w:t>Paste</w:t>
      </w:r>
      <w:r w:rsidR="00E300AC" w:rsidRPr="00ED1EFD">
        <w:rPr>
          <w:i/>
          <w:color w:val="FF0000"/>
          <w:highlight w:val="yellow"/>
        </w:rPr>
        <w:t xml:space="preserve"> a copy of your </w:t>
      </w:r>
      <w:proofErr w:type="spellStart"/>
      <w:r w:rsidR="00E300AC" w:rsidRPr="00ED1EFD">
        <w:rPr>
          <w:i/>
          <w:color w:val="FF0000"/>
          <w:highlight w:val="yellow"/>
        </w:rPr>
        <w:t>OrCAD</w:t>
      </w:r>
      <w:proofErr w:type="spellEnd"/>
      <w:r w:rsidR="00E300AC" w:rsidRPr="00ED1EFD">
        <w:rPr>
          <w:i/>
          <w:color w:val="FF0000"/>
          <w:highlight w:val="yellow"/>
        </w:rPr>
        <w:t xml:space="preserve"> interface schematic here.</w:t>
      </w:r>
    </w:p>
    <w:p w14:paraId="452C7446" w14:textId="77777777" w:rsidR="00280240" w:rsidRDefault="00280240" w:rsidP="00E300AC">
      <w:pPr>
        <w:rPr>
          <w:i/>
          <w:color w:val="FF0000"/>
        </w:rPr>
      </w:pPr>
    </w:p>
    <w:p w14:paraId="557573B3" w14:textId="77777777" w:rsidR="00280240" w:rsidRDefault="00280240" w:rsidP="00E300AC">
      <w:pPr>
        <w:rPr>
          <w:i/>
          <w:color w:val="FF0000"/>
        </w:rPr>
      </w:pPr>
      <w:r w:rsidRPr="00280240">
        <w:rPr>
          <w:i/>
          <w:color w:val="FF0000"/>
          <w:highlight w:val="yellow"/>
        </w:rPr>
        <w:t>Be sure to clearly identify the team member(s) responsible for producing this documentation.</w:t>
      </w:r>
    </w:p>
    <w:p w14:paraId="15E484CE" w14:textId="77777777" w:rsidR="00E300AC" w:rsidRDefault="00E300AC" w:rsidP="00E300AC">
      <w:pPr>
        <w:rPr>
          <w:i/>
          <w:color w:val="FF0000"/>
        </w:rPr>
      </w:pPr>
    </w:p>
    <w:p w14:paraId="7AC78017" w14:textId="77777777" w:rsidR="00E300AC" w:rsidRDefault="00E300AC" w:rsidP="00E300AC">
      <w:pPr>
        <w:rPr>
          <w:i/>
          <w:color w:val="FF0000"/>
        </w:rPr>
      </w:pPr>
    </w:p>
    <w:p w14:paraId="5289E778" w14:textId="77777777" w:rsidR="00ED1EFD" w:rsidRDefault="00CB75EA" w:rsidP="00ED1EFD">
      <w:pPr>
        <w:jc w:val="center"/>
        <w:rPr>
          <w:b/>
          <w:sz w:val="56"/>
          <w:szCs w:val="56"/>
        </w:rPr>
      </w:pPr>
      <w:r>
        <w:rPr>
          <w:noProof/>
        </w:rPr>
        <w:drawing>
          <wp:inline distT="0" distB="0" distL="0" distR="0" wp14:anchorId="4F943D02" wp14:editId="04F554AA">
            <wp:extent cx="4171950" cy="7305675"/>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7"/>
                    <a:stretch>
                      <a:fillRect/>
                    </a:stretch>
                  </pic:blipFill>
                  <pic:spPr>
                    <a:xfrm>
                      <a:off x="0" y="0"/>
                      <a:ext cx="4171950" cy="7305675"/>
                    </a:xfrm>
                    <a:prstGeom prst="rect">
                      <a:avLst/>
                    </a:prstGeom>
                  </pic:spPr>
                </pic:pic>
              </a:graphicData>
            </a:graphic>
          </wp:inline>
        </w:drawing>
      </w:r>
      <w:r w:rsidR="00ED1EFD">
        <w:rPr>
          <w:i/>
          <w:color w:val="FF0000"/>
        </w:rPr>
        <w:br w:type="page"/>
      </w:r>
    </w:p>
    <w:p w14:paraId="0F81BCD7" w14:textId="77777777" w:rsidR="00ED1EFD" w:rsidRDefault="00ED1EFD" w:rsidP="00ED1EFD">
      <w:pPr>
        <w:jc w:val="center"/>
        <w:rPr>
          <w:b/>
          <w:sz w:val="56"/>
          <w:szCs w:val="56"/>
        </w:rPr>
      </w:pPr>
    </w:p>
    <w:p w14:paraId="7F363A33" w14:textId="77777777" w:rsidR="00ED1EFD" w:rsidRDefault="00ED1EFD" w:rsidP="00ED1EFD">
      <w:pPr>
        <w:jc w:val="center"/>
        <w:rPr>
          <w:b/>
          <w:sz w:val="56"/>
          <w:szCs w:val="56"/>
        </w:rPr>
      </w:pPr>
    </w:p>
    <w:p w14:paraId="5E63BC46" w14:textId="77777777" w:rsidR="00ED1EFD" w:rsidRDefault="00ED1EFD" w:rsidP="00ED1EFD">
      <w:pPr>
        <w:jc w:val="center"/>
        <w:rPr>
          <w:b/>
          <w:sz w:val="56"/>
          <w:szCs w:val="56"/>
        </w:rPr>
      </w:pPr>
    </w:p>
    <w:p w14:paraId="333AAC1D" w14:textId="77777777" w:rsidR="00ED1EFD" w:rsidRDefault="00ED1EFD" w:rsidP="00ED1EFD">
      <w:pPr>
        <w:jc w:val="center"/>
        <w:rPr>
          <w:b/>
          <w:sz w:val="56"/>
          <w:szCs w:val="56"/>
        </w:rPr>
      </w:pPr>
    </w:p>
    <w:p w14:paraId="6CE9907A" w14:textId="77777777" w:rsidR="00ED1EFD" w:rsidRDefault="00ED1EFD" w:rsidP="00ED1EFD">
      <w:pPr>
        <w:jc w:val="center"/>
        <w:rPr>
          <w:b/>
          <w:sz w:val="56"/>
          <w:szCs w:val="56"/>
        </w:rPr>
      </w:pPr>
    </w:p>
    <w:p w14:paraId="57587E26" w14:textId="77777777" w:rsidR="00ED1EFD" w:rsidRDefault="00ED1EFD" w:rsidP="00ED1EFD">
      <w:pPr>
        <w:jc w:val="center"/>
        <w:rPr>
          <w:b/>
          <w:sz w:val="56"/>
          <w:szCs w:val="56"/>
        </w:rPr>
      </w:pPr>
      <w:r w:rsidRPr="003F3BB9">
        <w:rPr>
          <w:b/>
          <w:sz w:val="56"/>
          <w:szCs w:val="56"/>
        </w:rPr>
        <w:t xml:space="preserve">Appendix </w:t>
      </w:r>
      <w:r>
        <w:rPr>
          <w:b/>
          <w:sz w:val="56"/>
          <w:szCs w:val="56"/>
        </w:rPr>
        <w:t>C</w:t>
      </w:r>
      <w:r w:rsidRPr="003F3BB9">
        <w:rPr>
          <w:b/>
          <w:sz w:val="56"/>
          <w:szCs w:val="56"/>
        </w:rPr>
        <w:t>:</w:t>
      </w:r>
    </w:p>
    <w:p w14:paraId="78EC4BF2" w14:textId="77777777" w:rsidR="00ED1EFD" w:rsidRDefault="00ED1EFD" w:rsidP="00ED1EFD">
      <w:pPr>
        <w:jc w:val="center"/>
        <w:rPr>
          <w:b/>
          <w:sz w:val="56"/>
          <w:szCs w:val="56"/>
        </w:rPr>
      </w:pPr>
    </w:p>
    <w:p w14:paraId="1C2A8272" w14:textId="77777777" w:rsidR="00E300AC" w:rsidRDefault="00B9102B" w:rsidP="00ED1EFD">
      <w:pPr>
        <w:jc w:val="center"/>
        <w:rPr>
          <w:i/>
          <w:color w:val="FF0000"/>
        </w:rPr>
      </w:pPr>
      <w:r>
        <w:rPr>
          <w:b/>
          <w:sz w:val="56"/>
          <w:szCs w:val="56"/>
        </w:rPr>
        <w:t>Software Flowcharts</w:t>
      </w:r>
    </w:p>
    <w:p w14:paraId="25DB08E3" w14:textId="77777777" w:rsidR="00E300AC" w:rsidRDefault="00E300AC" w:rsidP="00E300AC">
      <w:pPr>
        <w:rPr>
          <w:i/>
          <w:color w:val="FF0000"/>
        </w:rPr>
      </w:pPr>
    </w:p>
    <w:p w14:paraId="5EF0AC27" w14:textId="77777777" w:rsidR="00E300AC" w:rsidRDefault="00E300AC" w:rsidP="00E300AC">
      <w:pPr>
        <w:rPr>
          <w:i/>
          <w:color w:val="FF0000"/>
        </w:rPr>
      </w:pPr>
    </w:p>
    <w:p w14:paraId="52093D24" w14:textId="77777777" w:rsidR="00E300AC" w:rsidRDefault="00E300AC" w:rsidP="00E300AC">
      <w:pPr>
        <w:rPr>
          <w:i/>
          <w:color w:val="FF0000"/>
        </w:rPr>
      </w:pPr>
    </w:p>
    <w:p w14:paraId="477B7A46" w14:textId="77777777" w:rsidR="00B9102B" w:rsidRDefault="00E300AC" w:rsidP="00B9102B">
      <w:pPr>
        <w:rPr>
          <w:i/>
          <w:color w:val="FF0000"/>
          <w:highlight w:val="yellow"/>
        </w:rPr>
      </w:pPr>
      <w:r>
        <w:rPr>
          <w:b/>
          <w:sz w:val="28"/>
          <w:szCs w:val="28"/>
        </w:rPr>
        <w:br w:type="page"/>
      </w:r>
      <w:r w:rsidR="00ED1EFD">
        <w:rPr>
          <w:b/>
          <w:sz w:val="28"/>
          <w:szCs w:val="28"/>
        </w:rPr>
        <w:lastRenderedPageBreak/>
        <w:t xml:space="preserve"> </w:t>
      </w:r>
      <w:r w:rsidR="00B9102B">
        <w:rPr>
          <w:i/>
          <w:color w:val="FF0000"/>
          <w:highlight w:val="yellow"/>
        </w:rPr>
        <w:t>Include software flow diagrams and/or pseudo code here.</w:t>
      </w:r>
      <w:r w:rsidR="00B9102B" w:rsidRPr="00ED1EFD">
        <w:rPr>
          <w:i/>
          <w:color w:val="FF0000"/>
          <w:highlight w:val="yellow"/>
        </w:rPr>
        <w:t xml:space="preserve">  </w:t>
      </w:r>
    </w:p>
    <w:p w14:paraId="670EB45B" w14:textId="77777777" w:rsidR="00B9102B" w:rsidRDefault="00B9102B" w:rsidP="00B9102B">
      <w:pPr>
        <w:rPr>
          <w:i/>
          <w:color w:val="FF0000"/>
        </w:rPr>
      </w:pPr>
      <w:r w:rsidRPr="00280240">
        <w:rPr>
          <w:i/>
          <w:color w:val="FF0000"/>
          <w:highlight w:val="yellow"/>
        </w:rPr>
        <w:t>Be sure to clearly identify the team member(s) responsible for producing this documentation.</w:t>
      </w:r>
    </w:p>
    <w:p w14:paraId="3A29FA99" w14:textId="77777777" w:rsidR="00B9102B" w:rsidRDefault="00B9102B" w:rsidP="00B9102B">
      <w:pPr>
        <w:rPr>
          <w:i/>
          <w:color w:val="FF0000"/>
        </w:rPr>
      </w:pPr>
    </w:p>
    <w:p w14:paraId="777F9CDD" w14:textId="77777777" w:rsidR="00B9102B" w:rsidRPr="00E300AC" w:rsidRDefault="00B9102B" w:rsidP="00B9102B">
      <w:pPr>
        <w:rPr>
          <w:i/>
          <w:color w:val="FF0000"/>
        </w:rPr>
      </w:pPr>
      <w:r w:rsidRPr="00280240">
        <w:rPr>
          <w:i/>
          <w:color w:val="FF0000"/>
          <w:highlight w:val="yellow"/>
        </w:rPr>
        <w:t>NOTE: Software source listing file must be submitted on-line and should NOT be included here.</w:t>
      </w:r>
    </w:p>
    <w:p w14:paraId="75B1CFF4" w14:textId="77777777" w:rsidR="00B9102B" w:rsidRDefault="00B9102B" w:rsidP="00E300AC">
      <w:pPr>
        <w:rPr>
          <w:i/>
          <w:color w:val="FF0000"/>
          <w:highlight w:val="yellow"/>
        </w:rPr>
      </w:pPr>
    </w:p>
    <w:p w14:paraId="4183C5A4" w14:textId="77777777" w:rsidR="000B4B8F" w:rsidRDefault="00CB75EA" w:rsidP="000B4B8F">
      <w:pPr>
        <w:jc w:val="center"/>
        <w:rPr>
          <w:b/>
          <w:sz w:val="56"/>
          <w:szCs w:val="56"/>
        </w:rPr>
      </w:pPr>
      <w:r>
        <w:rPr>
          <w:noProof/>
        </w:rPr>
        <w:drawing>
          <wp:inline distT="0" distB="0" distL="0" distR="0" wp14:anchorId="52BDB68D" wp14:editId="53113349">
            <wp:extent cx="5943600" cy="756158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5943600" cy="7561580"/>
                    </a:xfrm>
                    <a:prstGeom prst="rect">
                      <a:avLst/>
                    </a:prstGeom>
                  </pic:spPr>
                </pic:pic>
              </a:graphicData>
            </a:graphic>
          </wp:inline>
        </w:drawing>
      </w:r>
      <w:r w:rsidR="000B4B8F">
        <w:rPr>
          <w:b/>
          <w:sz w:val="56"/>
          <w:szCs w:val="56"/>
        </w:rPr>
        <w:br w:type="page"/>
      </w:r>
    </w:p>
    <w:p w14:paraId="7742041C" w14:textId="77777777" w:rsidR="000B4B8F" w:rsidRDefault="000B4B8F" w:rsidP="000B4B8F">
      <w:pPr>
        <w:jc w:val="center"/>
        <w:rPr>
          <w:b/>
          <w:sz w:val="56"/>
          <w:szCs w:val="56"/>
        </w:rPr>
      </w:pPr>
    </w:p>
    <w:p w14:paraId="3AA496B7" w14:textId="77777777" w:rsidR="000B4B8F" w:rsidRDefault="000B4B8F" w:rsidP="000B4B8F">
      <w:pPr>
        <w:jc w:val="center"/>
        <w:rPr>
          <w:b/>
          <w:sz w:val="56"/>
          <w:szCs w:val="56"/>
        </w:rPr>
      </w:pPr>
    </w:p>
    <w:p w14:paraId="5736BDBA" w14:textId="77777777" w:rsidR="000B4B8F" w:rsidRDefault="000B4B8F" w:rsidP="000B4B8F">
      <w:pPr>
        <w:jc w:val="center"/>
        <w:rPr>
          <w:b/>
          <w:sz w:val="56"/>
          <w:szCs w:val="56"/>
        </w:rPr>
      </w:pPr>
    </w:p>
    <w:p w14:paraId="6A195AD7" w14:textId="77777777" w:rsidR="000B4B8F" w:rsidRDefault="000B4B8F" w:rsidP="000B4B8F">
      <w:pPr>
        <w:jc w:val="center"/>
        <w:rPr>
          <w:b/>
          <w:sz w:val="56"/>
          <w:szCs w:val="56"/>
        </w:rPr>
      </w:pPr>
    </w:p>
    <w:p w14:paraId="69BED4E0" w14:textId="77777777" w:rsidR="000B4B8F" w:rsidRDefault="000B4B8F" w:rsidP="000B4B8F">
      <w:pPr>
        <w:jc w:val="center"/>
        <w:rPr>
          <w:b/>
          <w:sz w:val="56"/>
          <w:szCs w:val="56"/>
        </w:rPr>
      </w:pPr>
    </w:p>
    <w:p w14:paraId="58F98F5B" w14:textId="77777777" w:rsidR="000B4B8F" w:rsidRDefault="000B4B8F" w:rsidP="000B4B8F">
      <w:pPr>
        <w:jc w:val="center"/>
        <w:rPr>
          <w:b/>
          <w:sz w:val="56"/>
          <w:szCs w:val="56"/>
        </w:rPr>
      </w:pPr>
    </w:p>
    <w:p w14:paraId="78FD8B2B" w14:textId="77777777" w:rsidR="000B4B8F" w:rsidRDefault="000B4B8F" w:rsidP="000B4B8F">
      <w:pPr>
        <w:jc w:val="center"/>
        <w:rPr>
          <w:b/>
          <w:sz w:val="56"/>
          <w:szCs w:val="56"/>
        </w:rPr>
      </w:pPr>
      <w:r w:rsidRPr="003F3BB9">
        <w:rPr>
          <w:b/>
          <w:sz w:val="56"/>
          <w:szCs w:val="56"/>
        </w:rPr>
        <w:t xml:space="preserve">Appendix </w:t>
      </w:r>
      <w:r>
        <w:rPr>
          <w:b/>
          <w:sz w:val="56"/>
          <w:szCs w:val="56"/>
        </w:rPr>
        <w:t>D</w:t>
      </w:r>
      <w:r w:rsidRPr="003F3BB9">
        <w:rPr>
          <w:b/>
          <w:sz w:val="56"/>
          <w:szCs w:val="56"/>
        </w:rPr>
        <w:t>:</w:t>
      </w:r>
    </w:p>
    <w:p w14:paraId="31D0ED27" w14:textId="77777777" w:rsidR="000B4B8F" w:rsidRDefault="000B4B8F" w:rsidP="000B4B8F">
      <w:pPr>
        <w:jc w:val="center"/>
        <w:rPr>
          <w:b/>
          <w:sz w:val="56"/>
          <w:szCs w:val="56"/>
        </w:rPr>
      </w:pPr>
    </w:p>
    <w:p w14:paraId="3726C6D0" w14:textId="77777777" w:rsidR="000B4B8F" w:rsidRDefault="00B9102B" w:rsidP="000B4B8F">
      <w:pPr>
        <w:jc w:val="center"/>
        <w:rPr>
          <w:b/>
          <w:sz w:val="56"/>
          <w:szCs w:val="56"/>
        </w:rPr>
      </w:pPr>
      <w:r>
        <w:rPr>
          <w:b/>
          <w:sz w:val="56"/>
          <w:szCs w:val="56"/>
        </w:rPr>
        <w:t>Packaging Design</w:t>
      </w:r>
      <w:r w:rsidR="000B4B8F">
        <w:rPr>
          <w:b/>
          <w:sz w:val="56"/>
          <w:szCs w:val="56"/>
        </w:rPr>
        <w:t xml:space="preserve"> </w:t>
      </w:r>
    </w:p>
    <w:p w14:paraId="65A5E4A4" w14:textId="77777777" w:rsidR="00280240" w:rsidRDefault="00280240" w:rsidP="000B4B8F">
      <w:pPr>
        <w:jc w:val="center"/>
        <w:rPr>
          <w:b/>
          <w:sz w:val="56"/>
          <w:szCs w:val="56"/>
        </w:rPr>
      </w:pPr>
    </w:p>
    <w:p w14:paraId="28414192" w14:textId="77777777" w:rsidR="000B4B8F" w:rsidRDefault="000B4B8F" w:rsidP="000B4B8F">
      <w:pPr>
        <w:rPr>
          <w:i/>
          <w:color w:val="FF0000"/>
        </w:rPr>
      </w:pPr>
    </w:p>
    <w:p w14:paraId="6A7D3748" w14:textId="77777777" w:rsidR="000B4B8F" w:rsidRDefault="000B4B8F" w:rsidP="000B4B8F">
      <w:pPr>
        <w:rPr>
          <w:i/>
          <w:color w:val="FF0000"/>
        </w:rPr>
      </w:pPr>
    </w:p>
    <w:p w14:paraId="60BEBCAA" w14:textId="77777777" w:rsidR="000B4B8F" w:rsidRDefault="000B4B8F" w:rsidP="000B4B8F">
      <w:pPr>
        <w:rPr>
          <w:i/>
          <w:color w:val="FF0000"/>
        </w:rPr>
      </w:pPr>
    </w:p>
    <w:p w14:paraId="1058BB19" w14:textId="77777777" w:rsidR="00B9102B" w:rsidRDefault="000B4B8F" w:rsidP="00B9102B">
      <w:pPr>
        <w:rPr>
          <w:i/>
          <w:color w:val="FF0000"/>
          <w:highlight w:val="yellow"/>
        </w:rPr>
      </w:pPr>
      <w:r>
        <w:rPr>
          <w:b/>
          <w:sz w:val="28"/>
          <w:szCs w:val="28"/>
        </w:rPr>
        <w:br w:type="page"/>
      </w:r>
      <w:r w:rsidR="00B9102B" w:rsidRPr="00ED1EFD">
        <w:rPr>
          <w:i/>
          <w:color w:val="FF0000"/>
          <w:highlight w:val="yellow"/>
        </w:rPr>
        <w:lastRenderedPageBreak/>
        <w:t xml:space="preserve">Paste </w:t>
      </w:r>
      <w:r w:rsidR="00B9102B">
        <w:rPr>
          <w:i/>
          <w:color w:val="FF0000"/>
          <w:highlight w:val="yellow"/>
        </w:rPr>
        <w:t>illustrations/pictures of your project packaging here.</w:t>
      </w:r>
      <w:r w:rsidR="00B9102B" w:rsidRPr="00ED1EFD">
        <w:rPr>
          <w:i/>
          <w:color w:val="FF0000"/>
          <w:highlight w:val="yellow"/>
        </w:rPr>
        <w:t xml:space="preserve">  </w:t>
      </w:r>
    </w:p>
    <w:p w14:paraId="370E72CB" w14:textId="77777777" w:rsidR="00B9102B" w:rsidRDefault="00B9102B" w:rsidP="00B9102B">
      <w:pPr>
        <w:rPr>
          <w:i/>
          <w:color w:val="FF0000"/>
          <w:highlight w:val="yellow"/>
        </w:rPr>
      </w:pPr>
    </w:p>
    <w:p w14:paraId="40569EE0" w14:textId="77777777" w:rsidR="00B9102B" w:rsidRDefault="00B9102B" w:rsidP="00B9102B">
      <w:pPr>
        <w:rPr>
          <w:i/>
          <w:color w:val="FF0000"/>
        </w:rPr>
      </w:pPr>
      <w:r w:rsidRPr="00280240">
        <w:rPr>
          <w:i/>
          <w:color w:val="FF0000"/>
          <w:highlight w:val="yellow"/>
        </w:rPr>
        <w:t>Be sure to clearly identify the team member(s) responsible for producing this documentation.</w:t>
      </w:r>
    </w:p>
    <w:p w14:paraId="5619DC01" w14:textId="77777777" w:rsidR="00280240" w:rsidRDefault="00280240" w:rsidP="00280240">
      <w:pPr>
        <w:rPr>
          <w:i/>
          <w:color w:val="FF0000"/>
        </w:rPr>
      </w:pPr>
    </w:p>
    <w:p w14:paraId="3919EA08" w14:textId="77777777" w:rsidR="00514C65" w:rsidRPr="00E300AC" w:rsidRDefault="00EB34AF" w:rsidP="00280240">
      <w:pPr>
        <w:rPr>
          <w:i/>
          <w:color w:val="FF0000"/>
        </w:rPr>
      </w:pPr>
      <w:r>
        <w:rPr>
          <w:i/>
          <w:noProof/>
          <w:color w:val="FF0000"/>
        </w:rPr>
        <mc:AlternateContent>
          <mc:Choice Requires="wps">
            <w:drawing>
              <wp:anchor distT="0" distB="0" distL="114300" distR="114300" simplePos="0" relativeHeight="251658752" behindDoc="0" locked="0" layoutInCell="1" allowOverlap="1" wp14:anchorId="55E95F38" wp14:editId="74F6D02A">
                <wp:simplePos x="0" y="0"/>
                <wp:positionH relativeFrom="column">
                  <wp:posOffset>508635</wp:posOffset>
                </wp:positionH>
                <wp:positionV relativeFrom="paragraph">
                  <wp:posOffset>5162550</wp:posOffset>
                </wp:positionV>
                <wp:extent cx="5257800" cy="2276475"/>
                <wp:effectExtent l="0" t="0" r="0" b="0"/>
                <wp:wrapNone/>
                <wp:docPr id="1" name="Text Box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76475"/>
                        </a:xfrm>
                        <a:prstGeom prst="rect">
                          <a:avLst/>
                        </a:prstGeom>
                        <a:solidFill>
                          <a:srgbClr val="CCFFFF"/>
                        </a:solidFill>
                        <a:ln w="9525">
                          <a:solidFill>
                            <a:srgbClr val="000000"/>
                          </a:solidFill>
                          <a:miter lim="800000"/>
                          <a:headEnd/>
                          <a:tailEnd/>
                        </a:ln>
                      </wps:spPr>
                      <wps:txbx>
                        <w:txbxContent>
                          <w:p w14:paraId="57610C1D" w14:textId="77777777" w:rsidR="00C140DA" w:rsidRPr="00915A1F" w:rsidRDefault="00C140DA" w:rsidP="00514C65">
                            <w:pPr>
                              <w:jc w:val="both"/>
                              <w:rPr>
                                <w:b/>
                                <w:color w:val="FF0000"/>
                                <w:sz w:val="36"/>
                                <w:szCs w:val="36"/>
                              </w:rPr>
                            </w:pPr>
                            <w:r w:rsidRPr="00915A1F">
                              <w:rPr>
                                <w:b/>
                                <w:color w:val="FF0000"/>
                                <w:sz w:val="36"/>
                                <w:szCs w:val="36"/>
                                <w:u w:val="single"/>
                              </w:rPr>
                              <w:t>NOTE</w:t>
                            </w:r>
                            <w:r w:rsidRPr="00915A1F">
                              <w:rPr>
                                <w:b/>
                                <w:color w:val="FF0000"/>
                                <w:sz w:val="36"/>
                                <w:szCs w:val="36"/>
                              </w:rPr>
                              <w:t xml:space="preserve">:  Use the on-line form on the Mini-Project website page to submit this report </w:t>
                            </w:r>
                            <w:r>
                              <w:rPr>
                                <w:b/>
                                <w:color w:val="FF0000"/>
                                <w:sz w:val="36"/>
                                <w:szCs w:val="36"/>
                              </w:rPr>
                              <w:t xml:space="preserve">(.doc file) </w:t>
                            </w:r>
                            <w:r w:rsidRPr="00915A1F">
                              <w:rPr>
                                <w:b/>
                                <w:color w:val="FF0000"/>
                                <w:sz w:val="36"/>
                                <w:szCs w:val="36"/>
                              </w:rPr>
                              <w:t xml:space="preserve">along with your </w:t>
                            </w:r>
                            <w:r w:rsidRPr="00915A1F">
                              <w:rPr>
                                <w:b/>
                                <w:color w:val="FF0000"/>
                                <w:sz w:val="36"/>
                                <w:szCs w:val="36"/>
                                <w:u w:val="single"/>
                              </w:rPr>
                              <w:t>source code</w:t>
                            </w:r>
                            <w:r w:rsidRPr="00915A1F">
                              <w:rPr>
                                <w:b/>
                                <w:color w:val="FF0000"/>
                                <w:sz w:val="36"/>
                                <w:szCs w:val="36"/>
                              </w:rPr>
                              <w:t xml:space="preserve"> </w:t>
                            </w:r>
                            <w:r>
                              <w:rPr>
                                <w:b/>
                                <w:color w:val="FF0000"/>
                                <w:sz w:val="36"/>
                                <w:szCs w:val="36"/>
                              </w:rPr>
                              <w:t>file (</w:t>
                            </w:r>
                            <w:r w:rsidRPr="00915A1F">
                              <w:rPr>
                                <w:b/>
                                <w:color w:val="FF0000"/>
                                <w:sz w:val="36"/>
                                <w:szCs w:val="36"/>
                              </w:rPr>
                              <w:t>.c</w:t>
                            </w:r>
                            <w:r>
                              <w:rPr>
                                <w:b/>
                                <w:color w:val="FF0000"/>
                                <w:sz w:val="36"/>
                                <w:szCs w:val="36"/>
                              </w:rPr>
                              <w:t xml:space="preserve"> or .zip</w:t>
                            </w:r>
                            <w:r w:rsidRPr="00915A1F">
                              <w:rPr>
                                <w:b/>
                                <w:color w:val="FF0000"/>
                                <w:sz w:val="36"/>
                                <w:szCs w:val="36"/>
                              </w:rPr>
                              <w:t>)</w:t>
                            </w:r>
                          </w:p>
                          <w:p w14:paraId="411AA35B" w14:textId="77777777" w:rsidR="00C140DA" w:rsidRDefault="00C140DA" w:rsidP="00514C65">
                            <w:pPr>
                              <w:jc w:val="both"/>
                              <w:rPr>
                                <w:sz w:val="36"/>
                                <w:szCs w:val="36"/>
                              </w:rPr>
                            </w:pPr>
                          </w:p>
                          <w:p w14:paraId="35F9A656" w14:textId="77777777" w:rsidR="00C140DA" w:rsidRPr="00C87281" w:rsidRDefault="00C140DA" w:rsidP="00514C65">
                            <w:pPr>
                              <w:jc w:val="both"/>
                              <w:rPr>
                                <w:color w:val="FF0000"/>
                                <w:sz w:val="36"/>
                                <w:szCs w:val="36"/>
                              </w:rPr>
                            </w:pPr>
                            <w:r w:rsidRPr="00C87281">
                              <w:rPr>
                                <w:color w:val="FF0000"/>
                                <w:sz w:val="36"/>
                                <w:szCs w:val="36"/>
                              </w:rPr>
                              <w:t xml:space="preserve">Delete this text box before </w:t>
                            </w:r>
                            <w:r>
                              <w:rPr>
                                <w:color w:val="FF0000"/>
                                <w:sz w:val="36"/>
                                <w:szCs w:val="36"/>
                              </w:rPr>
                              <w:t>submitting</w:t>
                            </w:r>
                            <w:r w:rsidRPr="00C87281">
                              <w:rPr>
                                <w:color w:val="FF0000"/>
                                <w:sz w:val="36"/>
                                <w:szCs w:val="36"/>
                              </w:rPr>
                              <w:t xml:space="preserve"> your report!</w:t>
                            </w:r>
                            <w:r>
                              <w:rPr>
                                <w:color w:val="FF0000"/>
                                <w:sz w:val="36"/>
                                <w:szCs w:val="36"/>
                              </w:rPr>
                              <w:t xml:space="preserve">  Also, delete all </w:t>
                            </w:r>
                            <w:r w:rsidRPr="0022360E">
                              <w:rPr>
                                <w:i/>
                                <w:color w:val="FF0000"/>
                                <w:sz w:val="36"/>
                                <w:szCs w:val="36"/>
                                <w:highlight w:val="yellow"/>
                              </w:rPr>
                              <w:t>highlighted instructions</w:t>
                            </w:r>
                            <w:r>
                              <w:rPr>
                                <w:color w:val="FF0000"/>
                                <w:sz w:val="36"/>
                                <w:szCs w:val="36"/>
                              </w:rPr>
                              <w:t xml:space="preserve"> provided in this skeleton file as you edit each section of your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1" o:spid="_x0000_s1028" type="#_x0000_t202" style="position:absolute;margin-left:40.05pt;margin-top:406.5pt;width:414pt;height:17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" fillcolor="#cff">
                <v:textbox>
                  <w:txbxContent>
                    <w:p w14:paraId="57610C1D" w14:textId="77777777" w:rsidR="00C140DA" w:rsidRPr="00915A1F" w:rsidRDefault="00C140DA" w:rsidP="00514C65">
                      <w:pPr>
                        <w:jc w:val="both"/>
                        <w:rPr>
                          <w:b/>
                          <w:color w:val="FF0000"/>
                          <w:sz w:val="36"/>
                          <w:szCs w:val="36"/>
                        </w:rPr>
                      </w:pPr>
                      <w:r w:rsidRPr="00915A1F">
                        <w:rPr>
                          <w:b/>
                          <w:color w:val="FF0000"/>
                          <w:sz w:val="36"/>
                          <w:szCs w:val="36"/>
                          <w:u w:val="single"/>
                        </w:rPr>
                        <w:t>NOTE</w:t>
                      </w:r>
                      <w:r w:rsidRPr="00915A1F">
                        <w:rPr>
                          <w:b/>
                          <w:color w:val="FF0000"/>
                          <w:sz w:val="36"/>
                          <w:szCs w:val="36"/>
                        </w:rPr>
                        <w:t xml:space="preserve">:  Use the on-line form on the Mini-Project website page to submit this report </w:t>
                      </w:r>
                      <w:r>
                        <w:rPr>
                          <w:b/>
                          <w:color w:val="FF0000"/>
                          <w:sz w:val="36"/>
                          <w:szCs w:val="36"/>
                        </w:rPr>
                        <w:t xml:space="preserve">(.doc file) </w:t>
                      </w:r>
                      <w:r w:rsidRPr="00915A1F">
                        <w:rPr>
                          <w:b/>
                          <w:color w:val="FF0000"/>
                          <w:sz w:val="36"/>
                          <w:szCs w:val="36"/>
                        </w:rPr>
                        <w:t xml:space="preserve">along with your </w:t>
                      </w:r>
                      <w:r w:rsidRPr="00915A1F">
                        <w:rPr>
                          <w:b/>
                          <w:color w:val="FF0000"/>
                          <w:sz w:val="36"/>
                          <w:szCs w:val="36"/>
                          <w:u w:val="single"/>
                        </w:rPr>
                        <w:t>source code</w:t>
                      </w:r>
                      <w:r w:rsidRPr="00915A1F">
                        <w:rPr>
                          <w:b/>
                          <w:color w:val="FF0000"/>
                          <w:sz w:val="36"/>
                          <w:szCs w:val="36"/>
                        </w:rPr>
                        <w:t xml:space="preserve"> </w:t>
                      </w:r>
                      <w:r>
                        <w:rPr>
                          <w:b/>
                          <w:color w:val="FF0000"/>
                          <w:sz w:val="36"/>
                          <w:szCs w:val="36"/>
                        </w:rPr>
                        <w:t>file (</w:t>
                      </w:r>
                      <w:r w:rsidRPr="00915A1F">
                        <w:rPr>
                          <w:b/>
                          <w:color w:val="FF0000"/>
                          <w:sz w:val="36"/>
                          <w:szCs w:val="36"/>
                        </w:rPr>
                        <w:t>.c</w:t>
                      </w:r>
                      <w:r>
                        <w:rPr>
                          <w:b/>
                          <w:color w:val="FF0000"/>
                          <w:sz w:val="36"/>
                          <w:szCs w:val="36"/>
                        </w:rPr>
                        <w:t xml:space="preserve"> or .zip</w:t>
                      </w:r>
                      <w:r w:rsidRPr="00915A1F">
                        <w:rPr>
                          <w:b/>
                          <w:color w:val="FF0000"/>
                          <w:sz w:val="36"/>
                          <w:szCs w:val="36"/>
                        </w:rPr>
                        <w:t>)</w:t>
                      </w:r>
                    </w:p>
                    <w:p w14:paraId="411AA35B" w14:textId="77777777" w:rsidR="00C140DA" w:rsidRDefault="00C140DA" w:rsidP="00514C65">
                      <w:pPr>
                        <w:jc w:val="both"/>
                        <w:rPr>
                          <w:sz w:val="36"/>
                          <w:szCs w:val="36"/>
                        </w:rPr>
                      </w:pPr>
                    </w:p>
                    <w:p w14:paraId="35F9A656" w14:textId="77777777" w:rsidR="00C140DA" w:rsidRPr="00C87281" w:rsidRDefault="00C140DA" w:rsidP="00514C65">
                      <w:pPr>
                        <w:jc w:val="both"/>
                        <w:rPr>
                          <w:color w:val="FF0000"/>
                          <w:sz w:val="36"/>
                          <w:szCs w:val="36"/>
                        </w:rPr>
                      </w:pPr>
                      <w:r w:rsidRPr="00C87281">
                        <w:rPr>
                          <w:color w:val="FF0000"/>
                          <w:sz w:val="36"/>
                          <w:szCs w:val="36"/>
                        </w:rPr>
                        <w:t xml:space="preserve">Delete this text box before </w:t>
                      </w:r>
                      <w:r>
                        <w:rPr>
                          <w:color w:val="FF0000"/>
                          <w:sz w:val="36"/>
                          <w:szCs w:val="36"/>
                        </w:rPr>
                        <w:t>submitting</w:t>
                      </w:r>
                      <w:r w:rsidRPr="00C87281">
                        <w:rPr>
                          <w:color w:val="FF0000"/>
                          <w:sz w:val="36"/>
                          <w:szCs w:val="36"/>
                        </w:rPr>
                        <w:t xml:space="preserve"> your report!</w:t>
                      </w:r>
                      <w:r>
                        <w:rPr>
                          <w:color w:val="FF0000"/>
                          <w:sz w:val="36"/>
                          <w:szCs w:val="36"/>
                        </w:rPr>
                        <w:t xml:space="preserve">  Also, delete all </w:t>
                      </w:r>
                      <w:r w:rsidRPr="0022360E">
                        <w:rPr>
                          <w:i/>
                          <w:color w:val="FF0000"/>
                          <w:sz w:val="36"/>
                          <w:szCs w:val="36"/>
                          <w:highlight w:val="yellow"/>
                        </w:rPr>
                        <w:t>highlighted instructions</w:t>
                      </w:r>
                      <w:r>
                        <w:rPr>
                          <w:color w:val="FF0000"/>
                          <w:sz w:val="36"/>
                          <w:szCs w:val="36"/>
                        </w:rPr>
                        <w:t xml:space="preserve"> provided in this skeleton file as you edit each section of your report.</w:t>
                      </w:r>
                    </w:p>
                  </w:txbxContent>
                </v:textbox>
              </v:shape>
            </w:pict>
          </mc:Fallback>
        </mc:AlternateContent>
      </w:r>
    </w:p>
    <w:sectPr w:rsidR="00514C65" w:rsidRPr="00E300AC" w:rsidSect="00354539">
      <w:footerReference w:type="default" r:id="rId19"/>
      <w:pgSz w:w="12240" w:h="15840" w:code="1"/>
      <w:pgMar w:top="1296" w:right="1440" w:bottom="72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A3736" w14:textId="77777777" w:rsidR="00C140DA" w:rsidRDefault="00C140DA">
      <w:r>
        <w:separator/>
      </w:r>
    </w:p>
  </w:endnote>
  <w:endnote w:type="continuationSeparator" w:id="0">
    <w:p w14:paraId="6B5725B1" w14:textId="77777777" w:rsidR="00C140DA" w:rsidRDefault="00C1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roman"/>
    <w:notTrueType/>
    <w:pitch w:val="default"/>
  </w:font>
  <w:font w:name="Lucida Calligraphy">
    <w:panose1 w:val="03010101010101010101"/>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DD671" w14:textId="77777777" w:rsidR="00C140DA" w:rsidRDefault="00C140DA" w:rsidP="00354539">
    <w:pPr>
      <w:pStyle w:val="Footer"/>
      <w:tabs>
        <w:tab w:val="clear" w:pos="4320"/>
        <w:tab w:val="clear" w:pos="8640"/>
        <w:tab w:val="center" w:pos="4680"/>
        <w:tab w:val="right" w:pos="9360"/>
      </w:tabs>
    </w:pPr>
    <w:r>
      <w:tab/>
      <w:t>-</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28E8" w14:textId="77777777" w:rsidR="00C140DA" w:rsidRPr="00354539" w:rsidRDefault="00C140DA">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24354" w14:textId="77777777" w:rsidR="00C140DA" w:rsidRPr="00354539" w:rsidRDefault="00C140DA" w:rsidP="00354539">
    <w:pPr>
      <w:pStyle w:val="Footer"/>
      <w:tabs>
        <w:tab w:val="clear" w:pos="4320"/>
        <w:tab w:val="clear" w:pos="8640"/>
        <w:tab w:val="center" w:pos="4680"/>
        <w:tab w:val="right" w:pos="9360"/>
      </w:tabs>
    </w:pPr>
    <w:r>
      <w:tab/>
    </w:r>
    <w:r w:rsidRPr="00354539">
      <w:t>-</w:t>
    </w:r>
    <w:r w:rsidRPr="00354539">
      <w:rPr>
        <w:rStyle w:val="PageNumber"/>
      </w:rPr>
      <w:fldChar w:fldCharType="begin"/>
    </w:r>
    <w:r w:rsidRPr="00354539">
      <w:rPr>
        <w:rStyle w:val="PageNumber"/>
      </w:rPr>
      <w:instrText xml:space="preserve"> PAGE </w:instrText>
    </w:r>
    <w:r w:rsidRPr="00354539">
      <w:rPr>
        <w:rStyle w:val="PageNumber"/>
      </w:rPr>
      <w:fldChar w:fldCharType="separate"/>
    </w:r>
    <w:r w:rsidR="00CB75EA">
      <w:rPr>
        <w:rStyle w:val="PageNumber"/>
        <w:noProof/>
      </w:rPr>
      <w:t>1</w:t>
    </w:r>
    <w:r w:rsidRPr="00354539">
      <w:rPr>
        <w:rStyle w:val="PageNumber"/>
      </w:rPr>
      <w:fldChar w:fldCharType="end"/>
    </w:r>
    <w:r w:rsidRPr="00354539">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43F5B" w14:textId="77777777" w:rsidR="00C140DA" w:rsidRDefault="00C140DA" w:rsidP="00354539">
    <w:pPr>
      <w:pStyle w:val="Footer"/>
      <w:tabs>
        <w:tab w:val="clear" w:pos="4320"/>
        <w:tab w:val="clear" w:pos="8640"/>
        <w:tab w:val="center" w:pos="4680"/>
        <w:tab w:val="right" w:pos="9360"/>
      </w:tabs>
    </w:pPr>
    <w:r>
      <w:tab/>
      <w:t>-</w:t>
    </w:r>
    <w:r>
      <w:rPr>
        <w:rStyle w:val="PageNumber"/>
      </w:rPr>
      <w:fldChar w:fldCharType="begin"/>
    </w:r>
    <w:r>
      <w:rPr>
        <w:rStyle w:val="PageNumber"/>
      </w:rPr>
      <w:instrText xml:space="preserve"> PAGE </w:instrText>
    </w:r>
    <w:r>
      <w:rPr>
        <w:rStyle w:val="PageNumber"/>
      </w:rPr>
      <w:fldChar w:fldCharType="separate"/>
    </w:r>
    <w:r w:rsidR="00CB75EA">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CDFE2" w14:textId="77777777" w:rsidR="00C140DA" w:rsidRDefault="00C140DA">
      <w:r>
        <w:separator/>
      </w:r>
    </w:p>
  </w:footnote>
  <w:footnote w:type="continuationSeparator" w:id="0">
    <w:p w14:paraId="674D21D0" w14:textId="77777777" w:rsidR="00C140DA" w:rsidRDefault="00C140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A9A2" w14:textId="77777777" w:rsidR="00C140DA" w:rsidRDefault="00C140DA" w:rsidP="003E4DA0">
    <w:pPr>
      <w:pStyle w:val="Header"/>
      <w:tabs>
        <w:tab w:val="clear" w:pos="4320"/>
        <w:tab w:val="clear" w:pos="8640"/>
        <w:tab w:val="center" w:pos="4680"/>
        <w:tab w:val="right" w:pos="9360"/>
      </w:tabs>
    </w:pPr>
    <w:r>
      <w:t>ECE 362</w:t>
    </w:r>
    <w:r>
      <w:tab/>
    </w:r>
    <w:r w:rsidRPr="00E300AC">
      <w:rPr>
        <w:i/>
      </w:rPr>
      <w:t>Microprocessor System Design and Interfacing</w:t>
    </w:r>
    <w:r>
      <w:tab/>
      <w:t>Spring 2013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7769A" w14:textId="77777777" w:rsidR="00C140DA" w:rsidRDefault="00C140DA" w:rsidP="003E4DA0">
    <w:pPr>
      <w:pStyle w:val="Header"/>
      <w:tabs>
        <w:tab w:val="clear" w:pos="4320"/>
        <w:tab w:val="clear" w:pos="8640"/>
        <w:tab w:val="center" w:pos="4680"/>
        <w:tab w:val="right" w:pos="9360"/>
      </w:tabs>
    </w:pPr>
    <w:r>
      <w:t>ECE 362</w:t>
    </w:r>
    <w:r>
      <w:tab/>
    </w:r>
    <w:r w:rsidRPr="00E300AC">
      <w:rPr>
        <w:i/>
      </w:rPr>
      <w:t>Microprocessor System Design and Interfacing</w:t>
    </w:r>
    <w:r>
      <w:tab/>
      <w:t>Spring 2013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126FC" w14:textId="77777777" w:rsidR="00C140DA" w:rsidRDefault="00C140DA" w:rsidP="003E4DA0">
    <w:pPr>
      <w:pStyle w:val="Header"/>
      <w:tabs>
        <w:tab w:val="clear" w:pos="4320"/>
        <w:tab w:val="clear" w:pos="8640"/>
        <w:tab w:val="center" w:pos="4680"/>
        <w:tab w:val="right" w:pos="9360"/>
      </w:tabs>
    </w:pPr>
    <w:r>
      <w:t>ECE 362</w:t>
    </w:r>
    <w:r>
      <w:tab/>
    </w:r>
    <w:r w:rsidRPr="00E300AC">
      <w:rPr>
        <w:i/>
      </w:rPr>
      <w:t>Microprocessor System Design and Interfacing</w:t>
    </w:r>
    <w:r>
      <w:tab/>
      <w:t>Spring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762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BC2"/>
    <w:multiLevelType w:val="singleLevel"/>
    <w:tmpl w:val="0409000F"/>
    <w:lvl w:ilvl="0">
      <w:start w:val="1"/>
      <w:numFmt w:val="decimal"/>
      <w:lvlText w:val="%1."/>
      <w:lvlJc w:val="left"/>
      <w:pPr>
        <w:tabs>
          <w:tab w:val="num" w:pos="360"/>
        </w:tabs>
        <w:ind w:left="360" w:hanging="360"/>
      </w:pPr>
    </w:lvl>
  </w:abstractNum>
  <w:abstractNum w:abstractNumId="2">
    <w:nsid w:val="06C617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78B0700"/>
    <w:multiLevelType w:val="hybridMultilevel"/>
    <w:tmpl w:val="64DCC1E8"/>
    <w:lvl w:ilvl="0" w:tplc="EBE6775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429CC"/>
    <w:multiLevelType w:val="multilevel"/>
    <w:tmpl w:val="942E184A"/>
    <w:lvl w:ilvl="0">
      <w:start w:val="1"/>
      <w:numFmt w:val="decimal"/>
      <w:lvlText w:val="%1.0"/>
      <w:lvlJc w:val="left"/>
      <w:pPr>
        <w:tabs>
          <w:tab w:val="num" w:pos="630"/>
        </w:tabs>
        <w:ind w:left="630" w:hanging="630"/>
      </w:pPr>
      <w:rPr>
        <w:rFonts w:ascii="Times New Roman" w:hAnsi="Times New Roman" w:hint="default"/>
        <w:b/>
        <w:i w:val="0"/>
        <w:sz w:val="28"/>
        <w:szCs w:val="28"/>
      </w:rPr>
    </w:lvl>
    <w:lvl w:ilvl="1">
      <w:start w:val="1"/>
      <w:numFmt w:val="decimal"/>
      <w:lvlText w:val="%1.%2"/>
      <w:lvlJc w:val="left"/>
      <w:pPr>
        <w:tabs>
          <w:tab w:val="num" w:pos="1350"/>
        </w:tabs>
        <w:ind w:left="1350" w:hanging="63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A0B04D4"/>
    <w:multiLevelType w:val="singleLevel"/>
    <w:tmpl w:val="013824E4"/>
    <w:lvl w:ilvl="0">
      <w:start w:val="1"/>
      <w:numFmt w:val="lowerLetter"/>
      <w:lvlText w:val="(%1)"/>
      <w:lvlJc w:val="left"/>
      <w:pPr>
        <w:tabs>
          <w:tab w:val="num" w:pos="360"/>
        </w:tabs>
        <w:ind w:left="360" w:hanging="360"/>
      </w:pPr>
    </w:lvl>
  </w:abstractNum>
  <w:abstractNum w:abstractNumId="6">
    <w:nsid w:val="10AE070F"/>
    <w:multiLevelType w:val="singleLevel"/>
    <w:tmpl w:val="007C11B2"/>
    <w:lvl w:ilvl="0">
      <w:start w:val="1"/>
      <w:numFmt w:val="lowerLetter"/>
      <w:lvlText w:val="(%1)"/>
      <w:lvlJc w:val="left"/>
      <w:pPr>
        <w:tabs>
          <w:tab w:val="num" w:pos="360"/>
        </w:tabs>
        <w:ind w:left="360" w:hanging="360"/>
      </w:pPr>
    </w:lvl>
  </w:abstractNum>
  <w:abstractNum w:abstractNumId="7">
    <w:nsid w:val="10C455FC"/>
    <w:multiLevelType w:val="hybridMultilevel"/>
    <w:tmpl w:val="14DA7322"/>
    <w:lvl w:ilvl="0" w:tplc="5608DCE2">
      <w:start w:val="1"/>
      <w:numFmt w:val="decimal"/>
      <w:lvlText w:val="13-%1."/>
      <w:lvlJc w:val="left"/>
      <w:pPr>
        <w:tabs>
          <w:tab w:val="num" w:pos="648"/>
        </w:tabs>
        <w:ind w:left="648" w:hanging="648"/>
      </w:pPr>
      <w:rPr>
        <w:rFonts w:hint="default"/>
        <w:b w:val="0"/>
        <w:i w:val="0"/>
      </w:rPr>
    </w:lvl>
    <w:lvl w:ilvl="1" w:tplc="814A6A14">
      <w:start w:val="1"/>
      <w:numFmt w:val="lowerLetter"/>
      <w:lvlText w:val="(%2)"/>
      <w:lvlJc w:val="left"/>
      <w:pPr>
        <w:tabs>
          <w:tab w:val="num" w:pos="936"/>
        </w:tabs>
        <w:ind w:left="936" w:hanging="432"/>
      </w:pPr>
      <w:rPr>
        <w:rFonts w:hint="default"/>
      </w:rPr>
    </w:lvl>
    <w:lvl w:ilvl="2" w:tplc="0A62C8DA">
      <w:start w:val="1"/>
      <w:numFmt w:val="decimal"/>
      <w:lvlText w:val="%3."/>
      <w:lvlJc w:val="left"/>
      <w:pPr>
        <w:tabs>
          <w:tab w:val="num" w:pos="2340"/>
        </w:tabs>
        <w:ind w:left="2340" w:hanging="360"/>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D227E1"/>
    <w:multiLevelType w:val="singleLevel"/>
    <w:tmpl w:val="C7906BFA"/>
    <w:lvl w:ilvl="0">
      <w:start w:val="3"/>
      <w:numFmt w:val="decimal"/>
      <w:lvlText w:val="%1."/>
      <w:lvlJc w:val="left"/>
      <w:pPr>
        <w:tabs>
          <w:tab w:val="num" w:pos="360"/>
        </w:tabs>
        <w:ind w:left="360" w:hanging="360"/>
      </w:pPr>
      <w:rPr>
        <w:b/>
        <w:i w:val="0"/>
      </w:rPr>
    </w:lvl>
  </w:abstractNum>
  <w:abstractNum w:abstractNumId="9">
    <w:nsid w:val="154C488D"/>
    <w:multiLevelType w:val="multilevel"/>
    <w:tmpl w:val="3A1CA6D4"/>
    <w:lvl w:ilvl="0">
      <w:start w:val="1"/>
      <w:numFmt w:val="lowerLetter"/>
      <w:lvlText w:val="(%1)"/>
      <w:lvlJc w:val="left"/>
      <w:pPr>
        <w:tabs>
          <w:tab w:val="num" w:pos="936"/>
        </w:tabs>
        <w:ind w:left="936" w:hanging="360"/>
      </w:pPr>
      <w:rPr>
        <w:rFonts w:hint="default"/>
      </w:rPr>
    </w:lvl>
    <w:lvl w:ilvl="1">
      <w:start w:val="1"/>
      <w:numFmt w:val="decimal"/>
      <w:lvlText w:val="14-%2."/>
      <w:lvlJc w:val="left"/>
      <w:pPr>
        <w:tabs>
          <w:tab w:val="num" w:pos="648"/>
        </w:tabs>
        <w:ind w:left="648" w:hanging="648"/>
      </w:pPr>
      <w:rPr>
        <w:rFonts w:hint="default"/>
        <w:b w:val="0"/>
        <w:i w:val="0"/>
      </w:rPr>
    </w:lvl>
    <w:lvl w:ilvl="2">
      <w:start w:val="1"/>
      <w:numFmt w:val="lowerLetter"/>
      <w:lvlText w:val="(%3)"/>
      <w:lvlJc w:val="left"/>
      <w:pPr>
        <w:tabs>
          <w:tab w:val="num" w:pos="936"/>
        </w:tabs>
        <w:ind w:left="936"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67A77F7"/>
    <w:multiLevelType w:val="hybridMultilevel"/>
    <w:tmpl w:val="FD60DF36"/>
    <w:lvl w:ilvl="0" w:tplc="0A62C8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0F6F66"/>
    <w:multiLevelType w:val="multilevel"/>
    <w:tmpl w:val="D826AF16"/>
    <w:lvl w:ilvl="0">
      <w:start w:val="1"/>
      <w:numFmt w:val="decimal"/>
      <w:lvlText w:val="14-%1."/>
      <w:lvlJc w:val="left"/>
      <w:pPr>
        <w:tabs>
          <w:tab w:val="num" w:pos="648"/>
        </w:tabs>
        <w:ind w:left="648" w:hanging="648"/>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05941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1712B33"/>
    <w:multiLevelType w:val="singleLevel"/>
    <w:tmpl w:val="0409000F"/>
    <w:lvl w:ilvl="0">
      <w:start w:val="1"/>
      <w:numFmt w:val="decimal"/>
      <w:lvlText w:val="%1."/>
      <w:lvlJc w:val="left"/>
      <w:pPr>
        <w:tabs>
          <w:tab w:val="num" w:pos="360"/>
        </w:tabs>
        <w:ind w:left="360" w:hanging="360"/>
      </w:pPr>
    </w:lvl>
  </w:abstractNum>
  <w:abstractNum w:abstractNumId="14">
    <w:nsid w:val="21DD58F9"/>
    <w:multiLevelType w:val="singleLevel"/>
    <w:tmpl w:val="C922AD7E"/>
    <w:lvl w:ilvl="0">
      <w:start w:val="3"/>
      <w:numFmt w:val="lowerLetter"/>
      <w:lvlText w:val="(%1)"/>
      <w:lvlJc w:val="left"/>
      <w:pPr>
        <w:tabs>
          <w:tab w:val="num" w:pos="360"/>
        </w:tabs>
        <w:ind w:left="360" w:hanging="360"/>
      </w:pPr>
    </w:lvl>
  </w:abstractNum>
  <w:abstractNum w:abstractNumId="15">
    <w:nsid w:val="23B75519"/>
    <w:multiLevelType w:val="singleLevel"/>
    <w:tmpl w:val="26EC8E6E"/>
    <w:lvl w:ilvl="0">
      <w:start w:val="1"/>
      <w:numFmt w:val="lowerLetter"/>
      <w:lvlText w:val="(%1)"/>
      <w:lvlJc w:val="left"/>
      <w:pPr>
        <w:tabs>
          <w:tab w:val="num" w:pos="360"/>
        </w:tabs>
        <w:ind w:left="360" w:hanging="360"/>
      </w:pPr>
    </w:lvl>
  </w:abstractNum>
  <w:abstractNum w:abstractNumId="16">
    <w:nsid w:val="261417AA"/>
    <w:multiLevelType w:val="hybridMultilevel"/>
    <w:tmpl w:val="1E12FF0C"/>
    <w:lvl w:ilvl="0" w:tplc="943A1624">
      <w:start w:val="1"/>
      <w:numFmt w:val="decimal"/>
      <w:lvlText w:val="%1."/>
      <w:lvlJc w:val="left"/>
      <w:pPr>
        <w:tabs>
          <w:tab w:val="num" w:pos="360"/>
        </w:tabs>
        <w:ind w:left="360" w:hanging="360"/>
      </w:pPr>
      <w:rPr>
        <w:rFonts w:hint="default"/>
        <w:b w:val="0"/>
        <w:i w:val="0"/>
      </w:rPr>
    </w:lvl>
    <w:lvl w:ilvl="1" w:tplc="962EDD26">
      <w:start w:val="1"/>
      <w:numFmt w:val="lowerLetter"/>
      <w:lvlText w:val="(%2)"/>
      <w:lvlJc w:val="left"/>
      <w:pPr>
        <w:tabs>
          <w:tab w:val="num" w:pos="1008"/>
        </w:tabs>
        <w:ind w:left="1008" w:hanging="504"/>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AF6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AFA51B8"/>
    <w:multiLevelType w:val="singleLevel"/>
    <w:tmpl w:val="FEC4593E"/>
    <w:lvl w:ilvl="0">
      <w:start w:val="1"/>
      <w:numFmt w:val="decimal"/>
      <w:lvlText w:val="STEP %1:"/>
      <w:lvlJc w:val="left"/>
      <w:pPr>
        <w:tabs>
          <w:tab w:val="num" w:pos="1080"/>
        </w:tabs>
        <w:ind w:left="1080" w:hanging="1080"/>
      </w:pPr>
    </w:lvl>
  </w:abstractNum>
  <w:abstractNum w:abstractNumId="19">
    <w:nsid w:val="3B8F2ACD"/>
    <w:multiLevelType w:val="hybridMultilevel"/>
    <w:tmpl w:val="8D9CFBFE"/>
    <w:lvl w:ilvl="0" w:tplc="7AB4B7D4">
      <w:start w:val="2"/>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1D48C6"/>
    <w:multiLevelType w:val="hybridMultilevel"/>
    <w:tmpl w:val="FB127818"/>
    <w:lvl w:ilvl="0" w:tplc="59D0ED32">
      <w:start w:val="1"/>
      <w:numFmt w:val="lowerLetter"/>
      <w:lvlText w:val="(%1)"/>
      <w:lvlJc w:val="left"/>
      <w:pPr>
        <w:tabs>
          <w:tab w:val="num" w:pos="1008"/>
        </w:tabs>
        <w:ind w:left="1008" w:hanging="504"/>
      </w:pPr>
      <w:rPr>
        <w:rFonts w:hint="default"/>
      </w:rPr>
    </w:lvl>
    <w:lvl w:ilvl="1" w:tplc="BFB2B4BA">
      <w:start w:val="1"/>
      <w:numFmt w:val="decimal"/>
      <w:lvlText w:val="14-%2."/>
      <w:lvlJc w:val="left"/>
      <w:pPr>
        <w:tabs>
          <w:tab w:val="num" w:pos="648"/>
        </w:tabs>
        <w:ind w:left="648" w:hanging="648"/>
      </w:pPr>
      <w:rPr>
        <w:rFonts w:hint="default"/>
        <w:b w:val="0"/>
        <w:i w:val="0"/>
      </w:rPr>
    </w:lvl>
    <w:lvl w:ilvl="2" w:tplc="BC5833AA">
      <w:start w:val="1"/>
      <w:numFmt w:val="lowerLetter"/>
      <w:lvlText w:val="(%3)"/>
      <w:lvlJc w:val="left"/>
      <w:pPr>
        <w:tabs>
          <w:tab w:val="num" w:pos="936"/>
        </w:tabs>
        <w:ind w:left="936"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1B5A42"/>
    <w:multiLevelType w:val="hybridMultilevel"/>
    <w:tmpl w:val="D69A490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1226B61"/>
    <w:multiLevelType w:val="hybridMultilevel"/>
    <w:tmpl w:val="8AC410B8"/>
    <w:lvl w:ilvl="0" w:tplc="EBE6775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E163C8"/>
    <w:multiLevelType w:val="singleLevel"/>
    <w:tmpl w:val="013824E4"/>
    <w:lvl w:ilvl="0">
      <w:start w:val="1"/>
      <w:numFmt w:val="lowerLetter"/>
      <w:lvlText w:val="(%1)"/>
      <w:lvlJc w:val="left"/>
      <w:pPr>
        <w:tabs>
          <w:tab w:val="num" w:pos="360"/>
        </w:tabs>
        <w:ind w:left="360" w:hanging="360"/>
      </w:pPr>
    </w:lvl>
  </w:abstractNum>
  <w:abstractNum w:abstractNumId="24">
    <w:nsid w:val="45476831"/>
    <w:multiLevelType w:val="singleLevel"/>
    <w:tmpl w:val="26EC8E6E"/>
    <w:lvl w:ilvl="0">
      <w:start w:val="1"/>
      <w:numFmt w:val="lowerLetter"/>
      <w:lvlText w:val="(%1)"/>
      <w:lvlJc w:val="left"/>
      <w:pPr>
        <w:tabs>
          <w:tab w:val="num" w:pos="360"/>
        </w:tabs>
        <w:ind w:left="360" w:hanging="360"/>
      </w:pPr>
    </w:lvl>
  </w:abstractNum>
  <w:abstractNum w:abstractNumId="25">
    <w:nsid w:val="49D95FBD"/>
    <w:multiLevelType w:val="singleLevel"/>
    <w:tmpl w:val="013824E4"/>
    <w:lvl w:ilvl="0">
      <w:start w:val="1"/>
      <w:numFmt w:val="lowerLetter"/>
      <w:lvlText w:val="(%1)"/>
      <w:lvlJc w:val="left"/>
      <w:pPr>
        <w:tabs>
          <w:tab w:val="num" w:pos="360"/>
        </w:tabs>
        <w:ind w:left="360" w:hanging="360"/>
      </w:pPr>
    </w:lvl>
  </w:abstractNum>
  <w:abstractNum w:abstractNumId="26">
    <w:nsid w:val="5763287D"/>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27">
    <w:nsid w:val="60375BC9"/>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28">
    <w:nsid w:val="63673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6F04ECB"/>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30">
    <w:nsid w:val="67CD7B62"/>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31">
    <w:nsid w:val="6CF40D2B"/>
    <w:multiLevelType w:val="singleLevel"/>
    <w:tmpl w:val="0409000F"/>
    <w:lvl w:ilvl="0">
      <w:start w:val="1"/>
      <w:numFmt w:val="decimal"/>
      <w:lvlText w:val="%1."/>
      <w:lvlJc w:val="left"/>
      <w:pPr>
        <w:tabs>
          <w:tab w:val="num" w:pos="360"/>
        </w:tabs>
        <w:ind w:left="360" w:hanging="360"/>
      </w:pPr>
    </w:lvl>
  </w:abstractNum>
  <w:abstractNum w:abstractNumId="32">
    <w:nsid w:val="6EDE015E"/>
    <w:multiLevelType w:val="multilevel"/>
    <w:tmpl w:val="4C7802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075761A"/>
    <w:multiLevelType w:val="hybridMultilevel"/>
    <w:tmpl w:val="4C780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1ED6251"/>
    <w:multiLevelType w:val="singleLevel"/>
    <w:tmpl w:val="013824E4"/>
    <w:lvl w:ilvl="0">
      <w:start w:val="1"/>
      <w:numFmt w:val="lowerLetter"/>
      <w:lvlText w:val="(%1)"/>
      <w:lvlJc w:val="left"/>
      <w:pPr>
        <w:tabs>
          <w:tab w:val="num" w:pos="360"/>
        </w:tabs>
        <w:ind w:left="360" w:hanging="360"/>
      </w:pPr>
    </w:lvl>
  </w:abstractNum>
  <w:abstractNum w:abstractNumId="35">
    <w:nsid w:val="780F20F3"/>
    <w:multiLevelType w:val="singleLevel"/>
    <w:tmpl w:val="387699AA"/>
    <w:lvl w:ilvl="0">
      <w:start w:val="1"/>
      <w:numFmt w:val="lowerLetter"/>
      <w:lvlText w:val="(%1)"/>
      <w:lvlJc w:val="left"/>
      <w:pPr>
        <w:tabs>
          <w:tab w:val="num" w:pos="360"/>
        </w:tabs>
        <w:ind w:left="360" w:hanging="360"/>
      </w:pPr>
      <w:rPr>
        <w:rFonts w:ascii="Times New Roman" w:hAnsi="Times New Roman" w:hint="default"/>
        <w:b w:val="0"/>
        <w:i w:val="0"/>
        <w:sz w:val="24"/>
      </w:rPr>
    </w:lvl>
  </w:abstractNum>
  <w:abstractNum w:abstractNumId="36">
    <w:nsid w:val="7BCA4FEC"/>
    <w:multiLevelType w:val="singleLevel"/>
    <w:tmpl w:val="26EC8E6E"/>
    <w:lvl w:ilvl="0">
      <w:start w:val="1"/>
      <w:numFmt w:val="lowerLetter"/>
      <w:lvlText w:val="(%1)"/>
      <w:lvlJc w:val="left"/>
      <w:pPr>
        <w:tabs>
          <w:tab w:val="num" w:pos="360"/>
        </w:tabs>
        <w:ind w:left="360" w:hanging="360"/>
      </w:pPr>
    </w:lvl>
  </w:abstractNum>
  <w:abstractNum w:abstractNumId="37">
    <w:nsid w:val="7E0A1A0C"/>
    <w:multiLevelType w:val="hybridMultilevel"/>
    <w:tmpl w:val="D826AF16"/>
    <w:lvl w:ilvl="0" w:tplc="4B8EFC48">
      <w:start w:val="1"/>
      <w:numFmt w:val="decimal"/>
      <w:lvlText w:val="14-%1."/>
      <w:lvlJc w:val="left"/>
      <w:pPr>
        <w:tabs>
          <w:tab w:val="num" w:pos="648"/>
        </w:tabs>
        <w:ind w:left="648" w:hanging="64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8"/>
  </w:num>
  <w:num w:numId="3">
    <w:abstractNumId w:val="13"/>
  </w:num>
  <w:num w:numId="4">
    <w:abstractNumId w:val="18"/>
  </w:num>
  <w:num w:numId="5">
    <w:abstractNumId w:val="8"/>
  </w:num>
  <w:num w:numId="6">
    <w:abstractNumId w:val="27"/>
  </w:num>
  <w:num w:numId="7">
    <w:abstractNumId w:val="29"/>
  </w:num>
  <w:num w:numId="8">
    <w:abstractNumId w:val="36"/>
  </w:num>
  <w:num w:numId="9">
    <w:abstractNumId w:val="24"/>
  </w:num>
  <w:num w:numId="10">
    <w:abstractNumId w:val="30"/>
  </w:num>
  <w:num w:numId="11">
    <w:abstractNumId w:val="15"/>
  </w:num>
  <w:num w:numId="12">
    <w:abstractNumId w:val="14"/>
  </w:num>
  <w:num w:numId="13">
    <w:abstractNumId w:val="6"/>
  </w:num>
  <w:num w:numId="14">
    <w:abstractNumId w:val="23"/>
  </w:num>
  <w:num w:numId="15">
    <w:abstractNumId w:val="31"/>
  </w:num>
  <w:num w:numId="16">
    <w:abstractNumId w:val="26"/>
  </w:num>
  <w:num w:numId="17">
    <w:abstractNumId w:val="1"/>
  </w:num>
  <w:num w:numId="18">
    <w:abstractNumId w:val="34"/>
  </w:num>
  <w:num w:numId="19">
    <w:abstractNumId w:val="5"/>
  </w:num>
  <w:num w:numId="20">
    <w:abstractNumId w:val="35"/>
  </w:num>
  <w:num w:numId="21">
    <w:abstractNumId w:val="35"/>
  </w:num>
  <w:num w:numId="22">
    <w:abstractNumId w:val="12"/>
  </w:num>
  <w:num w:numId="23">
    <w:abstractNumId w:val="17"/>
  </w:num>
  <w:num w:numId="24">
    <w:abstractNumId w:val="16"/>
  </w:num>
  <w:num w:numId="25">
    <w:abstractNumId w:val="7"/>
  </w:num>
  <w:num w:numId="26">
    <w:abstractNumId w:val="37"/>
  </w:num>
  <w:num w:numId="27">
    <w:abstractNumId w:val="11"/>
  </w:num>
  <w:num w:numId="28">
    <w:abstractNumId w:val="33"/>
  </w:num>
  <w:num w:numId="29">
    <w:abstractNumId w:val="32"/>
  </w:num>
  <w:num w:numId="30">
    <w:abstractNumId w:val="10"/>
  </w:num>
  <w:num w:numId="31">
    <w:abstractNumId w:val="20"/>
  </w:num>
  <w:num w:numId="32">
    <w:abstractNumId w:val="19"/>
  </w:num>
  <w:num w:numId="33">
    <w:abstractNumId w:val="9"/>
  </w:num>
  <w:num w:numId="34">
    <w:abstractNumId w:val="22"/>
  </w:num>
  <w:num w:numId="35">
    <w:abstractNumId w:val="3"/>
  </w:num>
  <w:num w:numId="36">
    <w:abstractNumId w:val="21"/>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C4"/>
    <w:rsid w:val="00000222"/>
    <w:rsid w:val="00026C69"/>
    <w:rsid w:val="00030D58"/>
    <w:rsid w:val="000566AB"/>
    <w:rsid w:val="000646C4"/>
    <w:rsid w:val="000853C3"/>
    <w:rsid w:val="000930CA"/>
    <w:rsid w:val="000945D5"/>
    <w:rsid w:val="00097D0E"/>
    <w:rsid w:val="000B2498"/>
    <w:rsid w:val="000B4B8F"/>
    <w:rsid w:val="000F398B"/>
    <w:rsid w:val="00126B27"/>
    <w:rsid w:val="00135481"/>
    <w:rsid w:val="001421CB"/>
    <w:rsid w:val="00143481"/>
    <w:rsid w:val="00143D97"/>
    <w:rsid w:val="00144E78"/>
    <w:rsid w:val="00152BAA"/>
    <w:rsid w:val="00153E98"/>
    <w:rsid w:val="00183FAA"/>
    <w:rsid w:val="001B6CFC"/>
    <w:rsid w:val="001D49DA"/>
    <w:rsid w:val="001D6337"/>
    <w:rsid w:val="001D63BC"/>
    <w:rsid w:val="001D7DB4"/>
    <w:rsid w:val="00205962"/>
    <w:rsid w:val="0022360E"/>
    <w:rsid w:val="002765E3"/>
    <w:rsid w:val="00280240"/>
    <w:rsid w:val="002826A5"/>
    <w:rsid w:val="002952D9"/>
    <w:rsid w:val="002A1735"/>
    <w:rsid w:val="002B1038"/>
    <w:rsid w:val="002B2225"/>
    <w:rsid w:val="002C2332"/>
    <w:rsid w:val="003014AA"/>
    <w:rsid w:val="0032551F"/>
    <w:rsid w:val="00325BA1"/>
    <w:rsid w:val="003453FB"/>
    <w:rsid w:val="00354539"/>
    <w:rsid w:val="00367CBB"/>
    <w:rsid w:val="003719C3"/>
    <w:rsid w:val="003A6A63"/>
    <w:rsid w:val="003C275C"/>
    <w:rsid w:val="003E4DA0"/>
    <w:rsid w:val="003F3BB9"/>
    <w:rsid w:val="004005ED"/>
    <w:rsid w:val="00405885"/>
    <w:rsid w:val="00466D79"/>
    <w:rsid w:val="0049653E"/>
    <w:rsid w:val="004C27DE"/>
    <w:rsid w:val="004C5A71"/>
    <w:rsid w:val="004D0307"/>
    <w:rsid w:val="004E219B"/>
    <w:rsid w:val="00514C65"/>
    <w:rsid w:val="00526D14"/>
    <w:rsid w:val="00545797"/>
    <w:rsid w:val="00550C11"/>
    <w:rsid w:val="005717AB"/>
    <w:rsid w:val="0058425E"/>
    <w:rsid w:val="005A3581"/>
    <w:rsid w:val="005B5288"/>
    <w:rsid w:val="005F5A0C"/>
    <w:rsid w:val="00601EA2"/>
    <w:rsid w:val="006043E0"/>
    <w:rsid w:val="00614264"/>
    <w:rsid w:val="00617BE2"/>
    <w:rsid w:val="00624C94"/>
    <w:rsid w:val="00664A79"/>
    <w:rsid w:val="00671168"/>
    <w:rsid w:val="006A2E4C"/>
    <w:rsid w:val="006A7837"/>
    <w:rsid w:val="006A7A2A"/>
    <w:rsid w:val="006C364B"/>
    <w:rsid w:val="006F5A9A"/>
    <w:rsid w:val="0072658F"/>
    <w:rsid w:val="00735530"/>
    <w:rsid w:val="007635F3"/>
    <w:rsid w:val="007B4F79"/>
    <w:rsid w:val="007C420F"/>
    <w:rsid w:val="007F3BAF"/>
    <w:rsid w:val="0081000E"/>
    <w:rsid w:val="00822864"/>
    <w:rsid w:val="008326BA"/>
    <w:rsid w:val="00854DE5"/>
    <w:rsid w:val="0087165D"/>
    <w:rsid w:val="008C7D5D"/>
    <w:rsid w:val="008D1D01"/>
    <w:rsid w:val="008E1242"/>
    <w:rsid w:val="008E5E3F"/>
    <w:rsid w:val="008F2AF9"/>
    <w:rsid w:val="00903AA8"/>
    <w:rsid w:val="00915A1F"/>
    <w:rsid w:val="00926E4C"/>
    <w:rsid w:val="00935D98"/>
    <w:rsid w:val="00952594"/>
    <w:rsid w:val="00960892"/>
    <w:rsid w:val="00991141"/>
    <w:rsid w:val="009A4D04"/>
    <w:rsid w:val="009B11C0"/>
    <w:rsid w:val="009C685D"/>
    <w:rsid w:val="009D4D0D"/>
    <w:rsid w:val="009D5133"/>
    <w:rsid w:val="00A235F4"/>
    <w:rsid w:val="00A368B9"/>
    <w:rsid w:val="00A50805"/>
    <w:rsid w:val="00A72B36"/>
    <w:rsid w:val="00AB4660"/>
    <w:rsid w:val="00AD118F"/>
    <w:rsid w:val="00AE64EA"/>
    <w:rsid w:val="00B15FC2"/>
    <w:rsid w:val="00B25E47"/>
    <w:rsid w:val="00B26AB8"/>
    <w:rsid w:val="00B44CF4"/>
    <w:rsid w:val="00B4615D"/>
    <w:rsid w:val="00B5037B"/>
    <w:rsid w:val="00B626D2"/>
    <w:rsid w:val="00B673C0"/>
    <w:rsid w:val="00B723D5"/>
    <w:rsid w:val="00B90433"/>
    <w:rsid w:val="00B9102B"/>
    <w:rsid w:val="00BE473C"/>
    <w:rsid w:val="00BF34A9"/>
    <w:rsid w:val="00C02623"/>
    <w:rsid w:val="00C02C31"/>
    <w:rsid w:val="00C140DA"/>
    <w:rsid w:val="00C41E31"/>
    <w:rsid w:val="00C87281"/>
    <w:rsid w:val="00C91EF5"/>
    <w:rsid w:val="00CB75EA"/>
    <w:rsid w:val="00CD1C93"/>
    <w:rsid w:val="00CE35A9"/>
    <w:rsid w:val="00CF5BDF"/>
    <w:rsid w:val="00D01E7D"/>
    <w:rsid w:val="00D11AEA"/>
    <w:rsid w:val="00D14A6D"/>
    <w:rsid w:val="00D15356"/>
    <w:rsid w:val="00D2016F"/>
    <w:rsid w:val="00D538B2"/>
    <w:rsid w:val="00D70726"/>
    <w:rsid w:val="00D74FB2"/>
    <w:rsid w:val="00D77A9C"/>
    <w:rsid w:val="00D83BC6"/>
    <w:rsid w:val="00D878C3"/>
    <w:rsid w:val="00D97E05"/>
    <w:rsid w:val="00DA53C4"/>
    <w:rsid w:val="00DB1A66"/>
    <w:rsid w:val="00DB57EB"/>
    <w:rsid w:val="00DD567B"/>
    <w:rsid w:val="00DE1DBF"/>
    <w:rsid w:val="00DE7481"/>
    <w:rsid w:val="00E00C17"/>
    <w:rsid w:val="00E300AC"/>
    <w:rsid w:val="00E41E75"/>
    <w:rsid w:val="00E527CD"/>
    <w:rsid w:val="00E86D99"/>
    <w:rsid w:val="00E96F95"/>
    <w:rsid w:val="00EB34AF"/>
    <w:rsid w:val="00ED1EFD"/>
    <w:rsid w:val="00EE0EA8"/>
    <w:rsid w:val="00F16DD7"/>
    <w:rsid w:val="00F30E46"/>
    <w:rsid w:val="00F34823"/>
    <w:rsid w:val="00F746BE"/>
    <w:rsid w:val="00FF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6fc"/>
      <o:colormenu v:ext="edit" fillcolor="none" strokecolor="none"/>
    </o:shapedefaults>
    <o:shapelayout v:ext="edit">
      <o:idmap v:ext="edit" data="1,2"/>
    </o:shapelayout>
  </w:shapeDefaults>
  <w:decimalSymbol w:val="."/>
  <w:listSeparator w:val=","/>
  <w14:docId w14:val="0FB44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rFonts w:ascii="Helvetica" w:hAnsi="Helvetica"/>
      <w:b/>
    </w:rPr>
  </w:style>
  <w:style w:type="paragraph" w:styleId="Heading5">
    <w:name w:val="heading 5"/>
    <w:basedOn w:val="Normal"/>
    <w:next w:val="Normal"/>
    <w:qFormat/>
    <w:pPr>
      <w:keepNext/>
      <w:jc w:val="center"/>
      <w:outlineLvl w:val="4"/>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 w:type="paragraph" w:styleId="BodyText">
    <w:name w:val="Body Text"/>
    <w:basedOn w:val="Normal"/>
    <w:pPr>
      <w:jc w:val="both"/>
    </w:pPr>
  </w:style>
  <w:style w:type="paragraph" w:styleId="BodyText2">
    <w:name w:val="Body Text 2"/>
    <w:basedOn w:val="Normal"/>
  </w:style>
  <w:style w:type="paragraph" w:styleId="PlainText">
    <w:name w:val="Plain Text"/>
    <w:basedOn w:val="Normal"/>
    <w:rPr>
      <w:rFonts w:ascii="Courier New" w:hAnsi="Courier New"/>
    </w:rPr>
  </w:style>
  <w:style w:type="character" w:styleId="Hyperlink">
    <w:name w:val="Hyperlink"/>
    <w:basedOn w:val="DefaultParagraphFont"/>
    <w:rPr>
      <w:color w:val="0000FF"/>
      <w:u w:val="single"/>
    </w:rPr>
  </w:style>
  <w:style w:type="paragraph" w:styleId="BodyText3">
    <w:name w:val="Body Text 3"/>
    <w:basedOn w:val="Normal"/>
    <w:rPr>
      <w:b/>
    </w:rPr>
  </w:style>
  <w:style w:type="table" w:styleId="TableGrid">
    <w:name w:val="Table Grid"/>
    <w:basedOn w:val="TableNormal"/>
    <w:rsid w:val="001D6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B75EA"/>
    <w:rPr>
      <w:rFonts w:ascii="Lucida Grande" w:hAnsi="Lucida Grande"/>
      <w:sz w:val="18"/>
      <w:szCs w:val="18"/>
    </w:rPr>
  </w:style>
  <w:style w:type="character" w:customStyle="1" w:styleId="BalloonTextChar">
    <w:name w:val="Balloon Text Char"/>
    <w:basedOn w:val="DefaultParagraphFont"/>
    <w:link w:val="BalloonText"/>
    <w:rsid w:val="00CB75E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rFonts w:ascii="Helvetica" w:hAnsi="Helvetica"/>
      <w:b/>
    </w:rPr>
  </w:style>
  <w:style w:type="paragraph" w:styleId="Heading5">
    <w:name w:val="heading 5"/>
    <w:basedOn w:val="Normal"/>
    <w:next w:val="Normal"/>
    <w:qFormat/>
    <w:pPr>
      <w:keepNext/>
      <w:jc w:val="center"/>
      <w:outlineLvl w:val="4"/>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 w:type="paragraph" w:styleId="BodyText">
    <w:name w:val="Body Text"/>
    <w:basedOn w:val="Normal"/>
    <w:pPr>
      <w:jc w:val="both"/>
    </w:pPr>
  </w:style>
  <w:style w:type="paragraph" w:styleId="BodyText2">
    <w:name w:val="Body Text 2"/>
    <w:basedOn w:val="Normal"/>
  </w:style>
  <w:style w:type="paragraph" w:styleId="PlainText">
    <w:name w:val="Plain Text"/>
    <w:basedOn w:val="Normal"/>
    <w:rPr>
      <w:rFonts w:ascii="Courier New" w:hAnsi="Courier New"/>
    </w:rPr>
  </w:style>
  <w:style w:type="character" w:styleId="Hyperlink">
    <w:name w:val="Hyperlink"/>
    <w:basedOn w:val="DefaultParagraphFont"/>
    <w:rPr>
      <w:color w:val="0000FF"/>
      <w:u w:val="single"/>
    </w:rPr>
  </w:style>
  <w:style w:type="paragraph" w:styleId="BodyText3">
    <w:name w:val="Body Text 3"/>
    <w:basedOn w:val="Normal"/>
    <w:rPr>
      <w:b/>
    </w:rPr>
  </w:style>
  <w:style w:type="table" w:styleId="TableGrid">
    <w:name w:val="Table Grid"/>
    <w:basedOn w:val="TableNormal"/>
    <w:rsid w:val="001D6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B75EA"/>
    <w:rPr>
      <w:rFonts w:ascii="Lucida Grande" w:hAnsi="Lucida Grande"/>
      <w:sz w:val="18"/>
      <w:szCs w:val="18"/>
    </w:rPr>
  </w:style>
  <w:style w:type="character" w:customStyle="1" w:styleId="BalloonTextChar">
    <w:name w:val="Balloon Text Char"/>
    <w:basedOn w:val="DefaultParagraphFont"/>
    <w:link w:val="BalloonText"/>
    <w:rsid w:val="00CB75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nxp.com/documents/data_sheet/74HC_HCT164.pdf" TargetMode="External"/><Relationship Id="rId15" Type="http://schemas.openxmlformats.org/officeDocument/2006/relationships/hyperlink" Target="http://www.serialwombat.com/parts/hd44780.pdf" TargetMode="External"/><Relationship Id="rId16" Type="http://schemas.openxmlformats.org/officeDocument/2006/relationships/hyperlink" Target="http://www.mouser.com/ds/2/410/WDU9-300-224465.pdf" TargetMode="External"/><Relationship Id="rId17" Type="http://schemas.openxmlformats.org/officeDocument/2006/relationships/image" Target="media/image1.jpg"/><Relationship Id="rId18" Type="http://schemas.openxmlformats.org/officeDocument/2006/relationships/image" Target="media/image2.png"/><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66\Labs\lab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\266\Labs\lab4.dot</Template>
  <TotalTime>6</TotalTime>
  <Pages>25</Pages>
  <Words>2023</Words>
  <Characters>11535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Lab Verification / Evaluation Form</vt:lpstr>
    </vt:vector>
  </TitlesOfParts>
  <Company>Purdue Univeristy</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Verification / Evaluation Form</dc:title>
  <dc:subject/>
  <dc:creator>David G. Meyer</dc:creator>
  <cp:keywords/>
  <cp:lastModifiedBy>Huang Jinglun</cp:lastModifiedBy>
  <cp:revision>3</cp:revision>
  <cp:lastPrinted>2008-08-19T12:09:00Z</cp:lastPrinted>
  <dcterms:created xsi:type="dcterms:W3CDTF">2013-04-21T01:14:00Z</dcterms:created>
  <dcterms:modified xsi:type="dcterms:W3CDTF">2013-04-21T01:20:00Z</dcterms:modified>
</cp:coreProperties>
</file>